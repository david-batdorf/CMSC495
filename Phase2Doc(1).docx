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A356D0" w:rsidR="00FE0E80" w:rsidP="00FE0E80" w:rsidRDefault="00FE0E80" w14:paraId="610BE4A4" w14:textId="77777777">
      <w:pPr>
        <w:pStyle w:val="Title"/>
        <w:spacing w:after="0"/>
        <w:rPr>
          <w:rFonts w:ascii="Times New Roman" w:hAnsi="Times New Roman"/>
          <w:b w:val="0"/>
          <w:color w:val="000000"/>
          <w:sz w:val="24"/>
          <w:szCs w:val="24"/>
        </w:rPr>
      </w:pPr>
      <w:bookmarkStart w:name="_Toc456598586" w:id="0"/>
      <w:bookmarkStart w:name="_Toc456600917" w:id="1"/>
    </w:p>
    <w:p w:rsidRPr="00A356D0" w:rsidR="00FE0E80" w:rsidP="00FE0E80" w:rsidRDefault="00FE0E80" w14:paraId="7EE99D2B" w14:textId="77777777">
      <w:pPr>
        <w:jc w:val="center"/>
      </w:pPr>
    </w:p>
    <w:p w:rsidRPr="00A356D0" w:rsidR="00FE0E80" w:rsidP="00FE0E80" w:rsidRDefault="00FE0E80" w14:paraId="633F67B7" w14:textId="77777777">
      <w:pPr>
        <w:jc w:val="center"/>
      </w:pPr>
    </w:p>
    <w:p w:rsidRPr="00A356D0" w:rsidR="00FE0E80" w:rsidP="00FE0E80" w:rsidRDefault="00FE0E80" w14:paraId="127AC34E" w14:textId="77777777">
      <w:pPr>
        <w:jc w:val="center"/>
      </w:pPr>
    </w:p>
    <w:p w:rsidRPr="00A356D0" w:rsidR="00FE0E80" w:rsidP="00FE0E80" w:rsidRDefault="00FE0E80" w14:paraId="2E1B9CCA" w14:textId="77777777">
      <w:pPr>
        <w:spacing w:line="480" w:lineRule="auto"/>
      </w:pPr>
    </w:p>
    <w:p w:rsidRPr="00A356D0" w:rsidR="00FE0E80" w:rsidP="00FE0E80" w:rsidRDefault="00FE0E80" w14:paraId="745ABFD4" w14:textId="77777777">
      <w:pPr>
        <w:spacing w:line="480" w:lineRule="auto"/>
        <w:jc w:val="center"/>
      </w:pPr>
    </w:p>
    <w:p w:rsidRPr="00A356D0" w:rsidR="00FE0E80" w:rsidP="00FE0E80" w:rsidRDefault="00FE0E80" w14:paraId="587E2F09" w14:textId="77777777">
      <w:pPr>
        <w:spacing w:line="480" w:lineRule="auto"/>
        <w:jc w:val="center"/>
      </w:pPr>
    </w:p>
    <w:p w:rsidRPr="00A356D0" w:rsidR="00FE0E80" w:rsidP="00FE0E80" w:rsidRDefault="00FE0E80" w14:paraId="7BDF5265" w14:textId="77777777">
      <w:pPr>
        <w:spacing w:line="480" w:lineRule="auto"/>
        <w:jc w:val="center"/>
      </w:pPr>
    </w:p>
    <w:p w:rsidRPr="00A356D0" w:rsidR="00FE0E80" w:rsidP="00FE0E80" w:rsidRDefault="00FE0E80" w14:paraId="4168DCA2" w14:textId="77777777">
      <w:pPr>
        <w:spacing w:line="480" w:lineRule="auto"/>
        <w:jc w:val="center"/>
      </w:pPr>
    </w:p>
    <w:p w:rsidR="006D59F1" w:rsidP="006D59F1" w:rsidRDefault="006D59F1" w14:paraId="0F1FB4C9" w14:textId="77777777">
      <w:pPr>
        <w:spacing w:line="480" w:lineRule="auto"/>
        <w:jc w:val="center"/>
      </w:pPr>
      <w:r>
        <w:t>Running Head: Phase II Document</w:t>
      </w:r>
    </w:p>
    <w:p w:rsidRPr="00A356D0" w:rsidR="00FE0E80" w:rsidP="00FE0E80" w:rsidRDefault="00FE0E80" w14:paraId="50B54810" w14:textId="0095ADE6">
      <w:pPr>
        <w:spacing w:line="480" w:lineRule="auto"/>
        <w:jc w:val="center"/>
      </w:pPr>
      <w:r w:rsidRPr="00A356D0">
        <w:t>James Boehm, Marcus Jones, David Markowski</w:t>
      </w:r>
    </w:p>
    <w:p w:rsidRPr="00A356D0" w:rsidR="00FE0E80" w:rsidP="00FE0E80" w:rsidRDefault="00FE0E80" w14:paraId="3AD460E3" w14:textId="69B791C5">
      <w:pPr>
        <w:spacing w:line="480" w:lineRule="auto"/>
        <w:jc w:val="center"/>
      </w:pPr>
      <w:r w:rsidRPr="00A356D0">
        <w:t>Ray Gutierrez, Andrew Delgado, David Batdorf</w:t>
      </w:r>
    </w:p>
    <w:p w:rsidRPr="00A356D0" w:rsidR="00FE0E80" w:rsidP="00FE0E80" w:rsidRDefault="00FE0E80" w14:paraId="6EE51B13" w14:textId="709BD7FF">
      <w:pPr>
        <w:spacing w:line="480" w:lineRule="auto"/>
        <w:jc w:val="center"/>
      </w:pPr>
      <w:r w:rsidRPr="00A356D0">
        <w:t xml:space="preserve">November </w:t>
      </w:r>
      <w:r w:rsidR="006D59F1">
        <w:t>30</w:t>
      </w:r>
      <w:r w:rsidRPr="00A356D0">
        <w:t>, 2019</w:t>
      </w:r>
    </w:p>
    <w:p w:rsidRPr="00A356D0" w:rsidR="00FE0E80" w:rsidP="00FE0E80" w:rsidRDefault="00FE0E80" w14:paraId="764900FB" w14:textId="4CE040A6">
      <w:pPr>
        <w:spacing w:line="480" w:lineRule="auto"/>
        <w:jc w:val="center"/>
      </w:pPr>
      <w:r w:rsidRPr="00A356D0">
        <w:t>CMSC 495</w:t>
      </w:r>
    </w:p>
    <w:p w:rsidRPr="00A356D0" w:rsidR="00FE0E80" w:rsidP="00FE0E80" w:rsidRDefault="00FE0E80" w14:paraId="3FC6E8DD" w14:textId="100A4C32">
      <w:pPr>
        <w:spacing w:line="480" w:lineRule="auto"/>
        <w:jc w:val="center"/>
      </w:pPr>
      <w:r w:rsidRPr="00A356D0">
        <w:t>Professor Terrence Mentzos</w:t>
      </w:r>
    </w:p>
    <w:p w:rsidRPr="00A356D0" w:rsidR="00BC5861" w:rsidP="00FE0E80" w:rsidRDefault="00BC5861" w14:paraId="35449604" w14:textId="65A2CD5F"/>
    <w:p w:rsidR="006D59F1" w:rsidP="00BC5861" w:rsidRDefault="006D59F1" w14:paraId="3D4EF138" w14:textId="73E690A8">
      <w:pPr>
        <w:jc w:val="center"/>
      </w:pPr>
      <w:r>
        <w:br w:type="page"/>
      </w:r>
      <w:r w:rsidRPr="2983EE9D" w:rsidR="2983EE9D">
        <w:rPr>
          <w:sz w:val="40"/>
          <w:szCs w:val="40"/>
        </w:rPr>
        <w:t>User Guide</w:t>
      </w:r>
    </w:p>
    <w:p w:rsidR="2983EE9D" w:rsidP="2983EE9D" w:rsidRDefault="2983EE9D" w14:paraId="4B555D9C" w14:textId="241BAF28">
      <w:pPr>
        <w:pStyle w:val="Normal"/>
        <w:jc w:val="center"/>
        <w:rPr>
          <w:sz w:val="40"/>
          <w:szCs w:val="40"/>
        </w:rPr>
      </w:pPr>
    </w:p>
    <w:p w:rsidR="2983EE9D" w:rsidP="2983EE9D" w:rsidRDefault="2983EE9D" w14:paraId="40FCCE61" w14:textId="6C1CE308">
      <w:pPr>
        <w:jc w:val="center"/>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Food 4 Friends is a web application that connects those in need of food with those who are able to provide for others</w:t>
      </w:r>
    </w:p>
    <w:p w:rsidR="2983EE9D" w:rsidP="2983EE9D" w:rsidRDefault="2983EE9D" w14:paraId="5F705DAA" w14:textId="4354AFB7">
      <w:pPr>
        <w:jc w:val="center"/>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Installation/Usage</w:t>
      </w:r>
    </w:p>
    <w:p w:rsidR="2983EE9D" w:rsidP="2983EE9D" w:rsidRDefault="2983EE9D" w14:paraId="71F3F22B" w14:textId="21AA536E">
      <w:pPr>
        <w:jc w:val="center"/>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 xml:space="preserve"> </w:t>
      </w:r>
    </w:p>
    <w:p w:rsidR="2983EE9D" w:rsidP="2983EE9D" w:rsidRDefault="2983EE9D" w14:paraId="327A2391" w14:textId="3E20694C">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The application is still in development.  It currently runs through a hosted service when Node.js.  Therefore, installation of Node.js is a prerequisite.</w:t>
      </w:r>
    </w:p>
    <w:p w:rsidR="2983EE9D" w:rsidP="2983EE9D" w:rsidRDefault="2983EE9D" w14:paraId="44D72BAD" w14:textId="7E2A842F">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Visit ⦁</w:t>
      </w:r>
      <w:r>
        <w:tab/>
      </w:r>
      <w:hyperlink>
        <w:r w:rsidRPr="2983EE9D" w:rsidR="2983EE9D">
          <w:rPr>
            <w:rStyle w:val="Hyperlink"/>
            <w:rFonts w:ascii="Times New Roman" w:hAnsi="Times New Roman" w:eastAsia="Times New Roman" w:cs="Times New Roman"/>
            <w:noProof w:val="0"/>
            <w:sz w:val="24"/>
            <w:szCs w:val="24"/>
            <w:lang w:val="en-US"/>
          </w:rPr>
          <w:t>www.nodejs.org/en</w:t>
        </w:r>
      </w:hyperlink>
      <w:r w:rsidRPr="2983EE9D" w:rsidR="2983EE9D">
        <w:rPr>
          <w:rFonts w:ascii="Times New Roman" w:hAnsi="Times New Roman" w:eastAsia="Times New Roman" w:cs="Times New Roman"/>
          <w:noProof w:val="0"/>
          <w:sz w:val="24"/>
          <w:szCs w:val="24"/>
          <w:lang w:val="en-US"/>
        </w:rPr>
        <w:t xml:space="preserve"> and download and install the current LTS version.</w:t>
      </w:r>
    </w:p>
    <w:p w:rsidR="2983EE9D" w:rsidP="2983EE9D" w:rsidRDefault="2983EE9D" w14:paraId="6234429F" w14:textId="27FD8D83">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Extract the zip file to a destination folder of your choice.</w:t>
      </w:r>
    </w:p>
    <w:p w:rsidR="2983EE9D" w:rsidP="2983EE9D" w:rsidRDefault="2983EE9D" w14:paraId="753F2EE4" w14:textId="73422D0C">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Open terminal or PowerShell window at the project root folder.</w:t>
      </w:r>
    </w:p>
    <w:p w:rsidR="2983EE9D" w:rsidP="2983EE9D" w:rsidRDefault="2983EE9D" w14:paraId="7688720A" w14:textId="6F8D169F">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 xml:space="preserve">Type the command </w:t>
      </w:r>
      <w:proofErr w:type="spellStart"/>
      <w:r w:rsidRPr="2983EE9D" w:rsidR="2983EE9D">
        <w:rPr>
          <w:rFonts w:ascii="Times New Roman" w:hAnsi="Times New Roman" w:eastAsia="Times New Roman" w:cs="Times New Roman"/>
          <w:noProof w:val="0"/>
          <w:sz w:val="24"/>
          <w:szCs w:val="24"/>
          <w:lang w:val="en-US"/>
        </w:rPr>
        <w:t>npm</w:t>
      </w:r>
      <w:proofErr w:type="spellEnd"/>
      <w:r w:rsidRPr="2983EE9D" w:rsidR="2983EE9D">
        <w:rPr>
          <w:rFonts w:ascii="Times New Roman" w:hAnsi="Times New Roman" w:eastAsia="Times New Roman" w:cs="Times New Roman"/>
          <w:noProof w:val="0"/>
          <w:sz w:val="24"/>
          <w:szCs w:val="24"/>
          <w:lang w:val="en-US"/>
        </w:rPr>
        <w:t xml:space="preserve"> run serve</w:t>
      </w:r>
    </w:p>
    <w:p w:rsidR="2983EE9D" w:rsidP="2983EE9D" w:rsidRDefault="2983EE9D" w14:paraId="41105A85" w14:textId="1B74F531">
      <w:pPr>
        <w:pStyle w:val="Normal"/>
        <w:ind w:left="0"/>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Navigate to the backend server root folder</w:t>
      </w:r>
    </w:p>
    <w:p w:rsidR="2983EE9D" w:rsidP="2983EE9D" w:rsidRDefault="2983EE9D" w14:paraId="76F80790" w14:textId="39E53E2E">
      <w:pPr>
        <w:pStyle w:val="Normal"/>
        <w:ind w:left="0"/>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 xml:space="preserve">Type the command </w:t>
      </w:r>
      <w:r w:rsidRPr="2983EE9D" w:rsidR="2983EE9D">
        <w:rPr>
          <w:rFonts w:ascii="Times New Roman" w:hAnsi="Times New Roman" w:eastAsia="Times New Roman" w:cs="Times New Roman"/>
          <w:noProof w:val="0"/>
          <w:sz w:val="24"/>
          <w:szCs w:val="24"/>
          <w:lang w:val="en-US"/>
        </w:rPr>
        <w:t>npm</w:t>
      </w:r>
      <w:r w:rsidRPr="2983EE9D" w:rsidR="2983EE9D">
        <w:rPr>
          <w:rFonts w:ascii="Times New Roman" w:hAnsi="Times New Roman" w:eastAsia="Times New Roman" w:cs="Times New Roman"/>
          <w:noProof w:val="0"/>
          <w:sz w:val="24"/>
          <w:szCs w:val="24"/>
          <w:lang w:val="en-US"/>
        </w:rPr>
        <w:t xml:space="preserve"> run </w:t>
      </w:r>
      <w:proofErr w:type="gramStart"/>
      <w:r w:rsidRPr="2983EE9D" w:rsidR="2983EE9D">
        <w:rPr>
          <w:rFonts w:ascii="Times New Roman" w:hAnsi="Times New Roman" w:eastAsia="Times New Roman" w:cs="Times New Roman"/>
          <w:noProof w:val="0"/>
          <w:sz w:val="24"/>
          <w:szCs w:val="24"/>
          <w:lang w:val="en-US"/>
        </w:rPr>
        <w:t>start</w:t>
      </w:r>
      <w:proofErr w:type="gramEnd"/>
    </w:p>
    <w:p w:rsidR="2983EE9D" w:rsidP="2983EE9D" w:rsidRDefault="2983EE9D" w14:paraId="26395F75" w14:textId="2EF9CD10">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 xml:space="preserve">The application will compile and become hosted at </w:t>
      </w:r>
      <w:hyperlink r:id="Rb701642a853a4ed2">
        <w:r w:rsidRPr="2983EE9D" w:rsidR="2983EE9D">
          <w:rPr>
            <w:rStyle w:val="Hyperlink"/>
            <w:rFonts w:ascii="Times New Roman" w:hAnsi="Times New Roman" w:eastAsia="Times New Roman" w:cs="Times New Roman"/>
            <w:noProof w:val="0"/>
            <w:sz w:val="24"/>
            <w:szCs w:val="24"/>
            <w:lang w:val="en-US"/>
          </w:rPr>
          <w:t>http://localhost:8080</w:t>
        </w:r>
      </w:hyperlink>
      <w:r w:rsidRPr="2983EE9D" w:rsidR="2983EE9D">
        <w:rPr>
          <w:rFonts w:ascii="Times New Roman" w:hAnsi="Times New Roman" w:eastAsia="Times New Roman" w:cs="Times New Roman"/>
          <w:noProof w:val="0"/>
          <w:sz w:val="24"/>
          <w:szCs w:val="24"/>
          <w:lang w:val="en-US"/>
        </w:rPr>
        <w:t xml:space="preserve"> or </w:t>
      </w:r>
      <w:r>
        <w:tab/>
      </w:r>
      <w:r>
        <w:tab/>
      </w:r>
    </w:p>
    <w:p w:rsidR="2983EE9D" w:rsidP="2983EE9D" w:rsidRDefault="2983EE9D" w14:paraId="51DFFB25" w14:textId="5CB87F4B">
      <w:pPr>
        <w:ind w:firstLine="706"/>
        <w:jc w:val="left"/>
        <w:rPr>
          <w:sz w:val="24"/>
          <w:szCs w:val="24"/>
        </w:rPr>
      </w:pPr>
      <w:hyperlink r:id="R8ecb1f0355124578">
        <w:r w:rsidRPr="2983EE9D" w:rsidR="2983EE9D">
          <w:rPr>
            <w:rStyle w:val="Hyperlink"/>
            <w:rFonts w:ascii="Times New Roman" w:hAnsi="Times New Roman" w:eastAsia="Times New Roman" w:cs="Times New Roman"/>
            <w:noProof w:val="0"/>
            <w:sz w:val="24"/>
            <w:szCs w:val="24"/>
            <w:lang w:val="en-US"/>
          </w:rPr>
          <w:t>http://you_private_ip:8080</w:t>
        </w:r>
      </w:hyperlink>
    </w:p>
    <w:p w:rsidR="2983EE9D" w:rsidP="2983EE9D" w:rsidRDefault="2983EE9D" w14:paraId="5BC75B9C" w14:textId="0498EBD2">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w:t>
      </w:r>
      <w:r>
        <w:tab/>
      </w:r>
      <w:r w:rsidRPr="2983EE9D" w:rsidR="2983EE9D">
        <w:rPr>
          <w:rFonts w:ascii="Times New Roman" w:hAnsi="Times New Roman" w:eastAsia="Times New Roman" w:cs="Times New Roman"/>
          <w:noProof w:val="0"/>
          <w:sz w:val="24"/>
          <w:szCs w:val="24"/>
          <w:lang w:val="en-US"/>
        </w:rPr>
        <w:t>Going to your browser and pointing to one of those URLs will launch the application</w:t>
      </w:r>
    </w:p>
    <w:p w:rsidR="2983EE9D" w:rsidP="2983EE9D" w:rsidRDefault="2983EE9D" w14:paraId="05AD3FD3" w14:textId="112EAC84">
      <w:pPr>
        <w:pStyle w:val="Normal"/>
        <w:jc w:val="left"/>
        <w:rPr>
          <w:rFonts w:ascii="Times New Roman" w:hAnsi="Times New Roman" w:eastAsia="Times New Roman" w:cs="Times New Roman"/>
          <w:noProof w:val="0"/>
          <w:sz w:val="24"/>
          <w:szCs w:val="24"/>
          <w:lang w:val="en-US"/>
        </w:rPr>
      </w:pPr>
    </w:p>
    <w:p w:rsidR="2983EE9D" w:rsidP="2983EE9D" w:rsidRDefault="2983EE9D" w14:paraId="273D3A13" w14:textId="42780AC9">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Phase I</w:t>
      </w:r>
    </w:p>
    <w:p w:rsidR="2983EE9D" w:rsidP="2983EE9D" w:rsidRDefault="2983EE9D" w14:paraId="5D38F220" w14:textId="6631DA54">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 xml:space="preserve"> </w:t>
      </w:r>
    </w:p>
    <w:p w:rsidR="2983EE9D" w:rsidP="2983EE9D" w:rsidRDefault="2983EE9D" w14:paraId="05092EE3" w14:textId="077AF617">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Phase I is coding the navigation of the website and using simple hard-coded data</w:t>
      </w:r>
    </w:p>
    <w:p w:rsidR="2983EE9D" w:rsidP="2983EE9D" w:rsidRDefault="2983EE9D" w14:paraId="203BF8A6" w14:textId="467DCC1C">
      <w:pPr>
        <w:pStyle w:val="Normal"/>
        <w:jc w:val="left"/>
        <w:rPr>
          <w:rFonts w:ascii="Times New Roman" w:hAnsi="Times New Roman" w:eastAsia="Times New Roman" w:cs="Times New Roman"/>
          <w:noProof w:val="0"/>
          <w:sz w:val="24"/>
          <w:szCs w:val="24"/>
          <w:lang w:val="en-US"/>
        </w:rPr>
      </w:pPr>
    </w:p>
    <w:p w:rsidR="2983EE9D" w:rsidP="2983EE9D" w:rsidRDefault="2983EE9D" w14:paraId="5B020D5B" w14:textId="6DFBCC58">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Phase II</w:t>
      </w:r>
    </w:p>
    <w:p w:rsidR="2983EE9D" w:rsidP="2983EE9D" w:rsidRDefault="2983EE9D" w14:paraId="32BD1B53" w14:textId="4FD3D2CB">
      <w:pPr>
        <w:pStyle w:val="Normal"/>
        <w:jc w:val="left"/>
        <w:rPr>
          <w:rFonts w:ascii="Times New Roman" w:hAnsi="Times New Roman" w:eastAsia="Times New Roman" w:cs="Times New Roman"/>
          <w:noProof w:val="0"/>
          <w:sz w:val="24"/>
          <w:szCs w:val="24"/>
          <w:lang w:val="en-US"/>
        </w:rPr>
      </w:pPr>
    </w:p>
    <w:p w:rsidR="2983EE9D" w:rsidP="2983EE9D" w:rsidRDefault="2983EE9D" w14:paraId="632BAF6E" w14:textId="00381C4E">
      <w:pPr>
        <w:pStyle w:val="Normal"/>
        <w:bidi w:val="0"/>
        <w:spacing w:before="0" w:beforeAutospacing="off" w:after="0" w:afterAutospacing="off" w:line="259" w:lineRule="auto"/>
        <w:ind w:left="0" w:right="0"/>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 xml:space="preserve">Phase II is integration of database aspects to the service, and cleaning up of the user interface with the addition of pending transactions, and the </w:t>
      </w:r>
      <w:proofErr w:type="spellStart"/>
      <w:r w:rsidRPr="2983EE9D" w:rsidR="2983EE9D">
        <w:rPr>
          <w:rFonts w:ascii="Times New Roman" w:hAnsi="Times New Roman" w:eastAsia="Times New Roman" w:cs="Times New Roman"/>
          <w:noProof w:val="0"/>
          <w:sz w:val="24"/>
          <w:szCs w:val="24"/>
          <w:lang w:val="en-US"/>
        </w:rPr>
        <w:t>MeetUp</w:t>
      </w:r>
      <w:proofErr w:type="spellEnd"/>
      <w:r w:rsidRPr="2983EE9D" w:rsidR="2983EE9D">
        <w:rPr>
          <w:rFonts w:ascii="Times New Roman" w:hAnsi="Times New Roman" w:eastAsia="Times New Roman" w:cs="Times New Roman"/>
          <w:noProof w:val="0"/>
          <w:sz w:val="24"/>
          <w:szCs w:val="24"/>
          <w:lang w:val="en-US"/>
        </w:rPr>
        <w:t xml:space="preserve"> navigation </w:t>
      </w:r>
      <w:r w:rsidRPr="2983EE9D" w:rsidR="2983EE9D">
        <w:rPr>
          <w:rFonts w:ascii="Times New Roman" w:hAnsi="Times New Roman" w:eastAsia="Times New Roman" w:cs="Times New Roman"/>
          <w:noProof w:val="0"/>
          <w:sz w:val="24"/>
          <w:szCs w:val="24"/>
          <w:lang w:val="en-US"/>
        </w:rPr>
        <w:t>menu</w:t>
      </w:r>
      <w:r w:rsidRPr="2983EE9D" w:rsidR="2983EE9D">
        <w:rPr>
          <w:rFonts w:ascii="Times New Roman" w:hAnsi="Times New Roman" w:eastAsia="Times New Roman" w:cs="Times New Roman"/>
          <w:noProof w:val="0"/>
          <w:sz w:val="24"/>
          <w:szCs w:val="24"/>
          <w:lang w:val="en-US"/>
        </w:rPr>
        <w:t xml:space="preserve">.  </w:t>
      </w:r>
    </w:p>
    <w:p w:rsidR="2983EE9D" w:rsidP="2983EE9D" w:rsidRDefault="2983EE9D" w14:paraId="0A3A8D59" w14:textId="0E4E5FF5">
      <w:pPr>
        <w:pStyle w:val="Normal"/>
        <w:bidi w:val="0"/>
        <w:spacing w:before="0" w:beforeAutospacing="off" w:after="0" w:afterAutospacing="off" w:line="259" w:lineRule="auto"/>
        <w:ind w:left="0" w:right="0"/>
        <w:jc w:val="left"/>
        <w:rPr>
          <w:rFonts w:ascii="Times New Roman" w:hAnsi="Times New Roman" w:eastAsia="Times New Roman" w:cs="Times New Roman"/>
          <w:noProof w:val="0"/>
          <w:sz w:val="24"/>
          <w:szCs w:val="24"/>
          <w:lang w:val="en-US"/>
        </w:rPr>
      </w:pPr>
    </w:p>
    <w:p w:rsidR="2983EE9D" w:rsidP="2983EE9D" w:rsidRDefault="2983EE9D" w14:paraId="1A2E6588" w14:textId="1C0F5A4B">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Phase III</w:t>
      </w:r>
    </w:p>
    <w:p w:rsidR="2983EE9D" w:rsidP="2983EE9D" w:rsidRDefault="2983EE9D" w14:paraId="610E4759" w14:textId="4FD3D2CB">
      <w:pPr>
        <w:pStyle w:val="Normal"/>
        <w:jc w:val="left"/>
        <w:rPr>
          <w:rFonts w:ascii="Times New Roman" w:hAnsi="Times New Roman" w:eastAsia="Times New Roman" w:cs="Times New Roman"/>
          <w:noProof w:val="0"/>
          <w:sz w:val="24"/>
          <w:szCs w:val="24"/>
          <w:lang w:val="en-US"/>
        </w:rPr>
      </w:pPr>
    </w:p>
    <w:p w:rsidR="2983EE9D" w:rsidP="2983EE9D" w:rsidRDefault="2983EE9D" w14:paraId="51757D44" w14:textId="19E6744B">
      <w:pPr>
        <w:pStyle w:val="Normal"/>
        <w:bidi w:val="0"/>
        <w:spacing w:before="0" w:beforeAutospacing="off" w:after="0" w:afterAutospacing="off" w:line="259" w:lineRule="auto"/>
        <w:ind w:left="0" w:right="0"/>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 xml:space="preserve">Phase III will be the final polish of all user interface elements, and the inclusion of Google’s sign in functionality, and Google’s map location services.  </w:t>
      </w:r>
    </w:p>
    <w:p w:rsidR="2983EE9D" w:rsidP="2983EE9D" w:rsidRDefault="2983EE9D" w14:paraId="3C3E920D" w14:textId="715D4043">
      <w:pPr>
        <w:pStyle w:val="Normal"/>
        <w:bidi w:val="0"/>
        <w:spacing w:before="0" w:beforeAutospacing="off" w:after="0" w:afterAutospacing="off" w:line="259" w:lineRule="auto"/>
        <w:ind w:left="0" w:right="0"/>
        <w:jc w:val="left"/>
        <w:rPr>
          <w:rFonts w:ascii="Times New Roman" w:hAnsi="Times New Roman" w:eastAsia="Times New Roman" w:cs="Times New Roman"/>
          <w:noProof w:val="0"/>
          <w:sz w:val="24"/>
          <w:szCs w:val="24"/>
          <w:lang w:val="en-US"/>
        </w:rPr>
      </w:pPr>
    </w:p>
    <w:p w:rsidR="2983EE9D" w:rsidP="2983EE9D" w:rsidRDefault="2983EE9D" w14:paraId="40C36731" w14:textId="1EEE43CB">
      <w:pPr>
        <w:jc w:val="left"/>
        <w:rPr>
          <w:rFonts w:ascii="Times New Roman" w:hAnsi="Times New Roman" w:eastAsia="Times New Roman" w:cs="Times New Roman"/>
          <w:noProof w:val="0"/>
          <w:sz w:val="24"/>
          <w:szCs w:val="24"/>
          <w:lang w:val="en-US"/>
        </w:rPr>
      </w:pPr>
    </w:p>
    <w:p w:rsidR="2983EE9D" w:rsidP="2983EE9D" w:rsidRDefault="2983EE9D" w14:paraId="306AE678" w14:textId="085707A8">
      <w:pPr>
        <w:jc w:val="left"/>
        <w:rPr>
          <w:rFonts w:ascii="Times New Roman" w:hAnsi="Times New Roman" w:eastAsia="Times New Roman" w:cs="Times New Roman"/>
          <w:noProof w:val="0"/>
          <w:sz w:val="24"/>
          <w:szCs w:val="24"/>
          <w:lang w:val="en-US"/>
        </w:rPr>
      </w:pPr>
      <w:r w:rsidRPr="2983EE9D" w:rsidR="2983EE9D">
        <w:rPr>
          <w:rFonts w:ascii="Times New Roman" w:hAnsi="Times New Roman" w:eastAsia="Times New Roman" w:cs="Times New Roman"/>
          <w:noProof w:val="0"/>
          <w:sz w:val="24"/>
          <w:szCs w:val="24"/>
          <w:lang w:val="en-US"/>
        </w:rPr>
        <w:t>Attached are pictures of the product thus far</w:t>
      </w:r>
    </w:p>
    <w:p w:rsidR="2983EE9D" w:rsidP="2983EE9D" w:rsidRDefault="2983EE9D" w14:paraId="1BE8E4D6" w14:textId="3B541330">
      <w:pPr>
        <w:pStyle w:val="Normal"/>
        <w:jc w:val="left"/>
        <w:rPr>
          <w:rFonts w:ascii="Times New Roman" w:hAnsi="Times New Roman" w:eastAsia="Times New Roman" w:cs="Times New Roman"/>
          <w:noProof w:val="0"/>
          <w:sz w:val="24"/>
          <w:szCs w:val="24"/>
          <w:lang w:val="en-US"/>
        </w:rPr>
      </w:pPr>
    </w:p>
    <w:p w:rsidR="2983EE9D" w:rsidP="2983EE9D" w:rsidRDefault="2983EE9D" w14:paraId="4F018F88" w14:textId="16D04FA3">
      <w:pPr>
        <w:pStyle w:val="Normal"/>
        <w:jc w:val="left"/>
        <w:rPr>
          <w:rFonts w:ascii="Times New Roman" w:hAnsi="Times New Roman" w:eastAsia="Times New Roman" w:cs="Times New Roman"/>
          <w:noProof w:val="0"/>
          <w:sz w:val="24"/>
          <w:szCs w:val="24"/>
          <w:lang w:val="en-US"/>
        </w:rPr>
      </w:pPr>
    </w:p>
    <w:p w:rsidR="69B3C6B1" w:rsidP="69B3C6B1" w:rsidRDefault="69B3C6B1" w14:paraId="10F5FAE5" w14:textId="44B8EFAF">
      <w:pPr>
        <w:pStyle w:val="Normal"/>
        <w:jc w:val="left"/>
        <w:rPr>
          <w:rFonts w:ascii="Times New Roman" w:hAnsi="Times New Roman" w:eastAsia="Times New Roman" w:cs="Times New Roman"/>
          <w:noProof w:val="0"/>
          <w:sz w:val="24"/>
          <w:szCs w:val="24"/>
          <w:lang w:val="en-US"/>
        </w:rPr>
      </w:pPr>
    </w:p>
    <w:p w:rsidR="69B3C6B1" w:rsidP="69B3C6B1" w:rsidRDefault="69B3C6B1" w14:paraId="7E8560A4" w14:textId="3337D73F">
      <w:pPr>
        <w:pStyle w:val="Normal"/>
        <w:jc w:val="left"/>
        <w:rPr>
          <w:rFonts w:ascii="Times New Roman" w:hAnsi="Times New Roman" w:eastAsia="Times New Roman" w:cs="Times New Roman"/>
          <w:noProof w:val="0"/>
          <w:sz w:val="24"/>
          <w:szCs w:val="24"/>
          <w:lang w:val="en-US"/>
        </w:rPr>
      </w:pPr>
    </w:p>
    <w:p w:rsidR="69B3C6B1" w:rsidP="69B3C6B1" w:rsidRDefault="69B3C6B1" w14:paraId="5EA4FCB7" w14:textId="3232F06B">
      <w:pPr>
        <w:pStyle w:val="Normal"/>
        <w:jc w:val="left"/>
        <w:rPr>
          <w:rFonts w:ascii="Times New Roman" w:hAnsi="Times New Roman" w:eastAsia="Times New Roman" w:cs="Times New Roman"/>
          <w:noProof w:val="0"/>
          <w:sz w:val="24"/>
          <w:szCs w:val="24"/>
          <w:lang w:val="en-US"/>
        </w:rPr>
      </w:pPr>
    </w:p>
    <w:p w:rsidR="2983EE9D" w:rsidP="2983EE9D" w:rsidRDefault="2983EE9D" w14:paraId="26546107" w14:textId="2F5B68DB">
      <w:pPr>
        <w:pStyle w:val="Normal"/>
        <w:bidi w:val="0"/>
        <w:spacing w:before="0" w:beforeAutospacing="off" w:after="0" w:afterAutospacing="off" w:line="259" w:lineRule="auto"/>
        <w:ind w:left="0" w:right="0"/>
        <w:jc w:val="left"/>
        <w:rPr>
          <w:rFonts w:ascii="Times New Roman" w:hAnsi="Times New Roman" w:eastAsia="Times New Roman" w:cs="Times New Roman"/>
          <w:noProof w:val="0"/>
          <w:sz w:val="24"/>
          <w:szCs w:val="24"/>
          <w:lang w:val="en-US"/>
        </w:rPr>
      </w:pPr>
    </w:p>
    <w:p w:rsidR="2983EE9D" w:rsidP="2983EE9D" w:rsidRDefault="2983EE9D" w14:paraId="10739D4A" w14:textId="7E14E8AD">
      <w:pPr>
        <w:pStyle w:val="Normal"/>
        <w:jc w:val="left"/>
        <w:rPr>
          <w:sz w:val="28"/>
          <w:szCs w:val="28"/>
        </w:rPr>
      </w:pPr>
      <w:r w:rsidRPr="2983EE9D" w:rsidR="2983EE9D">
        <w:rPr>
          <w:sz w:val="28"/>
          <w:szCs w:val="28"/>
        </w:rPr>
        <w:t>Front Page:</w:t>
      </w:r>
    </w:p>
    <w:p w:rsidR="2983EE9D" w:rsidP="2983EE9D" w:rsidRDefault="2983EE9D" w14:paraId="0229E7A4" w14:textId="33F5ECD5">
      <w:pPr>
        <w:pStyle w:val="Normal"/>
        <w:jc w:val="center"/>
      </w:pPr>
      <w:r>
        <w:drawing>
          <wp:inline wp14:editId="634D3D88" wp14:anchorId="518DFD1C">
            <wp:extent cx="5067300" cy="2360216"/>
            <wp:effectExtent l="0" t="0" r="0" b="0"/>
            <wp:docPr id="1798552035" name="" title=""/>
            <wp:cNvGraphicFramePr>
              <a:graphicFrameLocks noChangeAspect="1"/>
            </wp:cNvGraphicFramePr>
            <a:graphic>
              <a:graphicData uri="http://schemas.openxmlformats.org/drawingml/2006/picture">
                <pic:pic>
                  <pic:nvPicPr>
                    <pic:cNvPr id="0" name=""/>
                    <pic:cNvPicPr/>
                  </pic:nvPicPr>
                  <pic:blipFill>
                    <a:blip r:embed="Rbaad386044b44d84">
                      <a:extLst>
                        <a:ext xmlns:a="http://schemas.openxmlformats.org/drawingml/2006/main" uri="{28A0092B-C50C-407E-A947-70E740481C1C}">
                          <a14:useLocalDpi val="0"/>
                        </a:ext>
                      </a:extLst>
                    </a:blip>
                    <a:stretch>
                      <a:fillRect/>
                    </a:stretch>
                  </pic:blipFill>
                  <pic:spPr>
                    <a:xfrm>
                      <a:off x="0" y="0"/>
                      <a:ext cx="5067300" cy="2360216"/>
                    </a:xfrm>
                    <a:prstGeom prst="rect">
                      <a:avLst/>
                    </a:prstGeom>
                  </pic:spPr>
                </pic:pic>
              </a:graphicData>
            </a:graphic>
          </wp:inline>
        </w:drawing>
      </w:r>
    </w:p>
    <w:p w:rsidR="2983EE9D" w:rsidP="2983EE9D" w:rsidRDefault="2983EE9D" w14:paraId="613CA193" w14:textId="2B25F807">
      <w:pPr>
        <w:pStyle w:val="Normal"/>
        <w:jc w:val="center"/>
        <w:rPr>
          <w:sz w:val="40"/>
          <w:szCs w:val="40"/>
        </w:rPr>
      </w:pPr>
    </w:p>
    <w:p w:rsidR="2983EE9D" w:rsidP="2983EE9D" w:rsidRDefault="2983EE9D" w14:paraId="610248A1" w14:textId="526AA761">
      <w:pPr>
        <w:pStyle w:val="Normal"/>
        <w:jc w:val="center"/>
        <w:rPr>
          <w:sz w:val="40"/>
          <w:szCs w:val="40"/>
        </w:rPr>
      </w:pPr>
    </w:p>
    <w:p w:rsidR="2983EE9D" w:rsidP="2983EE9D" w:rsidRDefault="2983EE9D" w14:paraId="6EA9E189" w14:textId="54E0A143">
      <w:pPr>
        <w:pStyle w:val="Normal"/>
        <w:jc w:val="center"/>
        <w:rPr>
          <w:sz w:val="40"/>
          <w:szCs w:val="40"/>
        </w:rPr>
      </w:pPr>
    </w:p>
    <w:p w:rsidR="2983EE9D" w:rsidP="2983EE9D" w:rsidRDefault="2983EE9D" w14:paraId="36494310" w14:textId="5A8B8A5C">
      <w:pPr>
        <w:pStyle w:val="Normal"/>
        <w:jc w:val="left"/>
        <w:rPr>
          <w:sz w:val="28"/>
          <w:szCs w:val="28"/>
        </w:rPr>
      </w:pPr>
      <w:r w:rsidRPr="2983EE9D" w:rsidR="2983EE9D">
        <w:rPr>
          <w:sz w:val="28"/>
          <w:szCs w:val="28"/>
        </w:rPr>
        <w:t>Choosing User type:</w:t>
      </w:r>
    </w:p>
    <w:p w:rsidR="2983EE9D" w:rsidP="2983EE9D" w:rsidRDefault="2983EE9D" w14:paraId="0DA5D7B8" w14:textId="48196BAB">
      <w:pPr>
        <w:pStyle w:val="Normal"/>
        <w:jc w:val="center"/>
      </w:pPr>
      <w:r>
        <w:drawing>
          <wp:inline wp14:editId="7681B529" wp14:anchorId="7655127D">
            <wp:extent cx="5178995" cy="2705100"/>
            <wp:effectExtent l="0" t="0" r="0" b="0"/>
            <wp:docPr id="1492204848" name="" title="Inserting image..."/>
            <wp:cNvGraphicFramePr>
              <a:graphicFrameLocks noChangeAspect="1"/>
            </wp:cNvGraphicFramePr>
            <a:graphic>
              <a:graphicData uri="http://schemas.openxmlformats.org/drawingml/2006/picture">
                <pic:pic>
                  <pic:nvPicPr>
                    <pic:cNvPr id="0" name=""/>
                    <pic:cNvPicPr/>
                  </pic:nvPicPr>
                  <pic:blipFill>
                    <a:blip r:embed="Rba932dc8dda04469">
                      <a:extLst>
                        <a:ext xmlns:a="http://schemas.openxmlformats.org/drawingml/2006/main" uri="{28A0092B-C50C-407E-A947-70E740481C1C}">
                          <a14:useLocalDpi val="0"/>
                        </a:ext>
                      </a:extLst>
                    </a:blip>
                    <a:stretch>
                      <a:fillRect/>
                    </a:stretch>
                  </pic:blipFill>
                  <pic:spPr>
                    <a:xfrm>
                      <a:off x="0" y="0"/>
                      <a:ext cx="5178995" cy="2705100"/>
                    </a:xfrm>
                    <a:prstGeom prst="rect">
                      <a:avLst/>
                    </a:prstGeom>
                  </pic:spPr>
                </pic:pic>
              </a:graphicData>
            </a:graphic>
          </wp:inline>
        </w:drawing>
      </w:r>
    </w:p>
    <w:p w:rsidR="2983EE9D" w:rsidP="2983EE9D" w:rsidRDefault="2983EE9D" w14:paraId="71BFD8FD" w14:textId="2ABA77F5">
      <w:pPr>
        <w:pStyle w:val="Normal"/>
        <w:jc w:val="center"/>
      </w:pPr>
    </w:p>
    <w:p w:rsidR="2983EE9D" w:rsidP="2983EE9D" w:rsidRDefault="2983EE9D" w14:paraId="6EC3E800" w14:textId="4AEF0CA6">
      <w:pPr>
        <w:pStyle w:val="Normal"/>
        <w:jc w:val="center"/>
      </w:pPr>
    </w:p>
    <w:p w:rsidR="2983EE9D" w:rsidP="2983EE9D" w:rsidRDefault="2983EE9D" w14:paraId="49DCBB48" w14:textId="56A5EFD3">
      <w:pPr>
        <w:pStyle w:val="Normal"/>
        <w:jc w:val="center"/>
      </w:pPr>
    </w:p>
    <w:p w:rsidR="2983EE9D" w:rsidP="2983EE9D" w:rsidRDefault="2983EE9D" w14:paraId="14692E73" w14:textId="56A5EFD3">
      <w:pPr>
        <w:pStyle w:val="Normal"/>
        <w:jc w:val="center"/>
      </w:pPr>
    </w:p>
    <w:p w:rsidR="2983EE9D" w:rsidP="2983EE9D" w:rsidRDefault="2983EE9D" w14:paraId="7EE93938" w14:textId="56A5EFD3">
      <w:pPr>
        <w:pStyle w:val="Normal"/>
        <w:jc w:val="center"/>
      </w:pPr>
    </w:p>
    <w:p w:rsidR="2983EE9D" w:rsidP="2983EE9D" w:rsidRDefault="2983EE9D" w14:paraId="68FF5768" w14:textId="56A5EFD3">
      <w:pPr>
        <w:pStyle w:val="Normal"/>
        <w:jc w:val="center"/>
      </w:pPr>
    </w:p>
    <w:p w:rsidR="2983EE9D" w:rsidP="2983EE9D" w:rsidRDefault="2983EE9D" w14:paraId="67BA06AE" w14:textId="56A5EFD3">
      <w:pPr>
        <w:pStyle w:val="Normal"/>
        <w:jc w:val="center"/>
      </w:pPr>
    </w:p>
    <w:p w:rsidR="2983EE9D" w:rsidP="2983EE9D" w:rsidRDefault="2983EE9D" w14:paraId="3A3298BD" w14:textId="56A5EFD3">
      <w:pPr>
        <w:pStyle w:val="Normal"/>
        <w:jc w:val="center"/>
      </w:pPr>
    </w:p>
    <w:p w:rsidR="2983EE9D" w:rsidP="2983EE9D" w:rsidRDefault="2983EE9D" w14:paraId="54FD85F0" w14:textId="56A5EFD3">
      <w:pPr>
        <w:pStyle w:val="Normal"/>
        <w:jc w:val="center"/>
      </w:pPr>
    </w:p>
    <w:p w:rsidR="2983EE9D" w:rsidP="2983EE9D" w:rsidRDefault="2983EE9D" w14:paraId="5804EB4F" w14:textId="4D556471">
      <w:pPr>
        <w:pStyle w:val="Normal"/>
        <w:jc w:val="center"/>
      </w:pPr>
    </w:p>
    <w:p w:rsidR="2983EE9D" w:rsidP="2983EE9D" w:rsidRDefault="2983EE9D" w14:paraId="2D55C8EF" w14:textId="6E53C8CE">
      <w:pPr>
        <w:pStyle w:val="Normal"/>
        <w:jc w:val="center"/>
      </w:pPr>
    </w:p>
    <w:p w:rsidR="2983EE9D" w:rsidP="2983EE9D" w:rsidRDefault="2983EE9D" w14:paraId="56EB09FF" w14:textId="3D4328A6">
      <w:pPr>
        <w:pStyle w:val="Normal"/>
        <w:jc w:val="left"/>
      </w:pPr>
      <w:r w:rsidRPr="2983EE9D" w:rsidR="2983EE9D">
        <w:rPr>
          <w:sz w:val="28"/>
          <w:szCs w:val="28"/>
        </w:rPr>
        <w:t>Posting a Food Type:</w:t>
      </w:r>
      <w:r>
        <w:drawing>
          <wp:inline wp14:editId="5E38D4E6" wp14:anchorId="044FAFE9">
            <wp:extent cx="6400800" cy="3267075"/>
            <wp:effectExtent l="0" t="0" r="0" b="0"/>
            <wp:docPr id="326832839" name="" title="Inserting image..."/>
            <wp:cNvGraphicFramePr>
              <a:graphicFrameLocks noChangeAspect="1"/>
            </wp:cNvGraphicFramePr>
            <a:graphic>
              <a:graphicData uri="http://schemas.openxmlformats.org/drawingml/2006/picture">
                <pic:pic>
                  <pic:nvPicPr>
                    <pic:cNvPr id="0" name=""/>
                    <pic:cNvPicPr/>
                  </pic:nvPicPr>
                  <pic:blipFill>
                    <a:blip r:embed="R46c28525cc80478c">
                      <a:extLst>
                        <a:ext xmlns:a="http://schemas.openxmlformats.org/drawingml/2006/main" uri="{28A0092B-C50C-407E-A947-70E740481C1C}">
                          <a14:useLocalDpi val="0"/>
                        </a:ext>
                      </a:extLst>
                    </a:blip>
                    <a:stretch>
                      <a:fillRect/>
                    </a:stretch>
                  </pic:blipFill>
                  <pic:spPr>
                    <a:xfrm>
                      <a:off x="0" y="0"/>
                      <a:ext cx="6400800" cy="3267075"/>
                    </a:xfrm>
                    <a:prstGeom prst="rect">
                      <a:avLst/>
                    </a:prstGeom>
                  </pic:spPr>
                </pic:pic>
              </a:graphicData>
            </a:graphic>
          </wp:inline>
        </w:drawing>
      </w:r>
    </w:p>
    <w:p w:rsidR="2983EE9D" w:rsidP="2983EE9D" w:rsidRDefault="2983EE9D" w14:paraId="42A0EA45" w14:textId="67665400">
      <w:pPr>
        <w:pStyle w:val="Normal"/>
        <w:jc w:val="center"/>
      </w:pPr>
    </w:p>
    <w:p w:rsidR="2983EE9D" w:rsidP="2983EE9D" w:rsidRDefault="2983EE9D" w14:paraId="39A04CC7" w14:textId="6E53C8CE">
      <w:pPr>
        <w:pStyle w:val="Normal"/>
        <w:jc w:val="center"/>
      </w:pPr>
    </w:p>
    <w:p w:rsidR="2983EE9D" w:rsidP="2983EE9D" w:rsidRDefault="2983EE9D" w14:paraId="0EF9C1EC" w14:textId="367DF07B">
      <w:pPr>
        <w:pStyle w:val="Normal"/>
        <w:jc w:val="left"/>
        <w:rPr>
          <w:sz w:val="28"/>
          <w:szCs w:val="28"/>
        </w:rPr>
      </w:pPr>
      <w:r w:rsidRPr="2983EE9D" w:rsidR="2983EE9D">
        <w:rPr>
          <w:sz w:val="28"/>
          <w:szCs w:val="28"/>
        </w:rPr>
        <w:t>Pending Transactions:</w:t>
      </w:r>
    </w:p>
    <w:p w:rsidR="2983EE9D" w:rsidP="2983EE9D" w:rsidRDefault="2983EE9D" w14:paraId="3D097203" w14:textId="2280CF84">
      <w:pPr>
        <w:pStyle w:val="Normal"/>
        <w:jc w:val="center"/>
      </w:pPr>
    </w:p>
    <w:p w:rsidR="2983EE9D" w:rsidP="2983EE9D" w:rsidRDefault="2983EE9D" w14:paraId="6CD26F2A" w14:textId="0BBCAEB0">
      <w:pPr>
        <w:pStyle w:val="Normal"/>
        <w:jc w:val="center"/>
      </w:pPr>
      <w:r>
        <w:drawing>
          <wp:inline wp14:editId="36787F19" wp14:anchorId="40E72396">
            <wp:extent cx="5354918" cy="2438400"/>
            <wp:effectExtent l="0" t="0" r="0" b="0"/>
            <wp:docPr id="1304996140" name="" title="Inserting image..."/>
            <wp:cNvGraphicFramePr>
              <a:graphicFrameLocks noChangeAspect="1"/>
            </wp:cNvGraphicFramePr>
            <a:graphic>
              <a:graphicData uri="http://schemas.openxmlformats.org/drawingml/2006/picture">
                <pic:pic>
                  <pic:nvPicPr>
                    <pic:cNvPr id="0" name=""/>
                    <pic:cNvPicPr/>
                  </pic:nvPicPr>
                  <pic:blipFill>
                    <a:blip r:embed="R76b6b617b4fc4146">
                      <a:extLst>
                        <a:ext xmlns:a="http://schemas.openxmlformats.org/drawingml/2006/main" uri="{28A0092B-C50C-407E-A947-70E740481C1C}">
                          <a14:useLocalDpi val="0"/>
                        </a:ext>
                      </a:extLst>
                    </a:blip>
                    <a:stretch>
                      <a:fillRect/>
                    </a:stretch>
                  </pic:blipFill>
                  <pic:spPr>
                    <a:xfrm>
                      <a:off x="0" y="0"/>
                      <a:ext cx="5354918" cy="2438400"/>
                    </a:xfrm>
                    <a:prstGeom prst="rect">
                      <a:avLst/>
                    </a:prstGeom>
                  </pic:spPr>
                </pic:pic>
              </a:graphicData>
            </a:graphic>
          </wp:inline>
        </w:drawing>
      </w:r>
    </w:p>
    <w:p w:rsidR="2983EE9D" w:rsidP="2983EE9D" w:rsidRDefault="2983EE9D" w14:paraId="4E13C872" w14:textId="2ABA77F5">
      <w:pPr>
        <w:pStyle w:val="Normal"/>
        <w:jc w:val="center"/>
      </w:pPr>
    </w:p>
    <w:p w:rsidR="2983EE9D" w:rsidP="2983EE9D" w:rsidRDefault="2983EE9D" w14:paraId="6BC4F083" w14:textId="4AEF0CA6">
      <w:pPr>
        <w:pStyle w:val="Normal"/>
        <w:jc w:val="center"/>
      </w:pPr>
    </w:p>
    <w:p w:rsidR="2983EE9D" w:rsidP="2983EE9D" w:rsidRDefault="2983EE9D" w14:paraId="5DDE3CAE" w14:textId="2FCEE12E">
      <w:pPr>
        <w:pStyle w:val="Normal"/>
        <w:jc w:val="center"/>
      </w:pPr>
    </w:p>
    <w:p w:rsidR="2983EE9D" w:rsidP="2983EE9D" w:rsidRDefault="2983EE9D" w14:paraId="72495CD4" w14:textId="47DA1FCB">
      <w:pPr>
        <w:pStyle w:val="Normal"/>
        <w:jc w:val="center"/>
      </w:pPr>
    </w:p>
    <w:p w:rsidR="2983EE9D" w:rsidP="2983EE9D" w:rsidRDefault="2983EE9D" w14:paraId="3858294F" w14:textId="11B3FDB9">
      <w:pPr>
        <w:pStyle w:val="Normal"/>
        <w:jc w:val="center"/>
      </w:pPr>
    </w:p>
    <w:p w:rsidR="2983EE9D" w:rsidP="2983EE9D" w:rsidRDefault="2983EE9D" w14:paraId="5E41E81D" w14:textId="4D556471">
      <w:pPr>
        <w:pStyle w:val="Normal"/>
        <w:jc w:val="center"/>
      </w:pPr>
    </w:p>
    <w:p w:rsidR="2983EE9D" w:rsidP="2983EE9D" w:rsidRDefault="2983EE9D" w14:paraId="48F64D81" w14:textId="6E53C8CE">
      <w:pPr>
        <w:pStyle w:val="Normal"/>
        <w:jc w:val="center"/>
      </w:pPr>
    </w:p>
    <w:p w:rsidR="2983EE9D" w:rsidP="2983EE9D" w:rsidRDefault="2983EE9D" w14:paraId="21F154E8" w14:textId="6E15571B">
      <w:pPr>
        <w:pStyle w:val="Normal"/>
        <w:jc w:val="left"/>
        <w:rPr>
          <w:sz w:val="28"/>
          <w:szCs w:val="28"/>
        </w:rPr>
      </w:pPr>
      <w:r w:rsidRPr="2983EE9D" w:rsidR="2983EE9D">
        <w:rPr>
          <w:sz w:val="28"/>
          <w:szCs w:val="28"/>
        </w:rPr>
        <w:t>Meet Up Request:</w:t>
      </w:r>
    </w:p>
    <w:p w:rsidR="2983EE9D" w:rsidP="2983EE9D" w:rsidRDefault="2983EE9D" w14:paraId="768FA82C" w14:textId="59360E5F">
      <w:pPr>
        <w:pStyle w:val="Normal"/>
        <w:jc w:val="center"/>
      </w:pPr>
    </w:p>
    <w:p w:rsidR="2983EE9D" w:rsidP="2983EE9D" w:rsidRDefault="2983EE9D" w14:paraId="38A63FAC" w14:textId="18ECB98D">
      <w:pPr>
        <w:pStyle w:val="Normal"/>
        <w:jc w:val="center"/>
        <w:rPr>
          <w:sz w:val="40"/>
          <w:szCs w:val="40"/>
        </w:rPr>
      </w:pPr>
    </w:p>
    <w:p w:rsidR="2983EE9D" w:rsidP="2983EE9D" w:rsidRDefault="2983EE9D" w14:paraId="5E00EE86" w14:textId="62231C2D">
      <w:pPr>
        <w:pStyle w:val="Normal"/>
        <w:jc w:val="center"/>
      </w:pPr>
      <w:r>
        <w:drawing>
          <wp:inline wp14:editId="2732A5F1" wp14:anchorId="28EE1554">
            <wp:extent cx="6400800" cy="3181350"/>
            <wp:effectExtent l="0" t="0" r="0" b="0"/>
            <wp:docPr id="120817640" name="" title=""/>
            <wp:cNvGraphicFramePr>
              <a:graphicFrameLocks noChangeAspect="1"/>
            </wp:cNvGraphicFramePr>
            <a:graphic>
              <a:graphicData uri="http://schemas.openxmlformats.org/drawingml/2006/picture">
                <pic:pic>
                  <pic:nvPicPr>
                    <pic:cNvPr id="0" name=""/>
                    <pic:cNvPicPr/>
                  </pic:nvPicPr>
                  <pic:blipFill>
                    <a:blip r:embed="Re526b99dd4d4477c">
                      <a:extLst>
                        <a:ext xmlns:a="http://schemas.openxmlformats.org/drawingml/2006/main" uri="{28A0092B-C50C-407E-A947-70E740481C1C}">
                          <a14:useLocalDpi val="0"/>
                        </a:ext>
                      </a:extLst>
                    </a:blip>
                    <a:stretch>
                      <a:fillRect/>
                    </a:stretch>
                  </pic:blipFill>
                  <pic:spPr>
                    <a:xfrm>
                      <a:off x="0" y="0"/>
                      <a:ext cx="6400800" cy="3181350"/>
                    </a:xfrm>
                    <a:prstGeom prst="rect">
                      <a:avLst/>
                    </a:prstGeom>
                  </pic:spPr>
                </pic:pic>
              </a:graphicData>
            </a:graphic>
          </wp:inline>
        </w:drawing>
      </w:r>
    </w:p>
    <w:p w:rsidR="2983EE9D" w:rsidP="2983EE9D" w:rsidRDefault="2983EE9D" w14:paraId="1482A8F6" w14:textId="62231C2D">
      <w:pPr>
        <w:pStyle w:val="Normal"/>
        <w:jc w:val="center"/>
      </w:pPr>
    </w:p>
    <w:p w:rsidR="2983EE9D" w:rsidP="2983EE9D" w:rsidRDefault="2983EE9D" w14:paraId="7315047B" w14:textId="7942D43C">
      <w:pPr>
        <w:pStyle w:val="Normal"/>
        <w:jc w:val="center"/>
      </w:pPr>
    </w:p>
    <w:p w:rsidR="2983EE9D" w:rsidP="2983EE9D" w:rsidRDefault="2983EE9D" w14:paraId="731C98EA" w14:textId="192E792D">
      <w:pPr>
        <w:pStyle w:val="Normal"/>
        <w:jc w:val="center"/>
      </w:pPr>
    </w:p>
    <w:p w:rsidR="2983EE9D" w:rsidP="2983EE9D" w:rsidRDefault="2983EE9D" w14:paraId="382D3971" w14:textId="4C5993A4">
      <w:pPr>
        <w:pStyle w:val="Normal"/>
        <w:jc w:val="center"/>
      </w:pPr>
    </w:p>
    <w:p w:rsidR="69B3C6B1" w:rsidP="69B3C6B1" w:rsidRDefault="69B3C6B1" w14:paraId="2AECFFB2" w14:textId="66FC491F">
      <w:pPr>
        <w:pStyle w:val="Normal"/>
        <w:jc w:val="center"/>
      </w:pPr>
    </w:p>
    <w:p w:rsidR="69B3C6B1" w:rsidP="69B3C6B1" w:rsidRDefault="69B3C6B1" w14:paraId="3B32E724" w14:textId="26CEAD0B">
      <w:pPr>
        <w:pStyle w:val="Normal"/>
        <w:jc w:val="center"/>
      </w:pPr>
    </w:p>
    <w:p w:rsidR="69B3C6B1" w:rsidP="69B3C6B1" w:rsidRDefault="69B3C6B1" w14:paraId="0FD9C5DF" w14:textId="1EA77D41">
      <w:pPr>
        <w:pStyle w:val="Normal"/>
        <w:jc w:val="center"/>
      </w:pPr>
    </w:p>
    <w:p w:rsidR="69B3C6B1" w:rsidP="69B3C6B1" w:rsidRDefault="69B3C6B1" w14:paraId="58E4E2ED" w14:textId="7A0D10F1">
      <w:pPr>
        <w:pStyle w:val="Normal"/>
        <w:jc w:val="center"/>
      </w:pPr>
    </w:p>
    <w:p w:rsidR="69B3C6B1" w:rsidP="69B3C6B1" w:rsidRDefault="69B3C6B1" w14:paraId="19E2102A" w14:textId="01836C2F">
      <w:pPr>
        <w:pStyle w:val="Normal"/>
        <w:jc w:val="center"/>
      </w:pPr>
    </w:p>
    <w:p w:rsidR="2983EE9D" w:rsidP="2983EE9D" w:rsidRDefault="2983EE9D" w14:paraId="016C5191" w14:textId="4CA2FA52">
      <w:pPr>
        <w:pStyle w:val="Normal"/>
        <w:jc w:val="center"/>
      </w:pPr>
    </w:p>
    <w:p w:rsidR="2983EE9D" w:rsidP="2983EE9D" w:rsidRDefault="2983EE9D" w14:paraId="276974C2" w14:textId="30D751C0">
      <w:pPr>
        <w:pStyle w:val="Normal"/>
        <w:jc w:val="center"/>
      </w:pPr>
    </w:p>
    <w:p w:rsidR="2983EE9D" w:rsidP="2983EE9D" w:rsidRDefault="2983EE9D" w14:paraId="363C4316" w14:textId="633A14F6">
      <w:pPr>
        <w:pStyle w:val="Normal"/>
        <w:jc w:val="center"/>
      </w:pPr>
    </w:p>
    <w:p w:rsidR="2983EE9D" w:rsidP="2983EE9D" w:rsidRDefault="2983EE9D" w14:paraId="4C9C16B1" w14:textId="62231C2D">
      <w:pPr>
        <w:pStyle w:val="Normal"/>
        <w:jc w:val="center"/>
      </w:pPr>
    </w:p>
    <w:p w:rsidR="2983EE9D" w:rsidP="2983EE9D" w:rsidRDefault="2983EE9D" w14:paraId="2548CC21" w14:textId="62231C2D">
      <w:pPr>
        <w:pStyle w:val="Normal"/>
        <w:jc w:val="center"/>
      </w:pPr>
    </w:p>
    <w:p w:rsidR="2983EE9D" w:rsidP="2983EE9D" w:rsidRDefault="2983EE9D" w14:paraId="7BFE4F7A" w14:textId="3254965A">
      <w:pPr>
        <w:pStyle w:val="Normal"/>
        <w:jc w:val="left"/>
        <w:rPr>
          <w:sz w:val="28"/>
          <w:szCs w:val="28"/>
        </w:rPr>
      </w:pPr>
      <w:r w:rsidRPr="2983EE9D" w:rsidR="2983EE9D">
        <w:rPr>
          <w:sz w:val="28"/>
          <w:szCs w:val="28"/>
        </w:rPr>
        <w:t>Transaction History:</w:t>
      </w:r>
    </w:p>
    <w:p w:rsidR="2983EE9D" w:rsidP="2983EE9D" w:rsidRDefault="2983EE9D" w14:paraId="5E858509" w14:textId="62231C2D">
      <w:pPr>
        <w:pStyle w:val="Normal"/>
        <w:jc w:val="center"/>
      </w:pPr>
    </w:p>
    <w:p w:rsidR="2983EE9D" w:rsidP="2983EE9D" w:rsidRDefault="2983EE9D" w14:paraId="0B89BD15" w14:textId="27D69F0A">
      <w:pPr>
        <w:pStyle w:val="Normal"/>
        <w:jc w:val="center"/>
        <w:rPr>
          <w:sz w:val="40"/>
          <w:szCs w:val="40"/>
        </w:rPr>
      </w:pPr>
    </w:p>
    <w:p w:rsidR="2983EE9D" w:rsidP="2983EE9D" w:rsidRDefault="2983EE9D" w14:paraId="0F7AC7B2" w14:textId="670F62B0">
      <w:pPr>
        <w:pStyle w:val="Normal"/>
        <w:jc w:val="center"/>
      </w:pPr>
      <w:r>
        <w:drawing>
          <wp:inline wp14:editId="5E6CDEE5" wp14:anchorId="1A7E245F">
            <wp:extent cx="5950590" cy="2904455"/>
            <wp:effectExtent l="0" t="0" r="0" b="0"/>
            <wp:docPr id="750338866" name="" title=""/>
            <wp:cNvGraphicFramePr>
              <a:graphicFrameLocks noChangeAspect="1"/>
            </wp:cNvGraphicFramePr>
            <a:graphic>
              <a:graphicData uri="http://schemas.openxmlformats.org/drawingml/2006/picture">
                <pic:pic>
                  <pic:nvPicPr>
                    <pic:cNvPr id="0" name=""/>
                    <pic:cNvPicPr/>
                  </pic:nvPicPr>
                  <pic:blipFill>
                    <a:blip r:embed="Rd1b57ef2562d49dd">
                      <a:extLst>
                        <a:ext xmlns:a="http://schemas.openxmlformats.org/drawingml/2006/main" uri="{28A0092B-C50C-407E-A947-70E740481C1C}">
                          <a14:useLocalDpi val="0"/>
                        </a:ext>
                      </a:extLst>
                    </a:blip>
                    <a:stretch>
                      <a:fillRect/>
                    </a:stretch>
                  </pic:blipFill>
                  <pic:spPr>
                    <a:xfrm>
                      <a:off x="0" y="0"/>
                      <a:ext cx="5950590" cy="2904455"/>
                    </a:xfrm>
                    <a:prstGeom prst="rect">
                      <a:avLst/>
                    </a:prstGeom>
                  </pic:spPr>
                </pic:pic>
              </a:graphicData>
            </a:graphic>
          </wp:inline>
        </w:drawing>
      </w:r>
    </w:p>
    <w:p w:rsidR="2983EE9D" w:rsidP="2983EE9D" w:rsidRDefault="2983EE9D" w14:paraId="338DB4D6" w14:textId="4C5993A4">
      <w:pPr>
        <w:pStyle w:val="Normal"/>
        <w:jc w:val="center"/>
      </w:pPr>
    </w:p>
    <w:p w:rsidR="2983EE9D" w:rsidP="2983EE9D" w:rsidRDefault="2983EE9D" w14:paraId="75012515" w14:textId="633A14F6">
      <w:pPr>
        <w:pStyle w:val="Normal"/>
        <w:jc w:val="center"/>
      </w:pPr>
    </w:p>
    <w:p w:rsidR="2983EE9D" w:rsidP="2983EE9D" w:rsidRDefault="2983EE9D" w14:paraId="19C62302" w14:textId="62231C2D">
      <w:pPr>
        <w:pStyle w:val="Normal"/>
        <w:jc w:val="center"/>
      </w:pPr>
    </w:p>
    <w:p w:rsidR="2983EE9D" w:rsidP="2983EE9D" w:rsidRDefault="2983EE9D" w14:paraId="48918EE0" w14:textId="62231C2D">
      <w:pPr>
        <w:pStyle w:val="Normal"/>
        <w:jc w:val="center"/>
      </w:pPr>
    </w:p>
    <w:p w:rsidR="2983EE9D" w:rsidP="2983EE9D" w:rsidRDefault="2983EE9D" w14:paraId="29ED22B7" w14:textId="1699F0D1">
      <w:pPr>
        <w:pStyle w:val="Normal"/>
        <w:jc w:val="left"/>
      </w:pPr>
      <w:r w:rsidRPr="2983EE9D" w:rsidR="2983EE9D">
        <w:rPr>
          <w:sz w:val="28"/>
          <w:szCs w:val="28"/>
        </w:rPr>
        <w:t>Nearby Food Offerings:</w:t>
      </w:r>
      <w:r>
        <w:drawing>
          <wp:inline wp14:editId="23754204" wp14:anchorId="635840F3">
            <wp:extent cx="6400800" cy="2790825"/>
            <wp:effectExtent l="0" t="0" r="0" b="0"/>
            <wp:docPr id="281446706" name="" title=""/>
            <wp:cNvGraphicFramePr>
              <a:graphicFrameLocks noChangeAspect="1"/>
            </wp:cNvGraphicFramePr>
            <a:graphic>
              <a:graphicData uri="http://schemas.openxmlformats.org/drawingml/2006/picture">
                <pic:pic>
                  <pic:nvPicPr>
                    <pic:cNvPr id="0" name=""/>
                    <pic:cNvPicPr/>
                  </pic:nvPicPr>
                  <pic:blipFill>
                    <a:blip r:embed="R09d5c3b48ec14508">
                      <a:extLst>
                        <a:ext xmlns:a="http://schemas.openxmlformats.org/drawingml/2006/main" uri="{28A0092B-C50C-407E-A947-70E740481C1C}">
                          <a14:useLocalDpi val="0"/>
                        </a:ext>
                      </a:extLst>
                    </a:blip>
                    <a:stretch>
                      <a:fillRect/>
                    </a:stretch>
                  </pic:blipFill>
                  <pic:spPr>
                    <a:xfrm>
                      <a:off x="0" y="0"/>
                      <a:ext cx="6400800" cy="2790825"/>
                    </a:xfrm>
                    <a:prstGeom prst="rect">
                      <a:avLst/>
                    </a:prstGeom>
                  </pic:spPr>
                </pic:pic>
              </a:graphicData>
            </a:graphic>
          </wp:inline>
        </w:drawing>
      </w:r>
    </w:p>
    <w:p w:rsidR="2983EE9D" w:rsidP="2983EE9D" w:rsidRDefault="2983EE9D" w14:paraId="7E9773DE" w14:textId="562D9B83">
      <w:pPr>
        <w:pStyle w:val="Normal"/>
        <w:jc w:val="center"/>
      </w:pPr>
    </w:p>
    <w:p w:rsidR="69B3C6B1" w:rsidP="69B3C6B1" w:rsidRDefault="69B3C6B1" w14:paraId="207488C5" w14:textId="292E7BAE">
      <w:pPr>
        <w:pStyle w:val="Normal"/>
        <w:jc w:val="center"/>
      </w:pPr>
    </w:p>
    <w:p w:rsidR="69B3C6B1" w:rsidP="69B3C6B1" w:rsidRDefault="69B3C6B1" w14:paraId="403E2F98" w14:textId="64658286">
      <w:pPr>
        <w:pStyle w:val="Normal"/>
        <w:jc w:val="center"/>
      </w:pPr>
    </w:p>
    <w:p w:rsidR="69B3C6B1" w:rsidP="69B3C6B1" w:rsidRDefault="69B3C6B1" w14:paraId="5DFBD3D4" w14:textId="41DC2B74">
      <w:pPr>
        <w:pStyle w:val="Normal"/>
        <w:jc w:val="center"/>
      </w:pPr>
    </w:p>
    <w:p w:rsidR="69B3C6B1" w:rsidP="69B3C6B1" w:rsidRDefault="69B3C6B1" w14:paraId="0EFE71D0" w14:textId="22F6AA76">
      <w:pPr>
        <w:pStyle w:val="Normal"/>
        <w:jc w:val="center"/>
      </w:pPr>
    </w:p>
    <w:p w:rsidR="69B3C6B1" w:rsidP="69B3C6B1" w:rsidRDefault="69B3C6B1" w14:paraId="1B8B5126" w14:textId="1E53C5BC">
      <w:pPr>
        <w:pStyle w:val="Normal"/>
        <w:jc w:val="center"/>
      </w:pPr>
    </w:p>
    <w:p w:rsidR="69B3C6B1" w:rsidP="69B3C6B1" w:rsidRDefault="69B3C6B1" w14:paraId="24BA8876" w14:textId="0F3630D4">
      <w:pPr>
        <w:pStyle w:val="Normal"/>
        <w:jc w:val="center"/>
      </w:pPr>
    </w:p>
    <w:p w:rsidR="69B3C6B1" w:rsidP="69B3C6B1" w:rsidRDefault="69B3C6B1" w14:paraId="22EF9FA5" w14:textId="60388AD0">
      <w:pPr>
        <w:pStyle w:val="Normal"/>
        <w:jc w:val="center"/>
      </w:pPr>
    </w:p>
    <w:p w:rsidR="69B3C6B1" w:rsidP="69B3C6B1" w:rsidRDefault="69B3C6B1" w14:paraId="5DE2E5FB" w14:textId="0234A644">
      <w:pPr>
        <w:pStyle w:val="Normal"/>
        <w:jc w:val="center"/>
      </w:pPr>
    </w:p>
    <w:p w:rsidR="69B3C6B1" w:rsidP="69B3C6B1" w:rsidRDefault="69B3C6B1" w14:paraId="5B19C232" w14:textId="7C35CA81">
      <w:pPr>
        <w:pStyle w:val="Normal"/>
        <w:jc w:val="center"/>
      </w:pPr>
    </w:p>
    <w:p w:rsidR="69B3C6B1" w:rsidP="69B3C6B1" w:rsidRDefault="69B3C6B1" w14:paraId="3FBCF3BF" w14:textId="72A258A0">
      <w:pPr>
        <w:pStyle w:val="Normal"/>
        <w:jc w:val="center"/>
      </w:pPr>
    </w:p>
    <w:p w:rsidR="69B3C6B1" w:rsidP="69B3C6B1" w:rsidRDefault="69B3C6B1" w14:paraId="5B85EACD" w14:textId="3CD25DDE">
      <w:pPr>
        <w:pStyle w:val="Normal"/>
        <w:jc w:val="center"/>
      </w:pPr>
    </w:p>
    <w:p w:rsidR="2983EE9D" w:rsidP="2983EE9D" w:rsidRDefault="2983EE9D" w14:paraId="08F86446" w14:textId="7B341385">
      <w:pPr>
        <w:pStyle w:val="Normal"/>
        <w:jc w:val="center"/>
        <w:rPr>
          <w:sz w:val="40"/>
          <w:szCs w:val="40"/>
        </w:rPr>
      </w:pPr>
    </w:p>
    <w:p w:rsidR="006D59F1" w:rsidP="006D59F1" w:rsidRDefault="006D59F1" w14:paraId="1E33BBD8" w14:textId="0EF8E767">
      <w:pPr>
        <w:ind w:firstLine="706"/>
      </w:pPr>
      <w:r>
        <w:t>Phase II of the development effort will be taking place over the 6</w:t>
      </w:r>
      <w:r w:rsidRPr="006D59F1">
        <w:rPr>
          <w:vertAlign w:val="superscript"/>
        </w:rPr>
        <w:t>th</w:t>
      </w:r>
      <w:r>
        <w:t xml:space="preserve"> weekly sprint for the “Food 4 Friends” project.  Phase I focused on creating the individual pages and integrating core frameworks.  Phase II will be used to polish the GUI, </w:t>
      </w:r>
      <w:r w:rsidR="00DD1140">
        <w:t>and further integrate external features.</w:t>
      </w:r>
    </w:p>
    <w:p w:rsidR="00DD1140" w:rsidP="006D59F1" w:rsidRDefault="00DD1140" w14:paraId="7DD21263" w14:textId="6DCAF772">
      <w:pPr>
        <w:ind w:firstLine="706"/>
      </w:pPr>
    </w:p>
    <w:p w:rsidR="00DD1140" w:rsidP="006D59F1" w:rsidRDefault="00DD1140" w14:paraId="1E83B6B2" w14:textId="010E620F">
      <w:pPr>
        <w:ind w:firstLine="706"/>
      </w:pPr>
      <w:r w:rsidR="69B3C6B1">
        <w:rPr/>
        <w:t xml:space="preserve">The original milestones for this sprint are to have a fully navigable application, and to have the external database fully integrated into the product.  Some of the sprint goals have been met, the database has been fully integrated for user sign-in, but some modifications still need to be made to store and pull food items from the database, in addition to several polishing touches to the GUI.  Additions to the GUI are a button to change the user’s current role from Giver to Receiver and vice versa, and a panel on the GUI to view transactions that you have entered, but have not yet been canceled, or completed.  </w:t>
      </w:r>
      <w:bookmarkEnd w:id="0"/>
      <w:bookmarkEnd w:id="1"/>
    </w:p>
    <w:p w:rsidR="004B3FAE" w:rsidP="006D59F1" w:rsidRDefault="004B3FAE" w14:paraId="793ED98C" w14:textId="04402E1C">
      <w:pPr>
        <w:ind w:firstLine="706"/>
      </w:pPr>
    </w:p>
    <w:p w:rsidRPr="00A356D0" w:rsidR="004B3FAE" w:rsidP="006D59F1" w:rsidRDefault="004B3FAE" w14:paraId="2D3590B6" w14:textId="2BF3EA1A">
      <w:pPr>
        <w:ind w:firstLine="706"/>
      </w:pPr>
      <w:r w:rsidR="69B3C6B1">
        <w:rPr/>
        <w:t xml:space="preserve">The project will need some talent management to remain on schedule, with phase III being dedicated to integrating the Google sign in and Google maps.  The project, running Lean Kanban form of agile methodology focus of delivering a minimum deliverable product, and then polish the product with features as time allows. </w:t>
      </w:r>
      <w:bookmarkStart w:name="_GoBack" w:id="2"/>
      <w:bookmarkEnd w:id="2"/>
    </w:p>
    <w:p w:rsidR="7C5D4DE4" w:rsidP="7C5D4DE4" w:rsidRDefault="7C5D4DE4" w14:paraId="5B4D5E34" w14:textId="716E3FD9">
      <w:pPr>
        <w:pStyle w:val="Normal"/>
        <w:ind w:firstLine="706"/>
      </w:pPr>
    </w:p>
    <w:p w:rsidR="7C5D4DE4" w:rsidP="7C5D4DE4" w:rsidRDefault="7C5D4DE4" w14:paraId="08FBA878" w14:textId="7291CB72">
      <w:pPr>
        <w:pStyle w:val="Normal"/>
        <w:ind w:firstLine="706"/>
      </w:pPr>
      <w:r w:rsidR="69B3C6B1">
        <w:rPr/>
        <w:t xml:space="preserve">The project is currently performing extremely well on multiple environments, following the project plan of maintaining a big O time performance of O(1). The current risk management plan of discovering correcting faults during development has proven to be extremely beneficial, allowing team members to actively coordinate and correct bugs.  Two poorly performing functions were identified, and tasked for correction during Phase II.  The first being the ability for users to switch modes while inside the application.  This will remove the need for users to full reboot the application in order to change from “Giver” mode to, “Receiver” mode.  The second poorly performing aspect, was the ability of the user.  The overall cost project of the project has remained consistent, though unused time resources have been depleted this sprint, and time for the later end of the project has been reallocated into the development phase.  Much progress has been made to the goal of full database integration, and it should still be achievable under the current budget. </w:t>
      </w:r>
    </w:p>
    <w:p w:rsidR="0DA906C1" w:rsidP="0DA906C1" w:rsidRDefault="0DA906C1" w14:paraId="1F7BDE33" w14:textId="793B16F1">
      <w:pPr>
        <w:pStyle w:val="Normal"/>
        <w:ind w:firstLine="706"/>
      </w:pPr>
    </w:p>
    <w:p w:rsidR="0DA906C1" w:rsidP="0DA906C1" w:rsidRDefault="0DA906C1" w14:paraId="60DEE016" w14:textId="162E4BB9">
      <w:pPr>
        <w:pStyle w:val="Normal"/>
        <w:ind w:firstLine="706"/>
      </w:pPr>
      <w:r w:rsidR="0DA906C1">
        <w:rPr/>
        <w:t xml:space="preserve">Security is extremely important to us at “Food 4 Friends”, both for our users and for our project resources.  To achieve this all code delivered to the end users will be compiled, obfuscating security details.  To ensure data communicated through the application is secure, </w:t>
      </w:r>
      <w:proofErr w:type="gramStart"/>
      <w:r w:rsidR="0DA906C1">
        <w:rPr/>
        <w:t>256 bit</w:t>
      </w:r>
      <w:proofErr w:type="gramEnd"/>
      <w:r w:rsidR="0DA906C1">
        <w:rPr/>
        <w:t xml:space="preserve"> encryption will be utilized for all external communications.  The connection to the database will be secured by only providing end users with compiled code, preventing them from viewing security details, and database connection details.</w:t>
      </w:r>
    </w:p>
    <w:p w:rsidR="0DA906C1" w:rsidP="0DA906C1" w:rsidRDefault="0DA906C1" w14:paraId="4D4D51A3" w14:textId="60C3A2FC">
      <w:pPr>
        <w:pStyle w:val="Normal"/>
        <w:ind w:firstLine="706"/>
      </w:pPr>
    </w:p>
    <w:p w:rsidR="0DA906C1" w:rsidP="0DA906C1" w:rsidRDefault="0DA906C1" w14:paraId="0BA2501C" w14:textId="2F0F4A68">
      <w:pPr>
        <w:pStyle w:val="Normal"/>
        <w:ind w:firstLine="706"/>
      </w:pPr>
      <w:r w:rsidR="2983EE9D">
        <w:rPr/>
        <w:t xml:space="preserve">Current user interface decisions were based on test user interactions, conducted by the members of the team, who are not assigned to user interaction roles.  The look and flow of the app, is focused on maximizing simplicity, while also providing maximum functionality, and integrating </w:t>
      </w:r>
      <w:r w:rsidR="2983EE9D">
        <w:rPr/>
        <w:t>a</w:t>
      </w:r>
      <w:r w:rsidR="2983EE9D">
        <w:rPr/>
        <w:t xml:space="preserve"> logical flow for user interaction.</w:t>
      </w:r>
    </w:p>
    <w:p w:rsidR="2983EE9D" w:rsidP="2983EE9D" w:rsidRDefault="2983EE9D" w14:paraId="48EA66C8" w14:textId="2B2CD2F7">
      <w:pPr>
        <w:pStyle w:val="Normal"/>
        <w:ind w:firstLine="706"/>
        <w:jc w:val="center"/>
      </w:pPr>
    </w:p>
    <w:p w:rsidR="2983EE9D" w:rsidP="2983EE9D" w:rsidRDefault="2983EE9D" w14:paraId="7E8DD04A" w14:textId="3AB13738">
      <w:pPr>
        <w:pStyle w:val="Normal"/>
        <w:ind w:firstLine="706"/>
        <w:jc w:val="center"/>
      </w:pPr>
    </w:p>
    <w:p w:rsidR="2983EE9D" w:rsidP="2983EE9D" w:rsidRDefault="2983EE9D" w14:paraId="56B349CC" w14:textId="0A6101F4">
      <w:pPr>
        <w:pStyle w:val="Normal"/>
        <w:ind w:firstLine="0"/>
        <w:jc w:val="center"/>
      </w:pPr>
    </w:p>
    <w:p w:rsidR="2983EE9D" w:rsidP="2983EE9D" w:rsidRDefault="2983EE9D" w14:paraId="15F30414" w14:textId="2E00B4AE">
      <w:pPr>
        <w:pStyle w:val="Normal"/>
        <w:ind w:firstLine="706"/>
        <w:jc w:val="center"/>
      </w:pPr>
    </w:p>
    <w:p w:rsidR="7C5D4DE4" w:rsidP="7C5D4DE4" w:rsidRDefault="7C5D4DE4" w14:paraId="760F813A" w14:textId="62C563B2">
      <w:pPr>
        <w:pStyle w:val="Normal"/>
        <w:ind w:firstLine="706"/>
        <w:jc w:val="center"/>
      </w:pPr>
      <w:r w:rsidR="7C5D4DE4">
        <w:rPr/>
        <w:t>Table 1.</w:t>
      </w:r>
    </w:p>
    <w:p w:rsidR="7C5D4DE4" w:rsidP="7C5D4DE4" w:rsidRDefault="7C5D4DE4" w14:paraId="70701541" w14:textId="1698369A">
      <w:pPr>
        <w:pStyle w:val="Normal"/>
        <w:ind w:firstLine="706"/>
        <w:jc w:val="center"/>
      </w:pPr>
      <w:r w:rsidR="7C5D4DE4">
        <w:rPr/>
        <w:t>Original Cost and Time Schedule</w:t>
      </w:r>
    </w:p>
    <w:p w:rsidR="7C5D4DE4" w:rsidP="7C5D4DE4" w:rsidRDefault="7C5D4DE4" w14:paraId="452B81F3" w14:textId="0F31347E">
      <w:pPr>
        <w:pStyle w:val="Normal"/>
        <w:ind w:firstLine="706"/>
        <w:jc w:val="center"/>
      </w:pPr>
    </w:p>
    <w:p w:rsidR="7C5D4DE4" w:rsidP="7C5D4DE4" w:rsidRDefault="7C5D4DE4" w14:paraId="7144A01F" w14:textId="37B64597">
      <w:pPr>
        <w:pStyle w:val="Normal"/>
        <w:ind w:firstLine="706"/>
        <w:jc w:val="center"/>
      </w:pPr>
    </w:p>
    <w:tbl>
      <w:tblPr>
        <w:tblStyle w:val="TableGrid"/>
        <w:tblW w:w="10082" w:type="dxa"/>
        <w:jc w:val="center"/>
        <w:tblInd w:w="0" w:type="dxa"/>
        <w:tblLayout w:type="fixed"/>
        <w:tblLook w:val="06A0" w:firstRow="1" w:lastRow="0" w:firstColumn="1" w:lastColumn="0" w:noHBand="1" w:noVBand="1"/>
      </w:tblPr>
      <w:tblGrid>
        <w:gridCol w:w="900"/>
        <w:gridCol w:w="1110"/>
        <w:gridCol w:w="1275"/>
        <w:gridCol w:w="1215"/>
        <w:gridCol w:w="1185"/>
        <w:gridCol w:w="1155"/>
        <w:gridCol w:w="1297"/>
        <w:gridCol w:w="1945"/>
      </w:tblGrid>
      <w:tr w:rsidR="7C5D4DE4" w:rsidTr="0DA906C1" w14:paraId="2956DB36">
        <w:tc>
          <w:tcPr>
            <w:tcW w:w="900" w:type="dxa"/>
            <w:tcMar/>
          </w:tcPr>
          <w:p w:rsidR="7C5D4DE4" w:rsidP="7C5D4DE4" w:rsidRDefault="7C5D4DE4" w14:paraId="7B8850A8" w14:textId="0D9A5D7B">
            <w:pPr>
              <w:pStyle w:val="Normal"/>
            </w:pPr>
            <w:r w:rsidR="7C5D4DE4">
              <w:rPr/>
              <w:t>Sprint</w:t>
            </w:r>
          </w:p>
        </w:tc>
        <w:tc>
          <w:tcPr>
            <w:tcW w:w="1110" w:type="dxa"/>
            <w:tcMar/>
          </w:tcPr>
          <w:p w:rsidR="7C5D4DE4" w:rsidP="7C5D4DE4" w:rsidRDefault="7C5D4DE4" w14:paraId="24125839" w14:textId="05B1DA00">
            <w:pPr>
              <w:pStyle w:val="Normal"/>
            </w:pPr>
            <w:r w:rsidR="7C5D4DE4">
              <w:rPr/>
              <w:t xml:space="preserve">Project </w:t>
            </w:r>
            <w:r w:rsidR="7C5D4DE4">
              <w:rPr/>
              <w:t>Manager hours</w:t>
            </w:r>
          </w:p>
        </w:tc>
        <w:tc>
          <w:tcPr>
            <w:tcW w:w="1275" w:type="dxa"/>
            <w:tcMar/>
          </w:tcPr>
          <w:p w:rsidR="7C5D4DE4" w:rsidP="7C5D4DE4" w:rsidRDefault="7C5D4DE4" w14:paraId="57C915FA" w14:textId="4ED8A449">
            <w:pPr>
              <w:pStyle w:val="Normal"/>
            </w:pPr>
            <w:r w:rsidR="7C5D4DE4">
              <w:rPr/>
              <w:t>User Interaction Engineer</w:t>
            </w:r>
          </w:p>
          <w:p w:rsidR="7C5D4DE4" w:rsidP="7C5D4DE4" w:rsidRDefault="7C5D4DE4" w14:paraId="646C3BC1" w14:textId="1E8A7193">
            <w:pPr>
              <w:pStyle w:val="Normal"/>
            </w:pPr>
            <w:r w:rsidR="7C5D4DE4">
              <w:rPr/>
              <w:t>hours</w:t>
            </w:r>
          </w:p>
          <w:p w:rsidR="7C5D4DE4" w:rsidP="7C5D4DE4" w:rsidRDefault="7C5D4DE4" w14:paraId="7AB84FFC" w14:textId="72A14F3C">
            <w:pPr>
              <w:pStyle w:val="Normal"/>
            </w:pPr>
          </w:p>
        </w:tc>
        <w:tc>
          <w:tcPr>
            <w:tcW w:w="1215" w:type="dxa"/>
            <w:tcMar/>
          </w:tcPr>
          <w:p w:rsidR="7C5D4DE4" w:rsidP="7C5D4DE4" w:rsidRDefault="7C5D4DE4" w14:paraId="785F9E4F" w14:textId="0624C8CD">
            <w:pPr>
              <w:pStyle w:val="Normal"/>
            </w:pPr>
            <w:r w:rsidR="7C5D4DE4">
              <w:rPr/>
              <w:t>Technical Writer</w:t>
            </w:r>
          </w:p>
          <w:p w:rsidR="7C5D4DE4" w:rsidP="7C5D4DE4" w:rsidRDefault="7C5D4DE4" w14:paraId="5A3EF60B" w14:textId="1E8A7193">
            <w:pPr>
              <w:pStyle w:val="Normal"/>
            </w:pPr>
            <w:r w:rsidR="7C5D4DE4">
              <w:rPr/>
              <w:t>hours</w:t>
            </w:r>
          </w:p>
          <w:p w:rsidR="7C5D4DE4" w:rsidP="7C5D4DE4" w:rsidRDefault="7C5D4DE4" w14:paraId="36E7E1B1" w14:textId="0B1D1721">
            <w:pPr>
              <w:pStyle w:val="Normal"/>
            </w:pPr>
          </w:p>
        </w:tc>
        <w:tc>
          <w:tcPr>
            <w:tcW w:w="1185" w:type="dxa"/>
            <w:tcMar/>
          </w:tcPr>
          <w:p w:rsidR="7C5D4DE4" w:rsidP="7C5D4DE4" w:rsidRDefault="7C5D4DE4" w14:paraId="42137323" w14:textId="1DDF4B57">
            <w:pPr>
              <w:pStyle w:val="Normal"/>
            </w:pPr>
            <w:r w:rsidR="7C5D4DE4">
              <w:rPr/>
              <w:t>Software Engineer</w:t>
            </w:r>
          </w:p>
          <w:p w:rsidR="7C5D4DE4" w:rsidP="7C5D4DE4" w:rsidRDefault="7C5D4DE4" w14:paraId="474A81CA" w14:textId="1E8A7193">
            <w:pPr>
              <w:pStyle w:val="Normal"/>
            </w:pPr>
            <w:r w:rsidR="7C5D4DE4">
              <w:rPr/>
              <w:t>hours</w:t>
            </w:r>
          </w:p>
          <w:p w:rsidR="7C5D4DE4" w:rsidP="7C5D4DE4" w:rsidRDefault="7C5D4DE4" w14:paraId="3CCBA4CB" w14:textId="0E813A10">
            <w:pPr>
              <w:pStyle w:val="Normal"/>
            </w:pPr>
          </w:p>
        </w:tc>
        <w:tc>
          <w:tcPr>
            <w:tcW w:w="1155" w:type="dxa"/>
            <w:tcMar/>
          </w:tcPr>
          <w:p w:rsidR="7C5D4DE4" w:rsidP="7C5D4DE4" w:rsidRDefault="7C5D4DE4" w14:paraId="52087FC0" w14:textId="6F719AE8">
            <w:pPr>
              <w:pStyle w:val="Normal"/>
            </w:pPr>
            <w:r w:rsidR="7C5D4DE4">
              <w:rPr/>
              <w:t>Test Engineer</w:t>
            </w:r>
          </w:p>
          <w:p w:rsidR="7C5D4DE4" w:rsidP="7C5D4DE4" w:rsidRDefault="7C5D4DE4" w14:paraId="2688C8A5" w14:textId="1E8A7193">
            <w:pPr>
              <w:pStyle w:val="Normal"/>
            </w:pPr>
            <w:r w:rsidR="7C5D4DE4">
              <w:rPr/>
              <w:t>hours</w:t>
            </w:r>
          </w:p>
          <w:p w:rsidR="7C5D4DE4" w:rsidP="7C5D4DE4" w:rsidRDefault="7C5D4DE4" w14:paraId="2CB3E7FD" w14:textId="23F767C9">
            <w:pPr>
              <w:pStyle w:val="Normal"/>
            </w:pPr>
          </w:p>
        </w:tc>
        <w:tc>
          <w:tcPr>
            <w:tcW w:w="1297" w:type="dxa"/>
            <w:tcMar/>
          </w:tcPr>
          <w:p w:rsidR="7C5D4DE4" w:rsidP="7C5D4DE4" w:rsidRDefault="7C5D4DE4" w14:paraId="28FE55C7" w14:textId="2DB3F6F2">
            <w:pPr>
              <w:pStyle w:val="Normal"/>
            </w:pPr>
            <w:r w:rsidR="7C5D4DE4">
              <w:rPr/>
              <w:t>Integration Engineer</w:t>
            </w:r>
          </w:p>
          <w:p w:rsidR="7C5D4DE4" w:rsidP="7C5D4DE4" w:rsidRDefault="7C5D4DE4" w14:paraId="6C3C415A" w14:textId="1E8A7193">
            <w:pPr>
              <w:pStyle w:val="Normal"/>
            </w:pPr>
            <w:r w:rsidR="7C5D4DE4">
              <w:rPr/>
              <w:t>hours</w:t>
            </w:r>
          </w:p>
          <w:p w:rsidR="7C5D4DE4" w:rsidP="7C5D4DE4" w:rsidRDefault="7C5D4DE4" w14:paraId="455D6900" w14:textId="0E27DB95">
            <w:pPr>
              <w:pStyle w:val="Normal"/>
            </w:pPr>
          </w:p>
        </w:tc>
        <w:tc>
          <w:tcPr>
            <w:tcW w:w="1945" w:type="dxa"/>
            <w:tcMar/>
          </w:tcPr>
          <w:p w:rsidR="7C5D4DE4" w:rsidP="7C5D4DE4" w:rsidRDefault="7C5D4DE4" w14:paraId="6250B0BE" w14:textId="7039E866">
            <w:pPr>
              <w:pStyle w:val="Normal"/>
            </w:pPr>
            <w:r w:rsidR="7C5D4DE4">
              <w:rPr/>
              <w:t>Total Cost</w:t>
            </w:r>
          </w:p>
          <w:p w:rsidR="7C5D4DE4" w:rsidP="7C5D4DE4" w:rsidRDefault="7C5D4DE4" w14:paraId="36B23650" w14:textId="5D054F8B">
            <w:pPr>
              <w:pStyle w:val="Normal"/>
            </w:pPr>
            <w:r w:rsidR="7C5D4DE4">
              <w:rPr/>
              <w:t>(hourly rates from table 3)</w:t>
            </w:r>
          </w:p>
        </w:tc>
      </w:tr>
      <w:tr w:rsidR="7C5D4DE4" w:rsidTr="0DA906C1" w14:paraId="348C0584">
        <w:tc>
          <w:tcPr>
            <w:tcW w:w="900" w:type="dxa"/>
            <w:tcMar/>
          </w:tcPr>
          <w:p w:rsidR="7C5D4DE4" w:rsidP="7C5D4DE4" w:rsidRDefault="7C5D4DE4" w14:paraId="15BC813D" w14:textId="638F6FBA">
            <w:pPr>
              <w:pStyle w:val="Normal"/>
            </w:pPr>
            <w:r w:rsidR="7C5D4DE4">
              <w:rPr/>
              <w:t>1</w:t>
            </w:r>
          </w:p>
        </w:tc>
        <w:tc>
          <w:tcPr>
            <w:tcW w:w="1110" w:type="dxa"/>
            <w:tcMar/>
          </w:tcPr>
          <w:p w:rsidR="0DA906C1" w:rsidP="0DA906C1" w:rsidRDefault="0DA906C1" w14:paraId="58A39148" w14:textId="5865F358">
            <w:pPr>
              <w:pStyle w:val="Normal"/>
            </w:pPr>
            <w:r w:rsidR="0DA906C1">
              <w:rPr/>
              <w:t>3</w:t>
            </w:r>
          </w:p>
        </w:tc>
        <w:tc>
          <w:tcPr>
            <w:tcW w:w="1275" w:type="dxa"/>
            <w:tcMar/>
          </w:tcPr>
          <w:p w:rsidR="7C5D4DE4" w:rsidP="7C5D4DE4" w:rsidRDefault="7C5D4DE4" w14:paraId="5D79EE4A" w14:textId="222D7F7F">
            <w:pPr>
              <w:pStyle w:val="Normal"/>
            </w:pPr>
            <w:r w:rsidR="7C5D4DE4">
              <w:rPr/>
              <w:t>1</w:t>
            </w:r>
          </w:p>
        </w:tc>
        <w:tc>
          <w:tcPr>
            <w:tcW w:w="1215" w:type="dxa"/>
            <w:tcMar/>
          </w:tcPr>
          <w:p w:rsidR="7C5D4DE4" w:rsidP="7C5D4DE4" w:rsidRDefault="7C5D4DE4" w14:paraId="2D95AA85" w14:textId="3860E408">
            <w:pPr>
              <w:pStyle w:val="Normal"/>
            </w:pPr>
            <w:r w:rsidR="7C5D4DE4">
              <w:rPr/>
              <w:t>1</w:t>
            </w:r>
          </w:p>
        </w:tc>
        <w:tc>
          <w:tcPr>
            <w:tcW w:w="1185" w:type="dxa"/>
            <w:tcMar/>
          </w:tcPr>
          <w:p w:rsidR="7C5D4DE4" w:rsidP="7C5D4DE4" w:rsidRDefault="7C5D4DE4" w14:paraId="73E3141E" w14:textId="3FBD684E">
            <w:pPr>
              <w:pStyle w:val="Normal"/>
            </w:pPr>
            <w:r w:rsidR="7C5D4DE4">
              <w:rPr/>
              <w:t>1</w:t>
            </w:r>
          </w:p>
        </w:tc>
        <w:tc>
          <w:tcPr>
            <w:tcW w:w="1155" w:type="dxa"/>
            <w:tcMar/>
          </w:tcPr>
          <w:p w:rsidR="7C5D4DE4" w:rsidP="7C5D4DE4" w:rsidRDefault="7C5D4DE4" w14:paraId="0CA502D0" w14:textId="179A73CF">
            <w:pPr>
              <w:pStyle w:val="Normal"/>
            </w:pPr>
            <w:r w:rsidR="7C5D4DE4">
              <w:rPr/>
              <w:t>1</w:t>
            </w:r>
          </w:p>
        </w:tc>
        <w:tc>
          <w:tcPr>
            <w:tcW w:w="1297" w:type="dxa"/>
            <w:tcMar/>
          </w:tcPr>
          <w:p w:rsidR="7C5D4DE4" w:rsidP="0DA906C1" w:rsidRDefault="7C5D4DE4" w14:paraId="26B63D89" w14:textId="468E8FA3">
            <w:pPr>
              <w:pStyle w:val="Normal"/>
              <w:bidi w:val="0"/>
              <w:spacing w:before="0" w:beforeAutospacing="off" w:after="0" w:afterAutospacing="off"/>
              <w:ind w:left="0" w:right="0"/>
              <w:jc w:val="left"/>
            </w:pPr>
            <w:r w:rsidR="0DA906C1">
              <w:rPr/>
              <w:t>1</w:t>
            </w:r>
          </w:p>
        </w:tc>
        <w:tc>
          <w:tcPr>
            <w:tcW w:w="1945" w:type="dxa"/>
            <w:tcMar/>
          </w:tcPr>
          <w:p w:rsidR="7C5D4DE4" w:rsidP="7C5D4DE4" w:rsidRDefault="7C5D4DE4" w14:paraId="0CA28CCB" w14:textId="4E5F3369">
            <w:pPr>
              <w:pStyle w:val="Normal"/>
            </w:pPr>
            <w:r w:rsidRPr="0DA906C1" w:rsidR="0DA906C1">
              <w:rPr>
                <w:rFonts w:ascii="Times New Roman" w:hAnsi="Times New Roman" w:eastAsia="Times New Roman" w:cs="Times New Roman"/>
                <w:noProof w:val="0"/>
                <w:sz w:val="24"/>
                <w:szCs w:val="24"/>
                <w:lang w:val="en-US"/>
              </w:rPr>
              <w:t>‭$364.18‬</w:t>
            </w:r>
          </w:p>
        </w:tc>
      </w:tr>
      <w:tr w:rsidR="7C5D4DE4" w:rsidTr="0DA906C1" w14:paraId="2986BCBC">
        <w:tc>
          <w:tcPr>
            <w:tcW w:w="900" w:type="dxa"/>
            <w:tcMar/>
          </w:tcPr>
          <w:p w:rsidR="7C5D4DE4" w:rsidP="7C5D4DE4" w:rsidRDefault="7C5D4DE4" w14:paraId="0300C92C" w14:textId="2B3815BE">
            <w:pPr>
              <w:pStyle w:val="Normal"/>
            </w:pPr>
            <w:r w:rsidR="7C5D4DE4">
              <w:rPr/>
              <w:t>2</w:t>
            </w:r>
          </w:p>
        </w:tc>
        <w:tc>
          <w:tcPr>
            <w:tcW w:w="1110" w:type="dxa"/>
            <w:tcMar/>
          </w:tcPr>
          <w:p w:rsidR="0DA906C1" w:rsidP="0DA906C1" w:rsidRDefault="0DA906C1" w14:paraId="4DBA8A48" w14:textId="4ED37254">
            <w:pPr>
              <w:pStyle w:val="Normal"/>
            </w:pPr>
            <w:r w:rsidR="0DA906C1">
              <w:rPr/>
              <w:t>5</w:t>
            </w:r>
          </w:p>
        </w:tc>
        <w:tc>
          <w:tcPr>
            <w:tcW w:w="1275" w:type="dxa"/>
            <w:tcMar/>
          </w:tcPr>
          <w:p w:rsidR="7C5D4DE4" w:rsidP="0DA906C1" w:rsidRDefault="7C5D4DE4" w14:paraId="45B0DB20" w14:textId="10D63C02">
            <w:pPr>
              <w:pStyle w:val="Normal"/>
              <w:bidi w:val="0"/>
              <w:spacing w:before="0" w:beforeAutospacing="off" w:after="0" w:afterAutospacing="off"/>
              <w:ind w:left="0" w:right="0"/>
              <w:jc w:val="left"/>
            </w:pPr>
            <w:r w:rsidR="0DA906C1">
              <w:rPr/>
              <w:t>1</w:t>
            </w:r>
          </w:p>
        </w:tc>
        <w:tc>
          <w:tcPr>
            <w:tcW w:w="1215" w:type="dxa"/>
            <w:tcMar/>
          </w:tcPr>
          <w:p w:rsidR="7C5D4DE4" w:rsidP="0DA906C1" w:rsidRDefault="7C5D4DE4" w14:paraId="7D993417" w14:textId="338BDCC2">
            <w:pPr>
              <w:pStyle w:val="Normal"/>
              <w:bidi w:val="0"/>
              <w:spacing w:before="0" w:beforeAutospacing="off" w:after="0" w:afterAutospacing="off"/>
              <w:ind w:left="0" w:right="0"/>
              <w:jc w:val="left"/>
            </w:pPr>
            <w:r w:rsidR="0DA906C1">
              <w:rPr/>
              <w:t>3</w:t>
            </w:r>
          </w:p>
        </w:tc>
        <w:tc>
          <w:tcPr>
            <w:tcW w:w="1185" w:type="dxa"/>
            <w:tcMar/>
          </w:tcPr>
          <w:p w:rsidR="7C5D4DE4" w:rsidP="0DA906C1" w:rsidRDefault="7C5D4DE4" w14:paraId="2671EEC6" w14:textId="53A4AB35">
            <w:pPr>
              <w:pStyle w:val="Normal"/>
              <w:bidi w:val="0"/>
              <w:spacing w:before="0" w:beforeAutospacing="off" w:after="0" w:afterAutospacing="off"/>
              <w:ind w:left="0" w:right="0"/>
              <w:jc w:val="left"/>
            </w:pPr>
            <w:r w:rsidR="0DA906C1">
              <w:rPr/>
              <w:t>1</w:t>
            </w:r>
          </w:p>
        </w:tc>
        <w:tc>
          <w:tcPr>
            <w:tcW w:w="1155" w:type="dxa"/>
            <w:tcMar/>
          </w:tcPr>
          <w:p w:rsidR="7C5D4DE4" w:rsidP="0DA906C1" w:rsidRDefault="7C5D4DE4" w14:paraId="2DD72B03" w14:textId="1A7B87CB">
            <w:pPr>
              <w:pStyle w:val="Normal"/>
              <w:bidi w:val="0"/>
              <w:spacing w:before="0" w:beforeAutospacing="off" w:after="0" w:afterAutospacing="off"/>
              <w:ind w:left="0" w:right="0"/>
              <w:jc w:val="left"/>
            </w:pPr>
            <w:r w:rsidR="0DA906C1">
              <w:rPr/>
              <w:t>1</w:t>
            </w:r>
          </w:p>
        </w:tc>
        <w:tc>
          <w:tcPr>
            <w:tcW w:w="1297" w:type="dxa"/>
            <w:tcMar/>
          </w:tcPr>
          <w:p w:rsidR="7C5D4DE4" w:rsidP="0DA906C1" w:rsidRDefault="7C5D4DE4" w14:paraId="29C9F78B" w14:textId="3949D9FD">
            <w:pPr>
              <w:pStyle w:val="Normal"/>
              <w:bidi w:val="0"/>
              <w:spacing w:before="0" w:beforeAutospacing="off" w:after="0" w:afterAutospacing="off"/>
              <w:ind w:left="0" w:right="0"/>
              <w:jc w:val="left"/>
            </w:pPr>
            <w:r w:rsidR="0DA906C1">
              <w:rPr/>
              <w:t>2</w:t>
            </w:r>
          </w:p>
        </w:tc>
        <w:tc>
          <w:tcPr>
            <w:tcW w:w="1945" w:type="dxa"/>
            <w:tcMar/>
          </w:tcPr>
          <w:p w:rsidR="7C5D4DE4" w:rsidP="7C5D4DE4" w:rsidRDefault="7C5D4DE4" w14:paraId="71EBFFAD" w14:textId="1E1E6585">
            <w:pPr>
              <w:pStyle w:val="Normal"/>
            </w:pPr>
            <w:r w:rsidR="0DA906C1">
              <w:rPr/>
              <w:t>‭$589.03‬</w:t>
            </w:r>
          </w:p>
        </w:tc>
      </w:tr>
      <w:tr w:rsidR="7C5D4DE4" w:rsidTr="0DA906C1" w14:paraId="2FD64810">
        <w:tc>
          <w:tcPr>
            <w:tcW w:w="900" w:type="dxa"/>
            <w:tcMar/>
          </w:tcPr>
          <w:p w:rsidR="7C5D4DE4" w:rsidP="7C5D4DE4" w:rsidRDefault="7C5D4DE4" w14:paraId="7C5D4149" w14:textId="3A8DA8C9">
            <w:pPr>
              <w:pStyle w:val="Normal"/>
            </w:pPr>
            <w:r w:rsidR="7C5D4DE4">
              <w:rPr/>
              <w:t>3</w:t>
            </w:r>
          </w:p>
        </w:tc>
        <w:tc>
          <w:tcPr>
            <w:tcW w:w="1110" w:type="dxa"/>
            <w:tcMar/>
          </w:tcPr>
          <w:p w:rsidR="0DA906C1" w:rsidP="0DA906C1" w:rsidRDefault="0DA906C1" w14:paraId="538D495C" w14:textId="7B28ECC0">
            <w:pPr>
              <w:pStyle w:val="Normal"/>
            </w:pPr>
            <w:r w:rsidR="0DA906C1">
              <w:rPr/>
              <w:t>3</w:t>
            </w:r>
          </w:p>
        </w:tc>
        <w:tc>
          <w:tcPr>
            <w:tcW w:w="1275" w:type="dxa"/>
            <w:tcMar/>
          </w:tcPr>
          <w:p w:rsidR="7C5D4DE4" w:rsidP="0DA906C1" w:rsidRDefault="7C5D4DE4" w14:paraId="090EAF3A" w14:textId="4F195070">
            <w:pPr>
              <w:pStyle w:val="Normal"/>
              <w:bidi w:val="0"/>
              <w:spacing w:before="0" w:beforeAutospacing="off" w:after="0" w:afterAutospacing="off"/>
              <w:ind w:left="0" w:right="0"/>
              <w:jc w:val="left"/>
            </w:pPr>
            <w:r w:rsidR="0DA906C1">
              <w:rPr/>
              <w:t>5</w:t>
            </w:r>
          </w:p>
        </w:tc>
        <w:tc>
          <w:tcPr>
            <w:tcW w:w="1215" w:type="dxa"/>
            <w:tcMar/>
          </w:tcPr>
          <w:p w:rsidR="7C5D4DE4" w:rsidP="0DA906C1" w:rsidRDefault="7C5D4DE4" w14:paraId="64CE71DF" w14:textId="496BC716">
            <w:pPr>
              <w:pStyle w:val="Normal"/>
              <w:bidi w:val="0"/>
              <w:spacing w:before="0" w:beforeAutospacing="off" w:after="0" w:afterAutospacing="off"/>
              <w:ind w:left="0" w:right="0"/>
              <w:jc w:val="left"/>
            </w:pPr>
            <w:r w:rsidR="0DA906C1">
              <w:rPr/>
              <w:t>3</w:t>
            </w:r>
          </w:p>
        </w:tc>
        <w:tc>
          <w:tcPr>
            <w:tcW w:w="1185" w:type="dxa"/>
            <w:tcMar/>
          </w:tcPr>
          <w:p w:rsidR="7C5D4DE4" w:rsidP="0DA906C1" w:rsidRDefault="7C5D4DE4" w14:paraId="77714F22" w14:textId="5154A35E">
            <w:pPr>
              <w:pStyle w:val="Normal"/>
              <w:bidi w:val="0"/>
              <w:spacing w:before="0" w:beforeAutospacing="off" w:after="0" w:afterAutospacing="off"/>
              <w:ind w:left="0" w:right="0"/>
              <w:jc w:val="left"/>
            </w:pPr>
            <w:r w:rsidR="0DA906C1">
              <w:rPr/>
              <w:t>3</w:t>
            </w:r>
          </w:p>
        </w:tc>
        <w:tc>
          <w:tcPr>
            <w:tcW w:w="1155" w:type="dxa"/>
            <w:tcMar/>
          </w:tcPr>
          <w:p w:rsidR="7C5D4DE4" w:rsidP="0DA906C1" w:rsidRDefault="7C5D4DE4" w14:paraId="232A5D1D" w14:textId="3421EA33">
            <w:pPr>
              <w:pStyle w:val="Normal"/>
              <w:bidi w:val="0"/>
              <w:spacing w:before="0" w:beforeAutospacing="off" w:after="0" w:afterAutospacing="off"/>
              <w:ind w:left="0" w:right="0"/>
              <w:jc w:val="left"/>
            </w:pPr>
            <w:r w:rsidR="0DA906C1">
              <w:rPr/>
              <w:t>5</w:t>
            </w:r>
          </w:p>
        </w:tc>
        <w:tc>
          <w:tcPr>
            <w:tcW w:w="1297" w:type="dxa"/>
            <w:tcMar/>
          </w:tcPr>
          <w:p w:rsidR="7C5D4DE4" w:rsidP="7C5D4DE4" w:rsidRDefault="7C5D4DE4" w14:paraId="3C35ABBC" w14:textId="2F5A1003">
            <w:pPr>
              <w:pStyle w:val="Normal"/>
            </w:pPr>
            <w:r w:rsidR="0DA906C1">
              <w:rPr/>
              <w:t>2</w:t>
            </w:r>
          </w:p>
        </w:tc>
        <w:tc>
          <w:tcPr>
            <w:tcW w:w="1945" w:type="dxa"/>
            <w:tcMar/>
          </w:tcPr>
          <w:p w:rsidR="7C5D4DE4" w:rsidP="7C5D4DE4" w:rsidRDefault="7C5D4DE4" w14:paraId="71EB7DDD" w14:textId="2F409492">
            <w:pPr>
              <w:pStyle w:val="Normal"/>
            </w:pPr>
            <w:r w:rsidR="0DA906C1">
              <w:rPr/>
              <w:t>$‭932.35‬</w:t>
            </w:r>
          </w:p>
        </w:tc>
      </w:tr>
      <w:tr w:rsidR="7C5D4DE4" w:rsidTr="0DA906C1" w14:paraId="281DC14B">
        <w:tc>
          <w:tcPr>
            <w:tcW w:w="900" w:type="dxa"/>
            <w:tcMar/>
          </w:tcPr>
          <w:p w:rsidR="7C5D4DE4" w:rsidP="7C5D4DE4" w:rsidRDefault="7C5D4DE4" w14:paraId="026B86EA" w14:textId="2FEF1A21">
            <w:pPr>
              <w:pStyle w:val="Normal"/>
            </w:pPr>
            <w:r w:rsidR="7C5D4DE4">
              <w:rPr/>
              <w:t>4</w:t>
            </w:r>
          </w:p>
        </w:tc>
        <w:tc>
          <w:tcPr>
            <w:tcW w:w="1110" w:type="dxa"/>
            <w:tcMar/>
          </w:tcPr>
          <w:p w:rsidR="0DA906C1" w:rsidP="0DA906C1" w:rsidRDefault="0DA906C1" w14:paraId="75A9B3DD" w14:textId="6A91F068">
            <w:pPr>
              <w:pStyle w:val="Normal"/>
            </w:pPr>
            <w:r w:rsidR="0DA906C1">
              <w:rPr/>
              <w:t>3</w:t>
            </w:r>
          </w:p>
        </w:tc>
        <w:tc>
          <w:tcPr>
            <w:tcW w:w="1275" w:type="dxa"/>
            <w:tcMar/>
          </w:tcPr>
          <w:p w:rsidR="7C5D4DE4" w:rsidP="0DA906C1" w:rsidRDefault="7C5D4DE4" w14:paraId="74243DDE" w14:textId="302D2071">
            <w:pPr>
              <w:pStyle w:val="Normal"/>
              <w:bidi w:val="0"/>
              <w:spacing w:before="0" w:beforeAutospacing="off" w:after="0" w:afterAutospacing="off"/>
              <w:ind w:left="0" w:right="0"/>
              <w:jc w:val="left"/>
            </w:pPr>
            <w:r w:rsidR="0DA906C1">
              <w:rPr/>
              <w:t>3</w:t>
            </w:r>
          </w:p>
        </w:tc>
        <w:tc>
          <w:tcPr>
            <w:tcW w:w="1215" w:type="dxa"/>
            <w:tcMar/>
          </w:tcPr>
          <w:p w:rsidR="7C5D4DE4" w:rsidP="7C5D4DE4" w:rsidRDefault="7C5D4DE4" w14:paraId="11F9D349" w14:textId="3F67AABB">
            <w:pPr>
              <w:pStyle w:val="Normal"/>
            </w:pPr>
            <w:r w:rsidR="0DA906C1">
              <w:rPr/>
              <w:t>2</w:t>
            </w:r>
          </w:p>
        </w:tc>
        <w:tc>
          <w:tcPr>
            <w:tcW w:w="1185" w:type="dxa"/>
            <w:tcMar/>
          </w:tcPr>
          <w:p w:rsidR="7C5D4DE4" w:rsidP="0DA906C1" w:rsidRDefault="7C5D4DE4" w14:paraId="4B445F1E" w14:textId="7B50C976">
            <w:pPr>
              <w:pStyle w:val="Normal"/>
              <w:bidi w:val="0"/>
              <w:spacing w:before="0" w:beforeAutospacing="off" w:after="0" w:afterAutospacing="off"/>
              <w:ind w:left="0" w:right="0"/>
              <w:jc w:val="left"/>
            </w:pPr>
            <w:r w:rsidR="0DA906C1">
              <w:rPr/>
              <w:t>6</w:t>
            </w:r>
          </w:p>
        </w:tc>
        <w:tc>
          <w:tcPr>
            <w:tcW w:w="1155" w:type="dxa"/>
            <w:tcMar/>
          </w:tcPr>
          <w:p w:rsidR="7C5D4DE4" w:rsidP="7C5D4DE4" w:rsidRDefault="7C5D4DE4" w14:paraId="1CEC1C27" w14:textId="4605DEFF">
            <w:pPr>
              <w:pStyle w:val="Normal"/>
            </w:pPr>
            <w:r w:rsidR="0DA906C1">
              <w:rPr/>
              <w:t>2</w:t>
            </w:r>
          </w:p>
        </w:tc>
        <w:tc>
          <w:tcPr>
            <w:tcW w:w="1297" w:type="dxa"/>
            <w:tcMar/>
          </w:tcPr>
          <w:p w:rsidR="7C5D4DE4" w:rsidP="7C5D4DE4" w:rsidRDefault="7C5D4DE4" w14:paraId="086AEA6A" w14:textId="50DC4F44">
            <w:pPr>
              <w:pStyle w:val="Normal"/>
            </w:pPr>
            <w:r w:rsidR="0DA906C1">
              <w:rPr/>
              <w:t>2</w:t>
            </w:r>
          </w:p>
        </w:tc>
        <w:tc>
          <w:tcPr>
            <w:tcW w:w="1945" w:type="dxa"/>
            <w:tcMar/>
          </w:tcPr>
          <w:p w:rsidR="7C5D4DE4" w:rsidP="7C5D4DE4" w:rsidRDefault="7C5D4DE4" w14:paraId="3693D86D" w14:textId="078E6E4D">
            <w:pPr>
              <w:pStyle w:val="Normal"/>
            </w:pPr>
            <w:r w:rsidR="0DA906C1">
              <w:rPr/>
              <w:t>$‭827.79‬</w:t>
            </w:r>
          </w:p>
        </w:tc>
      </w:tr>
      <w:tr w:rsidR="7C5D4DE4" w:rsidTr="0DA906C1" w14:paraId="009A446D">
        <w:tc>
          <w:tcPr>
            <w:tcW w:w="900" w:type="dxa"/>
            <w:tcMar/>
          </w:tcPr>
          <w:p w:rsidR="7C5D4DE4" w:rsidP="7C5D4DE4" w:rsidRDefault="7C5D4DE4" w14:paraId="5831ADA7" w14:textId="61BFF258">
            <w:pPr>
              <w:pStyle w:val="Normal"/>
            </w:pPr>
            <w:r w:rsidR="7C5D4DE4">
              <w:rPr/>
              <w:t>5</w:t>
            </w:r>
          </w:p>
        </w:tc>
        <w:tc>
          <w:tcPr>
            <w:tcW w:w="1110" w:type="dxa"/>
            <w:tcMar/>
          </w:tcPr>
          <w:p w:rsidR="0DA906C1" w:rsidP="0DA906C1" w:rsidRDefault="0DA906C1" w14:paraId="1D7BB01F" w14:textId="0E8FAA1D">
            <w:pPr>
              <w:pStyle w:val="Normal"/>
            </w:pPr>
            <w:r w:rsidR="0DA906C1">
              <w:rPr/>
              <w:t>3</w:t>
            </w:r>
          </w:p>
        </w:tc>
        <w:tc>
          <w:tcPr>
            <w:tcW w:w="1275" w:type="dxa"/>
            <w:tcMar/>
          </w:tcPr>
          <w:p w:rsidR="7C5D4DE4" w:rsidP="0DA906C1" w:rsidRDefault="7C5D4DE4" w14:paraId="586C0CF1" w14:textId="62807D71">
            <w:pPr>
              <w:pStyle w:val="Normal"/>
              <w:bidi w:val="0"/>
              <w:spacing w:before="0" w:beforeAutospacing="off" w:after="0" w:afterAutospacing="off"/>
              <w:ind w:left="0" w:right="0"/>
              <w:jc w:val="left"/>
            </w:pPr>
            <w:r w:rsidR="0DA906C1">
              <w:rPr/>
              <w:t>3</w:t>
            </w:r>
          </w:p>
        </w:tc>
        <w:tc>
          <w:tcPr>
            <w:tcW w:w="1215" w:type="dxa"/>
            <w:tcMar/>
          </w:tcPr>
          <w:p w:rsidR="7C5D4DE4" w:rsidP="0DA906C1" w:rsidRDefault="7C5D4DE4" w14:paraId="6DCE91C7" w14:textId="502C48D8">
            <w:pPr>
              <w:pStyle w:val="Normal"/>
              <w:bidi w:val="0"/>
              <w:spacing w:before="0" w:beforeAutospacing="off" w:after="0" w:afterAutospacing="off"/>
              <w:ind w:left="0" w:right="0"/>
              <w:jc w:val="left"/>
            </w:pPr>
            <w:r w:rsidR="0DA906C1">
              <w:rPr/>
              <w:t>3</w:t>
            </w:r>
          </w:p>
        </w:tc>
        <w:tc>
          <w:tcPr>
            <w:tcW w:w="1185" w:type="dxa"/>
            <w:tcMar/>
          </w:tcPr>
          <w:p w:rsidR="7C5D4DE4" w:rsidP="0DA906C1" w:rsidRDefault="7C5D4DE4" w14:paraId="7D231FF6" w14:textId="695E0028">
            <w:pPr>
              <w:pStyle w:val="Normal"/>
              <w:bidi w:val="0"/>
              <w:spacing w:before="0" w:beforeAutospacing="off" w:after="0" w:afterAutospacing="off"/>
              <w:ind w:left="0" w:right="0"/>
              <w:jc w:val="left"/>
            </w:pPr>
            <w:r w:rsidR="0DA906C1">
              <w:rPr/>
              <w:t>6</w:t>
            </w:r>
          </w:p>
        </w:tc>
        <w:tc>
          <w:tcPr>
            <w:tcW w:w="1155" w:type="dxa"/>
            <w:tcMar/>
          </w:tcPr>
          <w:p w:rsidR="7C5D4DE4" w:rsidP="0DA906C1" w:rsidRDefault="7C5D4DE4" w14:paraId="2B1F753E" w14:textId="2E16F305">
            <w:pPr>
              <w:pStyle w:val="Normal"/>
              <w:bidi w:val="0"/>
              <w:spacing w:before="0" w:beforeAutospacing="off" w:after="0" w:afterAutospacing="off"/>
              <w:ind w:left="0" w:right="0"/>
              <w:jc w:val="left"/>
            </w:pPr>
            <w:r w:rsidR="0DA906C1">
              <w:rPr/>
              <w:t>3</w:t>
            </w:r>
          </w:p>
        </w:tc>
        <w:tc>
          <w:tcPr>
            <w:tcW w:w="1297" w:type="dxa"/>
            <w:tcMar/>
          </w:tcPr>
          <w:p w:rsidR="7C5D4DE4" w:rsidP="0DA906C1" w:rsidRDefault="7C5D4DE4" w14:paraId="29DDB999" w14:textId="407E2273">
            <w:pPr>
              <w:pStyle w:val="Normal"/>
              <w:bidi w:val="0"/>
              <w:spacing w:before="0" w:beforeAutospacing="off" w:after="0" w:afterAutospacing="off"/>
              <w:ind w:left="0" w:right="0"/>
              <w:jc w:val="left"/>
            </w:pPr>
            <w:r w:rsidR="0DA906C1">
              <w:rPr/>
              <w:t>4</w:t>
            </w:r>
          </w:p>
        </w:tc>
        <w:tc>
          <w:tcPr>
            <w:tcW w:w="1945" w:type="dxa"/>
            <w:tcMar/>
          </w:tcPr>
          <w:p w:rsidR="7C5D4DE4" w:rsidP="7C5D4DE4" w:rsidRDefault="7C5D4DE4" w14:paraId="6486AEC9" w14:textId="3FFE553E">
            <w:pPr>
              <w:pStyle w:val="Normal"/>
            </w:pPr>
            <w:r w:rsidR="0DA906C1">
              <w:rPr/>
              <w:t>$‭1,007.4‬0</w:t>
            </w:r>
          </w:p>
        </w:tc>
      </w:tr>
      <w:tr w:rsidR="7C5D4DE4" w:rsidTr="0DA906C1" w14:paraId="338DE395">
        <w:tc>
          <w:tcPr>
            <w:tcW w:w="900" w:type="dxa"/>
            <w:tcMar/>
          </w:tcPr>
          <w:p w:rsidR="7C5D4DE4" w:rsidP="7C5D4DE4" w:rsidRDefault="7C5D4DE4" w14:paraId="5E14FEFF" w14:textId="3691E077">
            <w:pPr>
              <w:pStyle w:val="Normal"/>
            </w:pPr>
            <w:r w:rsidR="7C5D4DE4">
              <w:rPr/>
              <w:t>6</w:t>
            </w:r>
          </w:p>
        </w:tc>
        <w:tc>
          <w:tcPr>
            <w:tcW w:w="1110" w:type="dxa"/>
            <w:tcMar/>
          </w:tcPr>
          <w:p w:rsidR="0DA906C1" w:rsidP="0DA906C1" w:rsidRDefault="0DA906C1" w14:paraId="74E45717" w14:textId="3E47DAA7">
            <w:pPr>
              <w:pStyle w:val="Normal"/>
            </w:pPr>
            <w:r w:rsidR="0DA906C1">
              <w:rPr/>
              <w:t>3</w:t>
            </w:r>
          </w:p>
        </w:tc>
        <w:tc>
          <w:tcPr>
            <w:tcW w:w="1275" w:type="dxa"/>
            <w:tcMar/>
          </w:tcPr>
          <w:p w:rsidR="7C5D4DE4" w:rsidP="0DA906C1" w:rsidRDefault="7C5D4DE4" w14:paraId="1376643B" w14:textId="4D9625EB">
            <w:pPr>
              <w:pStyle w:val="Normal"/>
              <w:bidi w:val="0"/>
              <w:spacing w:before="0" w:beforeAutospacing="off" w:after="0" w:afterAutospacing="off"/>
              <w:ind w:left="0" w:right="0"/>
              <w:jc w:val="left"/>
            </w:pPr>
            <w:r w:rsidR="0DA906C1">
              <w:rPr/>
              <w:t>3</w:t>
            </w:r>
          </w:p>
        </w:tc>
        <w:tc>
          <w:tcPr>
            <w:tcW w:w="1215" w:type="dxa"/>
            <w:tcMar/>
          </w:tcPr>
          <w:p w:rsidR="7C5D4DE4" w:rsidP="0DA906C1" w:rsidRDefault="7C5D4DE4" w14:paraId="37BC87E6" w14:textId="4E4DA9D9">
            <w:pPr>
              <w:pStyle w:val="Normal"/>
              <w:bidi w:val="0"/>
              <w:spacing w:before="0" w:beforeAutospacing="off" w:after="0" w:afterAutospacing="off"/>
              <w:ind w:left="0" w:right="0"/>
              <w:jc w:val="left"/>
            </w:pPr>
            <w:r w:rsidR="0DA906C1">
              <w:rPr/>
              <w:t>3</w:t>
            </w:r>
          </w:p>
        </w:tc>
        <w:tc>
          <w:tcPr>
            <w:tcW w:w="1185" w:type="dxa"/>
            <w:tcMar/>
          </w:tcPr>
          <w:p w:rsidR="7C5D4DE4" w:rsidP="0DA906C1" w:rsidRDefault="7C5D4DE4" w14:paraId="44EAD056" w14:textId="419EA1D4">
            <w:pPr>
              <w:pStyle w:val="Normal"/>
              <w:bidi w:val="0"/>
              <w:spacing w:before="0" w:beforeAutospacing="off" w:after="0" w:afterAutospacing="off"/>
              <w:ind w:left="0" w:right="0"/>
              <w:jc w:val="left"/>
            </w:pPr>
            <w:r w:rsidR="0DA906C1">
              <w:rPr/>
              <w:t>6</w:t>
            </w:r>
          </w:p>
        </w:tc>
        <w:tc>
          <w:tcPr>
            <w:tcW w:w="1155" w:type="dxa"/>
            <w:tcMar/>
          </w:tcPr>
          <w:p w:rsidR="7C5D4DE4" w:rsidP="0DA906C1" w:rsidRDefault="7C5D4DE4" w14:paraId="1EA32059" w14:textId="65E4DCE3">
            <w:pPr>
              <w:pStyle w:val="Normal"/>
              <w:bidi w:val="0"/>
              <w:spacing w:before="0" w:beforeAutospacing="off" w:after="0" w:afterAutospacing="off"/>
              <w:ind w:left="0" w:right="0"/>
              <w:jc w:val="left"/>
            </w:pPr>
            <w:r w:rsidR="0DA906C1">
              <w:rPr/>
              <w:t>3</w:t>
            </w:r>
          </w:p>
        </w:tc>
        <w:tc>
          <w:tcPr>
            <w:tcW w:w="1297" w:type="dxa"/>
            <w:tcMar/>
          </w:tcPr>
          <w:p w:rsidR="7C5D4DE4" w:rsidP="0DA906C1" w:rsidRDefault="7C5D4DE4" w14:paraId="2EC1B8E6" w14:textId="4CA4C8E0">
            <w:pPr>
              <w:pStyle w:val="Normal"/>
              <w:bidi w:val="0"/>
              <w:spacing w:before="0" w:beforeAutospacing="off" w:after="0" w:afterAutospacing="off"/>
              <w:ind w:left="0" w:right="0"/>
              <w:jc w:val="left"/>
            </w:pPr>
            <w:r w:rsidR="0DA906C1">
              <w:rPr/>
              <w:t>4</w:t>
            </w:r>
          </w:p>
        </w:tc>
        <w:tc>
          <w:tcPr>
            <w:tcW w:w="1945" w:type="dxa"/>
            <w:tcMar/>
          </w:tcPr>
          <w:p w:rsidR="7C5D4DE4" w:rsidP="7C5D4DE4" w:rsidRDefault="7C5D4DE4" w14:paraId="30DD08E4" w14:textId="04949F1E">
            <w:pPr>
              <w:pStyle w:val="Normal"/>
            </w:pPr>
            <w:r w:rsidR="0DA906C1">
              <w:rPr/>
              <w:t>$‭1,007.4‬0</w:t>
            </w:r>
          </w:p>
        </w:tc>
      </w:tr>
      <w:tr w:rsidR="7C5D4DE4" w:rsidTr="0DA906C1" w14:paraId="690AC1B2">
        <w:tc>
          <w:tcPr>
            <w:tcW w:w="900" w:type="dxa"/>
            <w:tcMar/>
          </w:tcPr>
          <w:p w:rsidR="7C5D4DE4" w:rsidP="7C5D4DE4" w:rsidRDefault="7C5D4DE4" w14:paraId="440745F0" w14:textId="16FB636A">
            <w:pPr>
              <w:pStyle w:val="Normal"/>
            </w:pPr>
            <w:r w:rsidR="7C5D4DE4">
              <w:rPr/>
              <w:t>7</w:t>
            </w:r>
          </w:p>
        </w:tc>
        <w:tc>
          <w:tcPr>
            <w:tcW w:w="1110" w:type="dxa"/>
            <w:tcMar/>
          </w:tcPr>
          <w:p w:rsidR="0DA906C1" w:rsidP="0DA906C1" w:rsidRDefault="0DA906C1" w14:paraId="76668581" w14:textId="02DFEF3F">
            <w:pPr>
              <w:pStyle w:val="Normal"/>
            </w:pPr>
            <w:r w:rsidR="0DA906C1">
              <w:rPr/>
              <w:t>3</w:t>
            </w:r>
          </w:p>
        </w:tc>
        <w:tc>
          <w:tcPr>
            <w:tcW w:w="1275" w:type="dxa"/>
            <w:tcMar/>
          </w:tcPr>
          <w:p w:rsidR="7C5D4DE4" w:rsidP="0DA906C1" w:rsidRDefault="7C5D4DE4" w14:paraId="7BEF9240" w14:textId="3728799A">
            <w:pPr>
              <w:pStyle w:val="Normal"/>
              <w:bidi w:val="0"/>
              <w:spacing w:before="0" w:beforeAutospacing="off" w:after="0" w:afterAutospacing="off"/>
              <w:ind w:left="0" w:right="0"/>
              <w:jc w:val="left"/>
            </w:pPr>
            <w:r w:rsidR="0DA906C1">
              <w:rPr/>
              <w:t>3</w:t>
            </w:r>
          </w:p>
        </w:tc>
        <w:tc>
          <w:tcPr>
            <w:tcW w:w="1215" w:type="dxa"/>
            <w:tcMar/>
          </w:tcPr>
          <w:p w:rsidR="7C5D4DE4" w:rsidP="0DA906C1" w:rsidRDefault="7C5D4DE4" w14:paraId="11A5CFE3" w14:textId="5C08E0A1">
            <w:pPr>
              <w:pStyle w:val="Normal"/>
              <w:bidi w:val="0"/>
              <w:spacing w:before="0" w:beforeAutospacing="off" w:after="0" w:afterAutospacing="off"/>
              <w:ind w:left="0" w:right="0"/>
              <w:jc w:val="left"/>
            </w:pPr>
            <w:r w:rsidR="0DA906C1">
              <w:rPr/>
              <w:t>3</w:t>
            </w:r>
          </w:p>
        </w:tc>
        <w:tc>
          <w:tcPr>
            <w:tcW w:w="1185" w:type="dxa"/>
            <w:tcMar/>
          </w:tcPr>
          <w:p w:rsidR="7C5D4DE4" w:rsidP="0DA906C1" w:rsidRDefault="7C5D4DE4" w14:paraId="751E21B1" w14:textId="52B8E02A">
            <w:pPr>
              <w:pStyle w:val="Normal"/>
              <w:bidi w:val="0"/>
              <w:spacing w:before="0" w:beforeAutospacing="off" w:after="0" w:afterAutospacing="off"/>
              <w:ind w:left="0" w:right="0"/>
              <w:jc w:val="left"/>
            </w:pPr>
            <w:r w:rsidR="0DA906C1">
              <w:rPr/>
              <w:t>6</w:t>
            </w:r>
          </w:p>
        </w:tc>
        <w:tc>
          <w:tcPr>
            <w:tcW w:w="1155" w:type="dxa"/>
            <w:tcMar/>
          </w:tcPr>
          <w:p w:rsidR="7C5D4DE4" w:rsidP="0DA906C1" w:rsidRDefault="7C5D4DE4" w14:paraId="7D92A9A7" w14:textId="40551197">
            <w:pPr>
              <w:pStyle w:val="Normal"/>
              <w:bidi w:val="0"/>
              <w:spacing w:before="0" w:beforeAutospacing="off" w:after="0" w:afterAutospacing="off"/>
              <w:ind w:left="0" w:right="0"/>
              <w:jc w:val="left"/>
            </w:pPr>
            <w:r w:rsidR="0DA906C1">
              <w:rPr/>
              <w:t>3</w:t>
            </w:r>
          </w:p>
        </w:tc>
        <w:tc>
          <w:tcPr>
            <w:tcW w:w="1297" w:type="dxa"/>
            <w:tcMar/>
          </w:tcPr>
          <w:p w:rsidR="7C5D4DE4" w:rsidP="0DA906C1" w:rsidRDefault="7C5D4DE4" w14:paraId="2F941018" w14:textId="0D6CB220">
            <w:pPr>
              <w:pStyle w:val="Normal"/>
              <w:bidi w:val="0"/>
              <w:spacing w:before="0" w:beforeAutospacing="off" w:after="0" w:afterAutospacing="off"/>
              <w:ind w:left="0" w:right="0"/>
              <w:jc w:val="left"/>
            </w:pPr>
            <w:r w:rsidR="0DA906C1">
              <w:rPr/>
              <w:t>4</w:t>
            </w:r>
          </w:p>
        </w:tc>
        <w:tc>
          <w:tcPr>
            <w:tcW w:w="1945" w:type="dxa"/>
            <w:tcMar/>
          </w:tcPr>
          <w:p w:rsidR="7C5D4DE4" w:rsidP="7C5D4DE4" w:rsidRDefault="7C5D4DE4" w14:paraId="52A6F0B5" w14:textId="0F3211DE">
            <w:pPr>
              <w:pStyle w:val="Normal"/>
            </w:pPr>
            <w:r w:rsidR="0DA906C1">
              <w:rPr/>
              <w:t>$‭1,007.4‬0</w:t>
            </w:r>
          </w:p>
        </w:tc>
      </w:tr>
      <w:tr w:rsidR="7C5D4DE4" w:rsidTr="0DA906C1" w14:paraId="4E622924">
        <w:tc>
          <w:tcPr>
            <w:tcW w:w="900" w:type="dxa"/>
            <w:tcMar/>
          </w:tcPr>
          <w:p w:rsidR="7C5D4DE4" w:rsidP="7C5D4DE4" w:rsidRDefault="7C5D4DE4" w14:paraId="44F2521D" w14:textId="4B624BF7">
            <w:pPr>
              <w:pStyle w:val="Normal"/>
            </w:pPr>
            <w:r w:rsidR="7C5D4DE4">
              <w:rPr/>
              <w:t>8</w:t>
            </w:r>
          </w:p>
        </w:tc>
        <w:tc>
          <w:tcPr>
            <w:tcW w:w="1110" w:type="dxa"/>
            <w:tcMar/>
          </w:tcPr>
          <w:p w:rsidR="0DA906C1" w:rsidP="0DA906C1" w:rsidRDefault="0DA906C1" w14:paraId="496C32E0" w14:textId="3ABC935B">
            <w:pPr>
              <w:pStyle w:val="Normal"/>
            </w:pPr>
            <w:r w:rsidR="0DA906C1">
              <w:rPr/>
              <w:t>5</w:t>
            </w:r>
          </w:p>
        </w:tc>
        <w:tc>
          <w:tcPr>
            <w:tcW w:w="1275" w:type="dxa"/>
            <w:tcMar/>
          </w:tcPr>
          <w:p w:rsidR="7C5D4DE4" w:rsidP="0DA906C1" w:rsidRDefault="7C5D4DE4" w14:paraId="387D2C7A" w14:textId="105EAC2D">
            <w:pPr>
              <w:pStyle w:val="Normal"/>
              <w:bidi w:val="0"/>
              <w:spacing w:before="0" w:beforeAutospacing="off" w:after="0" w:afterAutospacing="off"/>
              <w:ind w:left="0" w:right="0"/>
              <w:jc w:val="left"/>
            </w:pPr>
            <w:r w:rsidR="0DA906C1">
              <w:rPr/>
              <w:t>3</w:t>
            </w:r>
          </w:p>
        </w:tc>
        <w:tc>
          <w:tcPr>
            <w:tcW w:w="1215" w:type="dxa"/>
            <w:tcMar/>
          </w:tcPr>
          <w:p w:rsidR="7C5D4DE4" w:rsidP="0DA906C1" w:rsidRDefault="7C5D4DE4" w14:paraId="31EB56E4" w14:textId="1304631F">
            <w:pPr>
              <w:pStyle w:val="Normal"/>
              <w:bidi w:val="0"/>
              <w:spacing w:before="0" w:beforeAutospacing="off" w:after="0" w:afterAutospacing="off"/>
              <w:ind w:left="0" w:right="0"/>
              <w:jc w:val="left"/>
            </w:pPr>
            <w:r w:rsidR="0DA906C1">
              <w:rPr/>
              <w:t>5</w:t>
            </w:r>
          </w:p>
        </w:tc>
        <w:tc>
          <w:tcPr>
            <w:tcW w:w="1185" w:type="dxa"/>
            <w:tcMar/>
          </w:tcPr>
          <w:p w:rsidR="7C5D4DE4" w:rsidP="0DA906C1" w:rsidRDefault="7C5D4DE4" w14:paraId="5E225B9F" w14:textId="56C67336">
            <w:pPr>
              <w:pStyle w:val="Normal"/>
              <w:bidi w:val="0"/>
              <w:spacing w:before="0" w:beforeAutospacing="off" w:after="0" w:afterAutospacing="off"/>
              <w:ind w:left="0" w:right="0"/>
              <w:jc w:val="left"/>
            </w:pPr>
            <w:r w:rsidR="0DA906C1">
              <w:rPr/>
              <w:t>1</w:t>
            </w:r>
          </w:p>
        </w:tc>
        <w:tc>
          <w:tcPr>
            <w:tcW w:w="1155" w:type="dxa"/>
            <w:tcMar/>
          </w:tcPr>
          <w:p w:rsidR="7C5D4DE4" w:rsidP="7C5D4DE4" w:rsidRDefault="7C5D4DE4" w14:paraId="4EFBF352" w14:textId="772E603A">
            <w:pPr>
              <w:pStyle w:val="Normal"/>
            </w:pPr>
            <w:r w:rsidR="0DA906C1">
              <w:rPr/>
              <w:t>5</w:t>
            </w:r>
          </w:p>
        </w:tc>
        <w:tc>
          <w:tcPr>
            <w:tcW w:w="1297" w:type="dxa"/>
            <w:tcMar/>
          </w:tcPr>
          <w:p w:rsidR="7C5D4DE4" w:rsidP="0DA906C1" w:rsidRDefault="7C5D4DE4" w14:paraId="60457B45" w14:textId="6FEBA51F">
            <w:pPr>
              <w:pStyle w:val="Normal"/>
              <w:bidi w:val="0"/>
              <w:spacing w:before="0" w:beforeAutospacing="off" w:after="0" w:afterAutospacing="off"/>
              <w:ind w:left="0" w:right="0"/>
              <w:jc w:val="left"/>
            </w:pPr>
            <w:r w:rsidR="0DA906C1">
              <w:rPr/>
              <w:t>2</w:t>
            </w:r>
          </w:p>
        </w:tc>
        <w:tc>
          <w:tcPr>
            <w:tcW w:w="1945" w:type="dxa"/>
            <w:tcMar/>
          </w:tcPr>
          <w:p w:rsidR="7C5D4DE4" w:rsidP="7C5D4DE4" w:rsidRDefault="7C5D4DE4" w14:paraId="72A172AF" w14:textId="430CF13E">
            <w:pPr>
              <w:pStyle w:val="Normal"/>
            </w:pPr>
            <w:r w:rsidRPr="0DA906C1" w:rsidR="0DA906C1">
              <w:rPr>
                <w:rFonts w:ascii="Times New Roman" w:hAnsi="Times New Roman" w:eastAsia="Times New Roman" w:cs="Times New Roman"/>
                <w:noProof w:val="0"/>
                <w:sz w:val="24"/>
                <w:szCs w:val="24"/>
                <w:lang w:val="en-US"/>
              </w:rPr>
              <w:t>‭$929.15‬</w:t>
            </w:r>
          </w:p>
        </w:tc>
      </w:tr>
      <w:tr w:rsidR="0DA906C1" w:rsidTr="0DA906C1" w14:paraId="454D4779">
        <w:tc>
          <w:tcPr>
            <w:tcW w:w="900" w:type="dxa"/>
            <w:tcMar/>
          </w:tcPr>
          <w:p w:rsidR="0DA906C1" w:rsidP="0DA906C1" w:rsidRDefault="0DA906C1" w14:paraId="5CED0EB7" w14:textId="3704ED0A">
            <w:pPr>
              <w:pStyle w:val="Normal"/>
            </w:pPr>
            <w:r w:rsidR="0DA906C1">
              <w:rPr/>
              <w:t>Total</w:t>
            </w:r>
          </w:p>
        </w:tc>
        <w:tc>
          <w:tcPr>
            <w:tcW w:w="1110" w:type="dxa"/>
            <w:tcMar/>
          </w:tcPr>
          <w:p w:rsidR="0DA906C1" w:rsidP="0DA906C1" w:rsidRDefault="0DA906C1" w14:paraId="4FDA2EF7" w14:textId="7D19DC54">
            <w:pPr>
              <w:pStyle w:val="Normal"/>
            </w:pPr>
            <w:r w:rsidR="0DA906C1">
              <w:rPr/>
              <w:t>28</w:t>
            </w:r>
          </w:p>
        </w:tc>
        <w:tc>
          <w:tcPr>
            <w:tcW w:w="1275" w:type="dxa"/>
            <w:tcMar/>
          </w:tcPr>
          <w:p w:rsidR="0DA906C1" w:rsidP="0DA906C1" w:rsidRDefault="0DA906C1" w14:paraId="2F12B753" w14:textId="1839070D">
            <w:pPr>
              <w:pStyle w:val="Normal"/>
            </w:pPr>
            <w:r w:rsidR="0DA906C1">
              <w:rPr/>
              <w:t>22</w:t>
            </w:r>
          </w:p>
        </w:tc>
        <w:tc>
          <w:tcPr>
            <w:tcW w:w="1215" w:type="dxa"/>
            <w:tcMar/>
          </w:tcPr>
          <w:p w:rsidR="0DA906C1" w:rsidP="0DA906C1" w:rsidRDefault="0DA906C1" w14:paraId="2F8229B3" w14:textId="6DCF8737">
            <w:pPr>
              <w:pStyle w:val="Normal"/>
            </w:pPr>
            <w:r w:rsidR="0DA906C1">
              <w:rPr/>
              <w:t>23</w:t>
            </w:r>
          </w:p>
        </w:tc>
        <w:tc>
          <w:tcPr>
            <w:tcW w:w="1185" w:type="dxa"/>
            <w:tcMar/>
          </w:tcPr>
          <w:p w:rsidR="0DA906C1" w:rsidP="0DA906C1" w:rsidRDefault="0DA906C1" w14:paraId="164D6038" w14:textId="0F7100D6">
            <w:pPr>
              <w:pStyle w:val="Normal"/>
              <w:bidi w:val="0"/>
              <w:spacing w:before="0" w:beforeAutospacing="off" w:after="0" w:afterAutospacing="off"/>
              <w:ind w:left="0" w:right="0"/>
              <w:jc w:val="left"/>
            </w:pPr>
            <w:r w:rsidR="0DA906C1">
              <w:rPr/>
              <w:t>30</w:t>
            </w:r>
          </w:p>
        </w:tc>
        <w:tc>
          <w:tcPr>
            <w:tcW w:w="1155" w:type="dxa"/>
            <w:tcMar/>
          </w:tcPr>
          <w:p w:rsidR="0DA906C1" w:rsidP="0DA906C1" w:rsidRDefault="0DA906C1" w14:paraId="1895C92A" w14:textId="48948E92">
            <w:pPr>
              <w:pStyle w:val="Normal"/>
            </w:pPr>
            <w:r w:rsidR="0DA906C1">
              <w:rPr/>
              <w:t>23</w:t>
            </w:r>
          </w:p>
        </w:tc>
        <w:tc>
          <w:tcPr>
            <w:tcW w:w="1297" w:type="dxa"/>
            <w:tcMar/>
          </w:tcPr>
          <w:p w:rsidR="0DA906C1" w:rsidP="0DA906C1" w:rsidRDefault="0DA906C1" w14:paraId="55C1B218" w14:textId="26FABFA4">
            <w:pPr>
              <w:pStyle w:val="Normal"/>
            </w:pPr>
            <w:r w:rsidR="0DA906C1">
              <w:rPr/>
              <w:t>21</w:t>
            </w:r>
          </w:p>
        </w:tc>
        <w:tc>
          <w:tcPr>
            <w:tcW w:w="1945" w:type="dxa"/>
            <w:tcMar/>
          </w:tcPr>
          <w:p w:rsidR="0DA906C1" w:rsidP="0DA906C1" w:rsidRDefault="0DA906C1" w14:paraId="591C9AE9" w14:textId="4E38FC28">
            <w:pPr>
              <w:pStyle w:val="Normal"/>
            </w:pPr>
            <w:r w:rsidR="0DA906C1">
              <w:rPr/>
              <w:t>$‭6,664.7‬0</w:t>
            </w:r>
          </w:p>
        </w:tc>
      </w:tr>
    </w:tbl>
    <w:p w:rsidR="7C5D4DE4" w:rsidP="7C5D4DE4" w:rsidRDefault="7C5D4DE4" w14:paraId="0F2AACDA" w14:textId="69914E63">
      <w:pPr>
        <w:pStyle w:val="Normal"/>
        <w:ind w:firstLine="706"/>
        <w:jc w:val="center"/>
      </w:pPr>
    </w:p>
    <w:p w:rsidR="7C5D4DE4" w:rsidP="7C5D4DE4" w:rsidRDefault="7C5D4DE4" w14:paraId="2DE275EB" w14:textId="76EB4150">
      <w:pPr>
        <w:pStyle w:val="Normal"/>
        <w:ind w:firstLine="706"/>
        <w:jc w:val="center"/>
      </w:pPr>
      <w:r w:rsidR="0DA906C1">
        <w:rPr/>
        <w:t>Table 2.</w:t>
      </w:r>
    </w:p>
    <w:p w:rsidR="7C5D4DE4" w:rsidP="7C5D4DE4" w:rsidRDefault="7C5D4DE4" w14:paraId="40B67457" w14:textId="1698369A">
      <w:pPr>
        <w:pStyle w:val="Normal"/>
        <w:ind w:firstLine="706"/>
        <w:jc w:val="center"/>
      </w:pPr>
      <w:r w:rsidR="7C5D4DE4">
        <w:rPr/>
        <w:t>Original Cost and Time Schedule</w:t>
      </w:r>
    </w:p>
    <w:p w:rsidR="7C5D4DE4" w:rsidP="7C5D4DE4" w:rsidRDefault="7C5D4DE4" w14:paraId="252A386E" w14:textId="0F31347E">
      <w:pPr>
        <w:pStyle w:val="Normal"/>
        <w:ind w:firstLine="706"/>
        <w:jc w:val="center"/>
      </w:pPr>
    </w:p>
    <w:p w:rsidR="7C5D4DE4" w:rsidP="7C5D4DE4" w:rsidRDefault="7C5D4DE4" w14:paraId="185C943A" w14:textId="37B64597">
      <w:pPr>
        <w:pStyle w:val="Normal"/>
        <w:ind w:firstLine="706"/>
        <w:jc w:val="center"/>
      </w:pPr>
    </w:p>
    <w:tbl>
      <w:tblPr>
        <w:tblStyle w:val="TableGrid"/>
        <w:tblW w:w="0" w:type="auto"/>
        <w:tblInd w:w="0" w:type="dxa"/>
        <w:tblLayout w:type="fixed"/>
        <w:tblLook w:val="06A0" w:firstRow="1" w:lastRow="0" w:firstColumn="1" w:lastColumn="0" w:noHBand="1" w:noVBand="1"/>
      </w:tblPr>
      <w:tblGrid>
        <w:gridCol w:w="885"/>
        <w:gridCol w:w="1140"/>
        <w:gridCol w:w="1260"/>
        <w:gridCol w:w="1215"/>
        <w:gridCol w:w="1185"/>
        <w:gridCol w:w="1155"/>
        <w:gridCol w:w="1297"/>
        <w:gridCol w:w="1945"/>
      </w:tblGrid>
      <w:tr w:rsidR="7C5D4DE4" w:rsidTr="0DA906C1" w14:paraId="22DE6436">
        <w:tc>
          <w:tcPr>
            <w:tcW w:w="885" w:type="dxa"/>
            <w:tcMar/>
          </w:tcPr>
          <w:p w:rsidR="7C5D4DE4" w:rsidP="7C5D4DE4" w:rsidRDefault="7C5D4DE4" w14:paraId="333060B7" w14:textId="0D9A5D7B">
            <w:pPr>
              <w:pStyle w:val="Normal"/>
            </w:pPr>
            <w:r w:rsidR="7C5D4DE4">
              <w:rPr/>
              <w:t>Sprint</w:t>
            </w:r>
          </w:p>
        </w:tc>
        <w:tc>
          <w:tcPr>
            <w:tcW w:w="1140" w:type="dxa"/>
            <w:tcMar/>
          </w:tcPr>
          <w:p w:rsidR="7C5D4DE4" w:rsidP="7C5D4DE4" w:rsidRDefault="7C5D4DE4" w14:paraId="1190CA06" w14:textId="05B1DA00">
            <w:pPr>
              <w:pStyle w:val="Normal"/>
            </w:pPr>
            <w:r w:rsidR="7C5D4DE4">
              <w:rPr/>
              <w:t>Project Manager hours</w:t>
            </w:r>
          </w:p>
        </w:tc>
        <w:tc>
          <w:tcPr>
            <w:tcW w:w="1260" w:type="dxa"/>
            <w:tcMar/>
          </w:tcPr>
          <w:p w:rsidR="7C5D4DE4" w:rsidP="7C5D4DE4" w:rsidRDefault="7C5D4DE4" w14:paraId="1AF62076" w14:textId="4ED8A449">
            <w:pPr>
              <w:pStyle w:val="Normal"/>
            </w:pPr>
            <w:r w:rsidR="7C5D4DE4">
              <w:rPr/>
              <w:t>User Interaction Engineer</w:t>
            </w:r>
          </w:p>
          <w:p w:rsidR="7C5D4DE4" w:rsidP="7C5D4DE4" w:rsidRDefault="7C5D4DE4" w14:paraId="5BA6B7D5" w14:textId="1E8A7193">
            <w:pPr>
              <w:pStyle w:val="Normal"/>
            </w:pPr>
            <w:r w:rsidR="7C5D4DE4">
              <w:rPr/>
              <w:t>hours</w:t>
            </w:r>
          </w:p>
          <w:p w:rsidR="7C5D4DE4" w:rsidP="7C5D4DE4" w:rsidRDefault="7C5D4DE4" w14:paraId="71821AEF" w14:textId="72A14F3C">
            <w:pPr>
              <w:pStyle w:val="Normal"/>
            </w:pPr>
          </w:p>
        </w:tc>
        <w:tc>
          <w:tcPr>
            <w:tcW w:w="1215" w:type="dxa"/>
            <w:tcMar/>
          </w:tcPr>
          <w:p w:rsidR="7C5D4DE4" w:rsidP="7C5D4DE4" w:rsidRDefault="7C5D4DE4" w14:paraId="7E81072B" w14:textId="0624C8CD">
            <w:pPr>
              <w:pStyle w:val="Normal"/>
            </w:pPr>
            <w:r w:rsidR="7C5D4DE4">
              <w:rPr/>
              <w:t>Technical Writer</w:t>
            </w:r>
          </w:p>
          <w:p w:rsidR="7C5D4DE4" w:rsidP="7C5D4DE4" w:rsidRDefault="7C5D4DE4" w14:paraId="023E6FEF" w14:textId="1E8A7193">
            <w:pPr>
              <w:pStyle w:val="Normal"/>
            </w:pPr>
            <w:r w:rsidR="7C5D4DE4">
              <w:rPr/>
              <w:t>hours</w:t>
            </w:r>
          </w:p>
          <w:p w:rsidR="7C5D4DE4" w:rsidP="7C5D4DE4" w:rsidRDefault="7C5D4DE4" w14:paraId="05B372E6" w14:textId="0B1D1721">
            <w:pPr>
              <w:pStyle w:val="Normal"/>
            </w:pPr>
          </w:p>
        </w:tc>
        <w:tc>
          <w:tcPr>
            <w:tcW w:w="1185" w:type="dxa"/>
            <w:tcMar/>
          </w:tcPr>
          <w:p w:rsidR="7C5D4DE4" w:rsidP="7C5D4DE4" w:rsidRDefault="7C5D4DE4" w14:paraId="4AFD52C3" w14:textId="1DDF4B57">
            <w:pPr>
              <w:pStyle w:val="Normal"/>
            </w:pPr>
            <w:r w:rsidR="7C5D4DE4">
              <w:rPr/>
              <w:t>Software Engineer</w:t>
            </w:r>
          </w:p>
          <w:p w:rsidR="7C5D4DE4" w:rsidP="7C5D4DE4" w:rsidRDefault="7C5D4DE4" w14:paraId="03E1CA99" w14:textId="1E8A7193">
            <w:pPr>
              <w:pStyle w:val="Normal"/>
            </w:pPr>
            <w:r w:rsidR="7C5D4DE4">
              <w:rPr/>
              <w:t>hours</w:t>
            </w:r>
          </w:p>
          <w:p w:rsidR="7C5D4DE4" w:rsidP="7C5D4DE4" w:rsidRDefault="7C5D4DE4" w14:paraId="13520A29" w14:textId="0E813A10">
            <w:pPr>
              <w:pStyle w:val="Normal"/>
            </w:pPr>
          </w:p>
        </w:tc>
        <w:tc>
          <w:tcPr>
            <w:tcW w:w="1155" w:type="dxa"/>
            <w:tcMar/>
          </w:tcPr>
          <w:p w:rsidR="7C5D4DE4" w:rsidP="7C5D4DE4" w:rsidRDefault="7C5D4DE4" w14:paraId="2DEA8E83" w14:textId="6F719AE8">
            <w:pPr>
              <w:pStyle w:val="Normal"/>
            </w:pPr>
            <w:r w:rsidR="7C5D4DE4">
              <w:rPr/>
              <w:t>Test Engineer</w:t>
            </w:r>
          </w:p>
          <w:p w:rsidR="7C5D4DE4" w:rsidP="7C5D4DE4" w:rsidRDefault="7C5D4DE4" w14:paraId="1FD5C56E" w14:textId="1E8A7193">
            <w:pPr>
              <w:pStyle w:val="Normal"/>
            </w:pPr>
            <w:r w:rsidR="7C5D4DE4">
              <w:rPr/>
              <w:t>hours</w:t>
            </w:r>
          </w:p>
          <w:p w:rsidR="7C5D4DE4" w:rsidP="7C5D4DE4" w:rsidRDefault="7C5D4DE4" w14:paraId="0DD6F439" w14:textId="23F767C9">
            <w:pPr>
              <w:pStyle w:val="Normal"/>
            </w:pPr>
          </w:p>
        </w:tc>
        <w:tc>
          <w:tcPr>
            <w:tcW w:w="1297" w:type="dxa"/>
            <w:tcMar/>
          </w:tcPr>
          <w:p w:rsidR="7C5D4DE4" w:rsidP="7C5D4DE4" w:rsidRDefault="7C5D4DE4" w14:paraId="6DCD08FC" w14:textId="2DB3F6F2">
            <w:pPr>
              <w:pStyle w:val="Normal"/>
            </w:pPr>
            <w:r w:rsidR="7C5D4DE4">
              <w:rPr/>
              <w:t>Integration Engineer</w:t>
            </w:r>
          </w:p>
          <w:p w:rsidR="7C5D4DE4" w:rsidP="7C5D4DE4" w:rsidRDefault="7C5D4DE4" w14:paraId="7AEBD255" w14:textId="1E8A7193">
            <w:pPr>
              <w:pStyle w:val="Normal"/>
            </w:pPr>
            <w:r w:rsidR="7C5D4DE4">
              <w:rPr/>
              <w:t>hours</w:t>
            </w:r>
          </w:p>
          <w:p w:rsidR="7C5D4DE4" w:rsidP="7C5D4DE4" w:rsidRDefault="7C5D4DE4" w14:paraId="7D3A5DA4" w14:textId="0E27DB95">
            <w:pPr>
              <w:pStyle w:val="Normal"/>
            </w:pPr>
          </w:p>
        </w:tc>
        <w:tc>
          <w:tcPr>
            <w:tcW w:w="1945" w:type="dxa"/>
            <w:tcMar/>
          </w:tcPr>
          <w:p w:rsidR="7C5D4DE4" w:rsidP="7C5D4DE4" w:rsidRDefault="7C5D4DE4" w14:paraId="2F144B17" w14:textId="7039E866">
            <w:pPr>
              <w:pStyle w:val="Normal"/>
            </w:pPr>
            <w:r w:rsidR="7C5D4DE4">
              <w:rPr/>
              <w:t>Total Cost</w:t>
            </w:r>
          </w:p>
          <w:p w:rsidR="7C5D4DE4" w:rsidP="7C5D4DE4" w:rsidRDefault="7C5D4DE4" w14:paraId="7185F120" w14:textId="5D054F8B">
            <w:pPr>
              <w:pStyle w:val="Normal"/>
            </w:pPr>
            <w:r w:rsidR="7C5D4DE4">
              <w:rPr/>
              <w:t>(hourly rates from table 3)</w:t>
            </w:r>
          </w:p>
        </w:tc>
      </w:tr>
      <w:tr w:rsidR="7C5D4DE4" w:rsidTr="0DA906C1" w14:paraId="3383A01B">
        <w:tc>
          <w:tcPr>
            <w:tcW w:w="885" w:type="dxa"/>
            <w:tcMar/>
          </w:tcPr>
          <w:p w:rsidR="7C5D4DE4" w:rsidP="0DA906C1" w:rsidRDefault="7C5D4DE4" w14:paraId="63D24E9E" w14:textId="638F6FBA">
            <w:pPr>
              <w:pStyle w:val="Normal"/>
              <w:jc w:val="center"/>
            </w:pPr>
            <w:r w:rsidR="0DA906C1">
              <w:rPr/>
              <w:t>1</w:t>
            </w:r>
          </w:p>
        </w:tc>
        <w:tc>
          <w:tcPr>
            <w:tcW w:w="1140" w:type="dxa"/>
            <w:tcMar/>
          </w:tcPr>
          <w:p w:rsidR="0DA906C1" w:rsidP="0DA906C1" w:rsidRDefault="0DA906C1" w14:paraId="43090972" w14:textId="5865F358">
            <w:pPr>
              <w:pStyle w:val="Normal"/>
              <w:jc w:val="center"/>
            </w:pPr>
            <w:r w:rsidR="0DA906C1">
              <w:rPr/>
              <w:t>3</w:t>
            </w:r>
          </w:p>
        </w:tc>
        <w:tc>
          <w:tcPr>
            <w:tcW w:w="1260" w:type="dxa"/>
            <w:tcMar/>
          </w:tcPr>
          <w:p w:rsidR="0DA906C1" w:rsidP="0DA906C1" w:rsidRDefault="0DA906C1" w14:paraId="22DA7FD4" w14:textId="222D7F7F">
            <w:pPr>
              <w:pStyle w:val="Normal"/>
              <w:jc w:val="center"/>
            </w:pPr>
            <w:r w:rsidR="0DA906C1">
              <w:rPr/>
              <w:t>1</w:t>
            </w:r>
          </w:p>
        </w:tc>
        <w:tc>
          <w:tcPr>
            <w:tcW w:w="1215" w:type="dxa"/>
            <w:tcMar/>
          </w:tcPr>
          <w:p w:rsidR="0DA906C1" w:rsidP="0DA906C1" w:rsidRDefault="0DA906C1" w14:paraId="5DB00DF7" w14:textId="3860E408">
            <w:pPr>
              <w:pStyle w:val="Normal"/>
              <w:jc w:val="center"/>
            </w:pPr>
            <w:r w:rsidR="0DA906C1">
              <w:rPr/>
              <w:t>1</w:t>
            </w:r>
          </w:p>
        </w:tc>
        <w:tc>
          <w:tcPr>
            <w:tcW w:w="1185" w:type="dxa"/>
            <w:tcMar/>
          </w:tcPr>
          <w:p w:rsidR="0DA906C1" w:rsidP="0DA906C1" w:rsidRDefault="0DA906C1" w14:paraId="62D35E99" w14:textId="3FBD684E">
            <w:pPr>
              <w:pStyle w:val="Normal"/>
              <w:jc w:val="center"/>
            </w:pPr>
            <w:r w:rsidR="0DA906C1">
              <w:rPr/>
              <w:t>1</w:t>
            </w:r>
          </w:p>
        </w:tc>
        <w:tc>
          <w:tcPr>
            <w:tcW w:w="1155" w:type="dxa"/>
            <w:tcMar/>
          </w:tcPr>
          <w:p w:rsidR="0DA906C1" w:rsidP="0DA906C1" w:rsidRDefault="0DA906C1" w14:paraId="2B17E486" w14:textId="179A73CF">
            <w:pPr>
              <w:pStyle w:val="Normal"/>
              <w:jc w:val="center"/>
            </w:pPr>
            <w:r w:rsidR="0DA906C1">
              <w:rPr/>
              <w:t>1</w:t>
            </w:r>
          </w:p>
        </w:tc>
        <w:tc>
          <w:tcPr>
            <w:tcW w:w="1297" w:type="dxa"/>
            <w:tcMar/>
          </w:tcPr>
          <w:p w:rsidR="0DA906C1" w:rsidP="0DA906C1" w:rsidRDefault="0DA906C1" w14:paraId="36E53828" w14:textId="468E8FA3">
            <w:pPr>
              <w:pStyle w:val="Normal"/>
              <w:bidi w:val="0"/>
              <w:spacing w:before="0" w:beforeAutospacing="off" w:after="0" w:afterAutospacing="off"/>
              <w:ind w:left="0" w:right="0"/>
              <w:jc w:val="center"/>
            </w:pPr>
            <w:r w:rsidR="0DA906C1">
              <w:rPr/>
              <w:t>1</w:t>
            </w:r>
          </w:p>
        </w:tc>
        <w:tc>
          <w:tcPr>
            <w:tcW w:w="1945" w:type="dxa"/>
            <w:tcMar/>
          </w:tcPr>
          <w:p w:rsidR="7C5D4DE4" w:rsidP="0DA906C1" w:rsidRDefault="7C5D4DE4" w14:paraId="79241015" w14:textId="7AF854F5">
            <w:pPr>
              <w:pStyle w:val="Normal"/>
              <w:jc w:val="center"/>
            </w:pPr>
            <w:r w:rsidRPr="0DA906C1" w:rsidR="0DA906C1">
              <w:rPr>
                <w:rFonts w:ascii="Times New Roman" w:hAnsi="Times New Roman" w:eastAsia="Times New Roman" w:cs="Times New Roman"/>
                <w:noProof w:val="0"/>
                <w:sz w:val="24"/>
                <w:szCs w:val="24"/>
                <w:lang w:val="en-US"/>
              </w:rPr>
              <w:t>‭$364.18‬</w:t>
            </w:r>
          </w:p>
        </w:tc>
      </w:tr>
      <w:tr w:rsidR="7C5D4DE4" w:rsidTr="0DA906C1" w14:paraId="6876E96E">
        <w:tc>
          <w:tcPr>
            <w:tcW w:w="885" w:type="dxa"/>
            <w:tcMar/>
          </w:tcPr>
          <w:p w:rsidR="7C5D4DE4" w:rsidP="0DA906C1" w:rsidRDefault="7C5D4DE4" w14:paraId="681D6EE2" w14:textId="2B3815BE">
            <w:pPr>
              <w:pStyle w:val="Normal"/>
              <w:jc w:val="center"/>
            </w:pPr>
            <w:r w:rsidR="0DA906C1">
              <w:rPr/>
              <w:t>2</w:t>
            </w:r>
          </w:p>
        </w:tc>
        <w:tc>
          <w:tcPr>
            <w:tcW w:w="1140" w:type="dxa"/>
            <w:tcMar/>
          </w:tcPr>
          <w:p w:rsidR="0DA906C1" w:rsidP="0DA906C1" w:rsidRDefault="0DA906C1" w14:paraId="78A4C9A0" w14:textId="4ED37254">
            <w:pPr>
              <w:pStyle w:val="Normal"/>
              <w:jc w:val="center"/>
            </w:pPr>
            <w:r w:rsidR="0DA906C1">
              <w:rPr/>
              <w:t>5</w:t>
            </w:r>
          </w:p>
        </w:tc>
        <w:tc>
          <w:tcPr>
            <w:tcW w:w="1260" w:type="dxa"/>
            <w:tcMar/>
          </w:tcPr>
          <w:p w:rsidR="0DA906C1" w:rsidP="0DA906C1" w:rsidRDefault="0DA906C1" w14:paraId="464C4EAB" w14:textId="10D63C02">
            <w:pPr>
              <w:pStyle w:val="Normal"/>
              <w:bidi w:val="0"/>
              <w:spacing w:before="0" w:beforeAutospacing="off" w:after="0" w:afterAutospacing="off"/>
              <w:ind w:left="0" w:right="0"/>
              <w:jc w:val="center"/>
            </w:pPr>
            <w:r w:rsidR="0DA906C1">
              <w:rPr/>
              <w:t>1</w:t>
            </w:r>
          </w:p>
        </w:tc>
        <w:tc>
          <w:tcPr>
            <w:tcW w:w="1215" w:type="dxa"/>
            <w:tcMar/>
          </w:tcPr>
          <w:p w:rsidR="0DA906C1" w:rsidP="0DA906C1" w:rsidRDefault="0DA906C1" w14:paraId="7A81253A" w14:textId="338BDCC2">
            <w:pPr>
              <w:pStyle w:val="Normal"/>
              <w:bidi w:val="0"/>
              <w:spacing w:before="0" w:beforeAutospacing="off" w:after="0" w:afterAutospacing="off"/>
              <w:ind w:left="0" w:right="0"/>
              <w:jc w:val="center"/>
            </w:pPr>
            <w:r w:rsidR="0DA906C1">
              <w:rPr/>
              <w:t>3</w:t>
            </w:r>
          </w:p>
        </w:tc>
        <w:tc>
          <w:tcPr>
            <w:tcW w:w="1185" w:type="dxa"/>
            <w:tcMar/>
          </w:tcPr>
          <w:p w:rsidR="0DA906C1" w:rsidP="0DA906C1" w:rsidRDefault="0DA906C1" w14:paraId="0E19B522" w14:textId="53A4AB35">
            <w:pPr>
              <w:pStyle w:val="Normal"/>
              <w:bidi w:val="0"/>
              <w:spacing w:before="0" w:beforeAutospacing="off" w:after="0" w:afterAutospacing="off"/>
              <w:ind w:left="0" w:right="0"/>
              <w:jc w:val="center"/>
            </w:pPr>
            <w:r w:rsidR="0DA906C1">
              <w:rPr/>
              <w:t>1</w:t>
            </w:r>
          </w:p>
        </w:tc>
        <w:tc>
          <w:tcPr>
            <w:tcW w:w="1155" w:type="dxa"/>
            <w:tcMar/>
          </w:tcPr>
          <w:p w:rsidR="0DA906C1" w:rsidP="0DA906C1" w:rsidRDefault="0DA906C1" w14:paraId="4A45B71D" w14:textId="1A7B87CB">
            <w:pPr>
              <w:pStyle w:val="Normal"/>
              <w:bidi w:val="0"/>
              <w:spacing w:before="0" w:beforeAutospacing="off" w:after="0" w:afterAutospacing="off"/>
              <w:ind w:left="0" w:right="0"/>
              <w:jc w:val="center"/>
            </w:pPr>
            <w:r w:rsidR="0DA906C1">
              <w:rPr/>
              <w:t>1</w:t>
            </w:r>
          </w:p>
        </w:tc>
        <w:tc>
          <w:tcPr>
            <w:tcW w:w="1297" w:type="dxa"/>
            <w:tcMar/>
          </w:tcPr>
          <w:p w:rsidR="0DA906C1" w:rsidP="0DA906C1" w:rsidRDefault="0DA906C1" w14:paraId="6EF85215" w14:textId="3949D9FD">
            <w:pPr>
              <w:pStyle w:val="Normal"/>
              <w:bidi w:val="0"/>
              <w:spacing w:before="0" w:beforeAutospacing="off" w:after="0" w:afterAutospacing="off"/>
              <w:ind w:left="0" w:right="0"/>
              <w:jc w:val="center"/>
            </w:pPr>
            <w:r w:rsidR="0DA906C1">
              <w:rPr/>
              <w:t>2</w:t>
            </w:r>
          </w:p>
        </w:tc>
        <w:tc>
          <w:tcPr>
            <w:tcW w:w="1945" w:type="dxa"/>
            <w:tcMar/>
          </w:tcPr>
          <w:p w:rsidR="7C5D4DE4" w:rsidP="0DA906C1" w:rsidRDefault="7C5D4DE4" w14:paraId="553F07F7" w14:textId="64BCB639">
            <w:pPr>
              <w:pStyle w:val="Normal"/>
              <w:jc w:val="center"/>
            </w:pPr>
            <w:r w:rsidRPr="0DA906C1" w:rsidR="0DA906C1">
              <w:rPr>
                <w:rFonts w:ascii="Times New Roman" w:hAnsi="Times New Roman" w:eastAsia="Times New Roman" w:cs="Times New Roman"/>
                <w:noProof w:val="0"/>
                <w:sz w:val="24"/>
                <w:szCs w:val="24"/>
                <w:lang w:val="en-US"/>
              </w:rPr>
              <w:t>‭$589.03‬</w:t>
            </w:r>
          </w:p>
        </w:tc>
      </w:tr>
      <w:tr w:rsidR="7C5D4DE4" w:rsidTr="0DA906C1" w14:paraId="780BF4DD">
        <w:tc>
          <w:tcPr>
            <w:tcW w:w="885" w:type="dxa"/>
            <w:tcMar/>
          </w:tcPr>
          <w:p w:rsidR="7C5D4DE4" w:rsidP="0DA906C1" w:rsidRDefault="7C5D4DE4" w14:paraId="4B29EAA0" w14:textId="3A8DA8C9">
            <w:pPr>
              <w:pStyle w:val="Normal"/>
              <w:jc w:val="center"/>
            </w:pPr>
            <w:r w:rsidR="0DA906C1">
              <w:rPr/>
              <w:t>3</w:t>
            </w:r>
          </w:p>
        </w:tc>
        <w:tc>
          <w:tcPr>
            <w:tcW w:w="1140" w:type="dxa"/>
            <w:tcMar/>
          </w:tcPr>
          <w:p w:rsidR="0DA906C1" w:rsidP="0DA906C1" w:rsidRDefault="0DA906C1" w14:paraId="6215446A" w14:textId="7B28ECC0">
            <w:pPr>
              <w:pStyle w:val="Normal"/>
              <w:jc w:val="center"/>
            </w:pPr>
            <w:r w:rsidR="0DA906C1">
              <w:rPr/>
              <w:t>3</w:t>
            </w:r>
          </w:p>
        </w:tc>
        <w:tc>
          <w:tcPr>
            <w:tcW w:w="1260" w:type="dxa"/>
            <w:tcMar/>
          </w:tcPr>
          <w:p w:rsidR="0DA906C1" w:rsidP="0DA906C1" w:rsidRDefault="0DA906C1" w14:paraId="70F875CA" w14:textId="4F195070">
            <w:pPr>
              <w:pStyle w:val="Normal"/>
              <w:bidi w:val="0"/>
              <w:spacing w:before="0" w:beforeAutospacing="off" w:after="0" w:afterAutospacing="off"/>
              <w:ind w:left="0" w:right="0"/>
              <w:jc w:val="center"/>
            </w:pPr>
            <w:r w:rsidR="0DA906C1">
              <w:rPr/>
              <w:t>5</w:t>
            </w:r>
          </w:p>
        </w:tc>
        <w:tc>
          <w:tcPr>
            <w:tcW w:w="1215" w:type="dxa"/>
            <w:tcMar/>
          </w:tcPr>
          <w:p w:rsidR="0DA906C1" w:rsidP="0DA906C1" w:rsidRDefault="0DA906C1" w14:paraId="09A6B470" w14:textId="496BC716">
            <w:pPr>
              <w:pStyle w:val="Normal"/>
              <w:bidi w:val="0"/>
              <w:spacing w:before="0" w:beforeAutospacing="off" w:after="0" w:afterAutospacing="off"/>
              <w:ind w:left="0" w:right="0"/>
              <w:jc w:val="center"/>
            </w:pPr>
            <w:r w:rsidR="0DA906C1">
              <w:rPr/>
              <w:t>3</w:t>
            </w:r>
          </w:p>
        </w:tc>
        <w:tc>
          <w:tcPr>
            <w:tcW w:w="1185" w:type="dxa"/>
            <w:tcMar/>
          </w:tcPr>
          <w:p w:rsidR="0DA906C1" w:rsidP="0DA906C1" w:rsidRDefault="0DA906C1" w14:paraId="57B5DEC4" w14:textId="5154A35E">
            <w:pPr>
              <w:pStyle w:val="Normal"/>
              <w:bidi w:val="0"/>
              <w:spacing w:before="0" w:beforeAutospacing="off" w:after="0" w:afterAutospacing="off"/>
              <w:ind w:left="0" w:right="0"/>
              <w:jc w:val="center"/>
            </w:pPr>
            <w:r w:rsidR="0DA906C1">
              <w:rPr/>
              <w:t>3</w:t>
            </w:r>
          </w:p>
        </w:tc>
        <w:tc>
          <w:tcPr>
            <w:tcW w:w="1155" w:type="dxa"/>
            <w:tcMar/>
          </w:tcPr>
          <w:p w:rsidR="0DA906C1" w:rsidP="0DA906C1" w:rsidRDefault="0DA906C1" w14:paraId="7B5169BC" w14:textId="03E38180">
            <w:pPr>
              <w:pStyle w:val="Normal"/>
              <w:bidi w:val="0"/>
              <w:spacing w:before="0" w:beforeAutospacing="off" w:after="0" w:afterAutospacing="off"/>
              <w:ind w:left="0" w:right="0"/>
              <w:jc w:val="center"/>
            </w:pPr>
            <w:r w:rsidR="0DA906C1">
              <w:rPr/>
              <w:t>4</w:t>
            </w:r>
          </w:p>
        </w:tc>
        <w:tc>
          <w:tcPr>
            <w:tcW w:w="1297" w:type="dxa"/>
            <w:tcMar/>
          </w:tcPr>
          <w:p w:rsidR="0DA906C1" w:rsidP="0DA906C1" w:rsidRDefault="0DA906C1" w14:paraId="44D84BC3" w14:textId="53152AC0">
            <w:pPr>
              <w:pStyle w:val="Normal"/>
              <w:bidi w:val="0"/>
              <w:spacing w:before="0" w:beforeAutospacing="off" w:after="0" w:afterAutospacing="off"/>
              <w:ind w:left="0" w:right="0"/>
              <w:jc w:val="center"/>
            </w:pPr>
            <w:r w:rsidR="0DA906C1">
              <w:rPr/>
              <w:t>1</w:t>
            </w:r>
          </w:p>
        </w:tc>
        <w:tc>
          <w:tcPr>
            <w:tcW w:w="1945" w:type="dxa"/>
            <w:tcMar/>
          </w:tcPr>
          <w:p w:rsidR="7C5D4DE4" w:rsidP="0DA906C1" w:rsidRDefault="7C5D4DE4" w14:paraId="4BC0F764" w14:textId="1F112943">
            <w:pPr>
              <w:pStyle w:val="Normal"/>
              <w:jc w:val="center"/>
            </w:pPr>
            <w:r w:rsidR="0DA906C1">
              <w:rPr/>
              <w:t>$‭841.65‬</w:t>
            </w:r>
          </w:p>
        </w:tc>
      </w:tr>
      <w:tr w:rsidR="7C5D4DE4" w:rsidTr="0DA906C1" w14:paraId="366AA906">
        <w:tc>
          <w:tcPr>
            <w:tcW w:w="885" w:type="dxa"/>
            <w:tcMar/>
          </w:tcPr>
          <w:p w:rsidR="7C5D4DE4" w:rsidP="0DA906C1" w:rsidRDefault="7C5D4DE4" w14:paraId="349663B0" w14:textId="2FEF1A21">
            <w:pPr>
              <w:pStyle w:val="Normal"/>
              <w:jc w:val="center"/>
            </w:pPr>
            <w:r w:rsidR="0DA906C1">
              <w:rPr/>
              <w:t>4</w:t>
            </w:r>
          </w:p>
        </w:tc>
        <w:tc>
          <w:tcPr>
            <w:tcW w:w="1140" w:type="dxa"/>
            <w:tcMar/>
          </w:tcPr>
          <w:p w:rsidR="0DA906C1" w:rsidP="0DA906C1" w:rsidRDefault="0DA906C1" w14:paraId="44BF0AB5" w14:textId="6A91F068">
            <w:pPr>
              <w:pStyle w:val="Normal"/>
              <w:jc w:val="center"/>
            </w:pPr>
            <w:r w:rsidR="0DA906C1">
              <w:rPr/>
              <w:t>3</w:t>
            </w:r>
          </w:p>
        </w:tc>
        <w:tc>
          <w:tcPr>
            <w:tcW w:w="1260" w:type="dxa"/>
            <w:tcMar/>
          </w:tcPr>
          <w:p w:rsidR="0DA906C1" w:rsidP="0DA906C1" w:rsidRDefault="0DA906C1" w14:paraId="27530700" w14:textId="302D2071">
            <w:pPr>
              <w:pStyle w:val="Normal"/>
              <w:bidi w:val="0"/>
              <w:spacing w:before="0" w:beforeAutospacing="off" w:after="0" w:afterAutospacing="off"/>
              <w:ind w:left="0" w:right="0"/>
              <w:jc w:val="center"/>
            </w:pPr>
            <w:r w:rsidR="0DA906C1">
              <w:rPr/>
              <w:t>3</w:t>
            </w:r>
          </w:p>
        </w:tc>
        <w:tc>
          <w:tcPr>
            <w:tcW w:w="1215" w:type="dxa"/>
            <w:tcMar/>
          </w:tcPr>
          <w:p w:rsidR="0DA906C1" w:rsidP="0DA906C1" w:rsidRDefault="0DA906C1" w14:paraId="738ACB7A" w14:textId="3F67AABB">
            <w:pPr>
              <w:pStyle w:val="Normal"/>
              <w:jc w:val="center"/>
            </w:pPr>
            <w:r w:rsidR="0DA906C1">
              <w:rPr/>
              <w:t>2</w:t>
            </w:r>
          </w:p>
        </w:tc>
        <w:tc>
          <w:tcPr>
            <w:tcW w:w="1185" w:type="dxa"/>
            <w:tcMar/>
          </w:tcPr>
          <w:p w:rsidR="0DA906C1" w:rsidP="0DA906C1" w:rsidRDefault="0DA906C1" w14:paraId="60386D99" w14:textId="2F114EF9">
            <w:pPr>
              <w:pStyle w:val="Normal"/>
              <w:bidi w:val="0"/>
              <w:spacing w:before="0" w:beforeAutospacing="off" w:after="0" w:afterAutospacing="off"/>
              <w:ind w:left="0" w:right="0"/>
              <w:jc w:val="center"/>
            </w:pPr>
            <w:r w:rsidR="0DA906C1">
              <w:rPr/>
              <w:t>4</w:t>
            </w:r>
          </w:p>
        </w:tc>
        <w:tc>
          <w:tcPr>
            <w:tcW w:w="1155" w:type="dxa"/>
            <w:tcMar/>
          </w:tcPr>
          <w:p w:rsidR="0DA906C1" w:rsidP="0DA906C1" w:rsidRDefault="0DA906C1" w14:paraId="4CC67FBF" w14:textId="4605DEFF">
            <w:pPr>
              <w:pStyle w:val="Normal"/>
              <w:jc w:val="center"/>
            </w:pPr>
            <w:r w:rsidR="0DA906C1">
              <w:rPr/>
              <w:t>2</w:t>
            </w:r>
          </w:p>
        </w:tc>
        <w:tc>
          <w:tcPr>
            <w:tcW w:w="1297" w:type="dxa"/>
            <w:tcMar/>
          </w:tcPr>
          <w:p w:rsidR="0DA906C1" w:rsidP="0DA906C1" w:rsidRDefault="0DA906C1" w14:paraId="2AC76D71" w14:textId="50DC4F44">
            <w:pPr>
              <w:pStyle w:val="Normal"/>
              <w:jc w:val="center"/>
            </w:pPr>
            <w:r w:rsidR="0DA906C1">
              <w:rPr/>
              <w:t>2</w:t>
            </w:r>
          </w:p>
        </w:tc>
        <w:tc>
          <w:tcPr>
            <w:tcW w:w="1945" w:type="dxa"/>
            <w:tcMar/>
          </w:tcPr>
          <w:p w:rsidR="7C5D4DE4" w:rsidP="0DA906C1" w:rsidRDefault="7C5D4DE4" w14:paraId="0536A580" w14:textId="6252DCA1">
            <w:pPr>
              <w:pStyle w:val="Normal"/>
              <w:jc w:val="center"/>
            </w:pPr>
            <w:r w:rsidR="0DA906C1">
              <w:rPr/>
              <w:t>$‭727.89‬</w:t>
            </w:r>
          </w:p>
        </w:tc>
      </w:tr>
      <w:tr w:rsidR="7C5D4DE4" w:rsidTr="0DA906C1" w14:paraId="4385BD47">
        <w:tc>
          <w:tcPr>
            <w:tcW w:w="885" w:type="dxa"/>
            <w:tcMar/>
          </w:tcPr>
          <w:p w:rsidR="7C5D4DE4" w:rsidP="0DA906C1" w:rsidRDefault="7C5D4DE4" w14:paraId="26157114" w14:textId="61BFF258">
            <w:pPr>
              <w:pStyle w:val="Normal"/>
              <w:jc w:val="center"/>
            </w:pPr>
            <w:r w:rsidR="0DA906C1">
              <w:rPr/>
              <w:t>5</w:t>
            </w:r>
          </w:p>
        </w:tc>
        <w:tc>
          <w:tcPr>
            <w:tcW w:w="1140" w:type="dxa"/>
            <w:tcMar/>
          </w:tcPr>
          <w:p w:rsidR="0DA906C1" w:rsidP="0DA906C1" w:rsidRDefault="0DA906C1" w14:paraId="6F015357" w14:textId="0E8FAA1D">
            <w:pPr>
              <w:pStyle w:val="Normal"/>
              <w:jc w:val="center"/>
            </w:pPr>
            <w:r w:rsidR="0DA906C1">
              <w:rPr/>
              <w:t>3</w:t>
            </w:r>
          </w:p>
        </w:tc>
        <w:tc>
          <w:tcPr>
            <w:tcW w:w="1260" w:type="dxa"/>
            <w:tcMar/>
          </w:tcPr>
          <w:p w:rsidR="0DA906C1" w:rsidP="0DA906C1" w:rsidRDefault="0DA906C1" w14:paraId="2B559A2F" w14:textId="6B8DA28D">
            <w:pPr>
              <w:pStyle w:val="Normal"/>
              <w:bidi w:val="0"/>
              <w:spacing w:before="0" w:beforeAutospacing="off" w:after="0" w:afterAutospacing="off"/>
              <w:ind w:left="0" w:right="0"/>
              <w:jc w:val="center"/>
            </w:pPr>
            <w:r w:rsidR="0DA906C1">
              <w:rPr/>
              <w:t>4</w:t>
            </w:r>
          </w:p>
        </w:tc>
        <w:tc>
          <w:tcPr>
            <w:tcW w:w="1215" w:type="dxa"/>
            <w:tcMar/>
          </w:tcPr>
          <w:p w:rsidR="0DA906C1" w:rsidP="0DA906C1" w:rsidRDefault="0DA906C1" w14:paraId="5418AFFF" w14:textId="502C48D8">
            <w:pPr>
              <w:pStyle w:val="Normal"/>
              <w:bidi w:val="0"/>
              <w:spacing w:before="0" w:beforeAutospacing="off" w:after="0" w:afterAutospacing="off"/>
              <w:ind w:left="0" w:right="0"/>
              <w:jc w:val="center"/>
            </w:pPr>
            <w:r w:rsidR="0DA906C1">
              <w:rPr/>
              <w:t>3</w:t>
            </w:r>
          </w:p>
        </w:tc>
        <w:tc>
          <w:tcPr>
            <w:tcW w:w="1185" w:type="dxa"/>
            <w:tcMar/>
          </w:tcPr>
          <w:p w:rsidR="0DA906C1" w:rsidP="0DA906C1" w:rsidRDefault="0DA906C1" w14:paraId="0B24D0E1" w14:textId="373DC488">
            <w:pPr>
              <w:pStyle w:val="Normal"/>
              <w:bidi w:val="0"/>
              <w:spacing w:before="0" w:beforeAutospacing="off" w:after="0" w:afterAutospacing="off"/>
              <w:ind w:left="0" w:right="0"/>
              <w:jc w:val="center"/>
            </w:pPr>
            <w:r w:rsidR="0DA906C1">
              <w:rPr/>
              <w:t>7</w:t>
            </w:r>
          </w:p>
        </w:tc>
        <w:tc>
          <w:tcPr>
            <w:tcW w:w="1155" w:type="dxa"/>
            <w:tcMar/>
          </w:tcPr>
          <w:p w:rsidR="0DA906C1" w:rsidP="0DA906C1" w:rsidRDefault="0DA906C1" w14:paraId="044F3447" w14:textId="24C773D9">
            <w:pPr>
              <w:pStyle w:val="Normal"/>
              <w:bidi w:val="0"/>
              <w:spacing w:before="0" w:beforeAutospacing="off" w:after="0" w:afterAutospacing="off"/>
              <w:ind w:left="0" w:right="0"/>
              <w:jc w:val="center"/>
            </w:pPr>
            <w:r w:rsidR="0DA906C1">
              <w:rPr/>
              <w:t>4</w:t>
            </w:r>
          </w:p>
        </w:tc>
        <w:tc>
          <w:tcPr>
            <w:tcW w:w="1297" w:type="dxa"/>
            <w:tcMar/>
          </w:tcPr>
          <w:p w:rsidR="0DA906C1" w:rsidP="0DA906C1" w:rsidRDefault="0DA906C1" w14:paraId="50F51D00" w14:textId="106B6916">
            <w:pPr>
              <w:pStyle w:val="Normal"/>
              <w:bidi w:val="0"/>
              <w:spacing w:before="0" w:beforeAutospacing="off" w:after="0" w:afterAutospacing="off"/>
              <w:ind w:left="0" w:right="0"/>
              <w:jc w:val="center"/>
            </w:pPr>
            <w:r w:rsidR="0DA906C1">
              <w:rPr/>
              <w:t>5</w:t>
            </w:r>
          </w:p>
        </w:tc>
        <w:tc>
          <w:tcPr>
            <w:tcW w:w="1945" w:type="dxa"/>
            <w:tcMar/>
          </w:tcPr>
          <w:p w:rsidR="7C5D4DE4" w:rsidP="0DA906C1" w:rsidRDefault="7C5D4DE4" w14:paraId="2F86F594" w14:textId="238BFBFC">
            <w:pPr>
              <w:pStyle w:val="Normal"/>
              <w:jc w:val="center"/>
            </w:pPr>
            <w:r w:rsidR="0DA906C1">
              <w:rPr/>
              <w:t>$‭1,188.65‬</w:t>
            </w:r>
          </w:p>
        </w:tc>
      </w:tr>
      <w:tr w:rsidR="7C5D4DE4" w:rsidTr="0DA906C1" w14:paraId="48E706B9">
        <w:tc>
          <w:tcPr>
            <w:tcW w:w="885" w:type="dxa"/>
            <w:tcMar/>
          </w:tcPr>
          <w:p w:rsidR="7C5D4DE4" w:rsidP="0DA906C1" w:rsidRDefault="7C5D4DE4" w14:paraId="246D5BF1" w14:textId="3691E077">
            <w:pPr>
              <w:pStyle w:val="Normal"/>
              <w:jc w:val="center"/>
            </w:pPr>
            <w:r w:rsidR="0DA906C1">
              <w:rPr/>
              <w:t>6</w:t>
            </w:r>
          </w:p>
        </w:tc>
        <w:tc>
          <w:tcPr>
            <w:tcW w:w="1140" w:type="dxa"/>
            <w:tcMar/>
          </w:tcPr>
          <w:p w:rsidR="0DA906C1" w:rsidP="0DA906C1" w:rsidRDefault="0DA906C1" w14:paraId="2FD95219" w14:textId="3E47DAA7">
            <w:pPr>
              <w:pStyle w:val="Normal"/>
              <w:jc w:val="center"/>
            </w:pPr>
            <w:r w:rsidR="0DA906C1">
              <w:rPr/>
              <w:t>3</w:t>
            </w:r>
          </w:p>
        </w:tc>
        <w:tc>
          <w:tcPr>
            <w:tcW w:w="1260" w:type="dxa"/>
            <w:tcMar/>
          </w:tcPr>
          <w:p w:rsidR="0DA906C1" w:rsidP="0DA906C1" w:rsidRDefault="0DA906C1" w14:paraId="5F4517E0" w14:textId="2E683E85">
            <w:pPr>
              <w:pStyle w:val="Normal"/>
              <w:bidi w:val="0"/>
              <w:spacing w:before="0" w:beforeAutospacing="off" w:after="0" w:afterAutospacing="off"/>
              <w:ind w:left="0" w:right="0"/>
              <w:jc w:val="center"/>
            </w:pPr>
            <w:r w:rsidR="0DA906C1">
              <w:rPr/>
              <w:t>4</w:t>
            </w:r>
          </w:p>
        </w:tc>
        <w:tc>
          <w:tcPr>
            <w:tcW w:w="1215" w:type="dxa"/>
            <w:tcMar/>
          </w:tcPr>
          <w:p w:rsidR="0DA906C1" w:rsidP="0DA906C1" w:rsidRDefault="0DA906C1" w14:paraId="543FF866" w14:textId="4E4DA9D9">
            <w:pPr>
              <w:pStyle w:val="Normal"/>
              <w:bidi w:val="0"/>
              <w:spacing w:before="0" w:beforeAutospacing="off" w:after="0" w:afterAutospacing="off"/>
              <w:ind w:left="0" w:right="0"/>
              <w:jc w:val="center"/>
            </w:pPr>
            <w:r w:rsidR="0DA906C1">
              <w:rPr/>
              <w:t>3</w:t>
            </w:r>
          </w:p>
        </w:tc>
        <w:tc>
          <w:tcPr>
            <w:tcW w:w="1185" w:type="dxa"/>
            <w:tcMar/>
          </w:tcPr>
          <w:p w:rsidR="0DA906C1" w:rsidP="0DA906C1" w:rsidRDefault="0DA906C1" w14:paraId="60B7359B" w14:textId="7F1F7DE5">
            <w:pPr>
              <w:pStyle w:val="Normal"/>
              <w:bidi w:val="0"/>
              <w:spacing w:before="0" w:beforeAutospacing="off" w:after="0" w:afterAutospacing="off"/>
              <w:ind w:left="0" w:right="0"/>
              <w:jc w:val="center"/>
            </w:pPr>
            <w:r w:rsidR="0DA906C1">
              <w:rPr/>
              <w:t>7</w:t>
            </w:r>
          </w:p>
        </w:tc>
        <w:tc>
          <w:tcPr>
            <w:tcW w:w="1155" w:type="dxa"/>
            <w:tcMar/>
          </w:tcPr>
          <w:p w:rsidR="0DA906C1" w:rsidP="0DA906C1" w:rsidRDefault="0DA906C1" w14:paraId="7D675571" w14:textId="65E4DCE3">
            <w:pPr>
              <w:pStyle w:val="Normal"/>
              <w:bidi w:val="0"/>
              <w:spacing w:before="0" w:beforeAutospacing="off" w:after="0" w:afterAutospacing="off"/>
              <w:ind w:left="0" w:right="0"/>
              <w:jc w:val="center"/>
            </w:pPr>
            <w:r w:rsidR="0DA906C1">
              <w:rPr/>
              <w:t>3</w:t>
            </w:r>
          </w:p>
        </w:tc>
        <w:tc>
          <w:tcPr>
            <w:tcW w:w="1297" w:type="dxa"/>
            <w:tcMar/>
          </w:tcPr>
          <w:p w:rsidR="0DA906C1" w:rsidP="0DA906C1" w:rsidRDefault="0DA906C1" w14:paraId="6AE5A179" w14:textId="4CA4C8E0">
            <w:pPr>
              <w:pStyle w:val="Normal"/>
              <w:bidi w:val="0"/>
              <w:spacing w:before="0" w:beforeAutospacing="off" w:after="0" w:afterAutospacing="off"/>
              <w:ind w:left="0" w:right="0"/>
              <w:jc w:val="center"/>
            </w:pPr>
            <w:r w:rsidR="0DA906C1">
              <w:rPr/>
              <w:t>4</w:t>
            </w:r>
          </w:p>
        </w:tc>
        <w:tc>
          <w:tcPr>
            <w:tcW w:w="1945" w:type="dxa"/>
            <w:tcMar/>
          </w:tcPr>
          <w:p w:rsidR="7C5D4DE4" w:rsidP="0DA906C1" w:rsidRDefault="7C5D4DE4" w14:paraId="5769F4D4" w14:textId="36B8584E">
            <w:pPr>
              <w:pStyle w:val="Normal"/>
              <w:jc w:val="center"/>
            </w:pPr>
            <w:r w:rsidR="0DA906C1">
              <w:rPr/>
              <w:t>$‭1,097.95‬</w:t>
            </w:r>
          </w:p>
        </w:tc>
      </w:tr>
      <w:tr w:rsidR="7C5D4DE4" w:rsidTr="0DA906C1" w14:paraId="7B8AE501">
        <w:tc>
          <w:tcPr>
            <w:tcW w:w="885" w:type="dxa"/>
            <w:tcMar/>
          </w:tcPr>
          <w:p w:rsidR="7C5D4DE4" w:rsidP="0DA906C1" w:rsidRDefault="7C5D4DE4" w14:paraId="1BDF020D" w14:textId="16FB636A">
            <w:pPr>
              <w:pStyle w:val="Normal"/>
              <w:jc w:val="center"/>
            </w:pPr>
            <w:r w:rsidR="0DA906C1">
              <w:rPr/>
              <w:t>7</w:t>
            </w:r>
          </w:p>
        </w:tc>
        <w:tc>
          <w:tcPr>
            <w:tcW w:w="1140" w:type="dxa"/>
            <w:tcMar/>
          </w:tcPr>
          <w:p w:rsidR="0DA906C1" w:rsidP="0DA906C1" w:rsidRDefault="0DA906C1" w14:paraId="5E2A6862" w14:textId="02DFEF3F">
            <w:pPr>
              <w:pStyle w:val="Normal"/>
              <w:jc w:val="center"/>
            </w:pPr>
            <w:r w:rsidR="0DA906C1">
              <w:rPr/>
              <w:t>3</w:t>
            </w:r>
          </w:p>
        </w:tc>
        <w:tc>
          <w:tcPr>
            <w:tcW w:w="1260" w:type="dxa"/>
            <w:tcMar/>
          </w:tcPr>
          <w:p w:rsidR="0DA906C1" w:rsidP="0DA906C1" w:rsidRDefault="0DA906C1" w14:paraId="0D4C1E08" w14:textId="32394DCD">
            <w:pPr>
              <w:pStyle w:val="Normal"/>
              <w:bidi w:val="0"/>
              <w:spacing w:before="0" w:beforeAutospacing="off" w:after="0" w:afterAutospacing="off"/>
              <w:ind w:left="0" w:right="0"/>
              <w:jc w:val="center"/>
            </w:pPr>
            <w:r w:rsidR="0DA906C1">
              <w:rPr/>
              <w:t>2</w:t>
            </w:r>
          </w:p>
        </w:tc>
        <w:tc>
          <w:tcPr>
            <w:tcW w:w="1215" w:type="dxa"/>
            <w:tcMar/>
          </w:tcPr>
          <w:p w:rsidR="0DA906C1" w:rsidP="0DA906C1" w:rsidRDefault="0DA906C1" w14:paraId="5AABBEC8" w14:textId="5C08E0A1">
            <w:pPr>
              <w:pStyle w:val="Normal"/>
              <w:bidi w:val="0"/>
              <w:spacing w:before="0" w:beforeAutospacing="off" w:after="0" w:afterAutospacing="off"/>
              <w:ind w:left="0" w:right="0"/>
              <w:jc w:val="center"/>
            </w:pPr>
            <w:r w:rsidR="0DA906C1">
              <w:rPr/>
              <w:t>3</w:t>
            </w:r>
          </w:p>
        </w:tc>
        <w:tc>
          <w:tcPr>
            <w:tcW w:w="1185" w:type="dxa"/>
            <w:tcMar/>
          </w:tcPr>
          <w:p w:rsidR="0DA906C1" w:rsidP="0DA906C1" w:rsidRDefault="0DA906C1" w14:paraId="7696FD9F" w14:textId="52B8E02A">
            <w:pPr>
              <w:pStyle w:val="Normal"/>
              <w:bidi w:val="0"/>
              <w:spacing w:before="0" w:beforeAutospacing="off" w:after="0" w:afterAutospacing="off"/>
              <w:ind w:left="0" w:right="0"/>
              <w:jc w:val="center"/>
            </w:pPr>
            <w:r w:rsidR="0DA906C1">
              <w:rPr/>
              <w:t>6</w:t>
            </w:r>
          </w:p>
        </w:tc>
        <w:tc>
          <w:tcPr>
            <w:tcW w:w="1155" w:type="dxa"/>
            <w:tcMar/>
          </w:tcPr>
          <w:p w:rsidR="0DA906C1" w:rsidP="0DA906C1" w:rsidRDefault="0DA906C1" w14:paraId="14564B6F" w14:textId="40551197">
            <w:pPr>
              <w:pStyle w:val="Normal"/>
              <w:bidi w:val="0"/>
              <w:spacing w:before="0" w:beforeAutospacing="off" w:after="0" w:afterAutospacing="off"/>
              <w:ind w:left="0" w:right="0"/>
              <w:jc w:val="center"/>
            </w:pPr>
            <w:r w:rsidR="0DA906C1">
              <w:rPr/>
              <w:t>3</w:t>
            </w:r>
          </w:p>
        </w:tc>
        <w:tc>
          <w:tcPr>
            <w:tcW w:w="1297" w:type="dxa"/>
            <w:tcMar/>
          </w:tcPr>
          <w:p w:rsidR="0DA906C1" w:rsidP="0DA906C1" w:rsidRDefault="0DA906C1" w14:paraId="6B8CC407" w14:textId="565E6AE7">
            <w:pPr>
              <w:pStyle w:val="Normal"/>
              <w:bidi w:val="0"/>
              <w:spacing w:before="0" w:beforeAutospacing="off" w:after="0" w:afterAutospacing="off"/>
              <w:ind w:left="0" w:right="0"/>
              <w:jc w:val="center"/>
            </w:pPr>
            <w:r w:rsidR="0DA906C1">
              <w:rPr/>
              <w:t>5</w:t>
            </w:r>
          </w:p>
        </w:tc>
        <w:tc>
          <w:tcPr>
            <w:tcW w:w="1945" w:type="dxa"/>
            <w:tcMar/>
          </w:tcPr>
          <w:p w:rsidR="7C5D4DE4" w:rsidP="0DA906C1" w:rsidRDefault="7C5D4DE4" w14:paraId="5BEB9FB4" w14:textId="05DE4A0A">
            <w:pPr>
              <w:pStyle w:val="Normal"/>
              <w:jc w:val="center"/>
            </w:pPr>
            <w:r w:rsidR="0DA906C1">
              <w:rPr/>
              <w:t>$‭1,013.75‬</w:t>
            </w:r>
          </w:p>
        </w:tc>
      </w:tr>
      <w:tr w:rsidR="7C5D4DE4" w:rsidTr="0DA906C1" w14:paraId="3813890C">
        <w:tc>
          <w:tcPr>
            <w:tcW w:w="885" w:type="dxa"/>
            <w:tcMar/>
          </w:tcPr>
          <w:p w:rsidR="7C5D4DE4" w:rsidP="0DA906C1" w:rsidRDefault="7C5D4DE4" w14:paraId="5288D2E0" w14:textId="4B624BF7">
            <w:pPr>
              <w:pStyle w:val="Normal"/>
              <w:jc w:val="center"/>
            </w:pPr>
            <w:r w:rsidR="0DA906C1">
              <w:rPr/>
              <w:t>8</w:t>
            </w:r>
          </w:p>
        </w:tc>
        <w:tc>
          <w:tcPr>
            <w:tcW w:w="1140" w:type="dxa"/>
            <w:tcMar/>
          </w:tcPr>
          <w:p w:rsidR="0DA906C1" w:rsidP="0DA906C1" w:rsidRDefault="0DA906C1" w14:paraId="115585F7" w14:textId="3ABC935B">
            <w:pPr>
              <w:pStyle w:val="Normal"/>
              <w:jc w:val="center"/>
            </w:pPr>
            <w:r w:rsidR="0DA906C1">
              <w:rPr/>
              <w:t>5</w:t>
            </w:r>
          </w:p>
        </w:tc>
        <w:tc>
          <w:tcPr>
            <w:tcW w:w="1260" w:type="dxa"/>
            <w:tcMar/>
          </w:tcPr>
          <w:p w:rsidR="0DA906C1" w:rsidP="0DA906C1" w:rsidRDefault="0DA906C1" w14:paraId="1493401E" w14:textId="576CBA6A">
            <w:pPr>
              <w:pStyle w:val="Normal"/>
              <w:bidi w:val="0"/>
              <w:spacing w:before="0" w:beforeAutospacing="off" w:after="0" w:afterAutospacing="off"/>
              <w:ind w:left="0" w:right="0"/>
              <w:jc w:val="center"/>
            </w:pPr>
            <w:r w:rsidR="0DA906C1">
              <w:rPr/>
              <w:t>2</w:t>
            </w:r>
          </w:p>
        </w:tc>
        <w:tc>
          <w:tcPr>
            <w:tcW w:w="1215" w:type="dxa"/>
            <w:tcMar/>
          </w:tcPr>
          <w:p w:rsidR="0DA906C1" w:rsidP="0DA906C1" w:rsidRDefault="0DA906C1" w14:paraId="5C674FEC" w14:textId="1304631F">
            <w:pPr>
              <w:pStyle w:val="Normal"/>
              <w:bidi w:val="0"/>
              <w:spacing w:before="0" w:beforeAutospacing="off" w:after="0" w:afterAutospacing="off"/>
              <w:ind w:left="0" w:right="0"/>
              <w:jc w:val="center"/>
            </w:pPr>
            <w:r w:rsidR="0DA906C1">
              <w:rPr/>
              <w:t>5</w:t>
            </w:r>
          </w:p>
        </w:tc>
        <w:tc>
          <w:tcPr>
            <w:tcW w:w="1185" w:type="dxa"/>
            <w:tcMar/>
          </w:tcPr>
          <w:p w:rsidR="0DA906C1" w:rsidP="0DA906C1" w:rsidRDefault="0DA906C1" w14:paraId="61D0833E" w14:textId="56C67336">
            <w:pPr>
              <w:pStyle w:val="Normal"/>
              <w:bidi w:val="0"/>
              <w:spacing w:before="0" w:beforeAutospacing="off" w:after="0" w:afterAutospacing="off"/>
              <w:ind w:left="0" w:right="0"/>
              <w:jc w:val="center"/>
            </w:pPr>
            <w:r w:rsidR="0DA906C1">
              <w:rPr/>
              <w:t>1</w:t>
            </w:r>
          </w:p>
        </w:tc>
        <w:tc>
          <w:tcPr>
            <w:tcW w:w="1155" w:type="dxa"/>
            <w:tcMar/>
          </w:tcPr>
          <w:p w:rsidR="0DA906C1" w:rsidP="0DA906C1" w:rsidRDefault="0DA906C1" w14:paraId="5C8A562F" w14:textId="772E603A">
            <w:pPr>
              <w:pStyle w:val="Normal"/>
              <w:jc w:val="center"/>
            </w:pPr>
            <w:r w:rsidR="0DA906C1">
              <w:rPr/>
              <w:t>5</w:t>
            </w:r>
          </w:p>
        </w:tc>
        <w:tc>
          <w:tcPr>
            <w:tcW w:w="1297" w:type="dxa"/>
            <w:tcMar/>
          </w:tcPr>
          <w:p w:rsidR="0DA906C1" w:rsidP="0DA906C1" w:rsidRDefault="0DA906C1" w14:paraId="4584EA03" w14:textId="17E17DEA">
            <w:pPr>
              <w:pStyle w:val="Normal"/>
              <w:bidi w:val="0"/>
              <w:spacing w:before="0" w:beforeAutospacing="off" w:after="0" w:afterAutospacing="off"/>
              <w:ind w:left="0" w:right="0"/>
              <w:jc w:val="center"/>
            </w:pPr>
            <w:r w:rsidR="0DA906C1">
              <w:rPr/>
              <w:t>1</w:t>
            </w:r>
          </w:p>
        </w:tc>
        <w:tc>
          <w:tcPr>
            <w:tcW w:w="1945" w:type="dxa"/>
            <w:tcMar/>
          </w:tcPr>
          <w:p w:rsidR="7C5D4DE4" w:rsidP="0DA906C1" w:rsidRDefault="7C5D4DE4" w14:paraId="56E32A7B" w14:textId="2494B83D">
            <w:pPr>
              <w:pStyle w:val="Normal"/>
              <w:jc w:val="center"/>
            </w:pPr>
            <w:r w:rsidR="0DA906C1">
              <w:rPr/>
              <w:t>$‭841.6‬</w:t>
            </w:r>
          </w:p>
        </w:tc>
      </w:tr>
      <w:tr w:rsidR="0DA906C1" w:rsidTr="0DA906C1" w14:paraId="6E9623F4">
        <w:tc>
          <w:tcPr>
            <w:tcW w:w="885" w:type="dxa"/>
            <w:tcMar/>
          </w:tcPr>
          <w:p w:rsidR="0DA906C1" w:rsidP="0DA906C1" w:rsidRDefault="0DA906C1" w14:paraId="24EDFF44" w14:textId="130DBAD2">
            <w:pPr>
              <w:pStyle w:val="Normal"/>
              <w:jc w:val="center"/>
            </w:pPr>
            <w:r w:rsidR="0DA906C1">
              <w:rPr/>
              <w:t>Total</w:t>
            </w:r>
          </w:p>
        </w:tc>
        <w:tc>
          <w:tcPr>
            <w:tcW w:w="1140" w:type="dxa"/>
            <w:tcMar/>
          </w:tcPr>
          <w:p w:rsidR="0DA906C1" w:rsidP="0DA906C1" w:rsidRDefault="0DA906C1" w14:paraId="524705FF" w14:textId="34225138">
            <w:pPr>
              <w:pStyle w:val="Normal"/>
              <w:jc w:val="center"/>
            </w:pPr>
            <w:r w:rsidR="0DA906C1">
              <w:rPr/>
              <w:t>28</w:t>
            </w:r>
          </w:p>
        </w:tc>
        <w:tc>
          <w:tcPr>
            <w:tcW w:w="1260" w:type="dxa"/>
            <w:tcMar/>
          </w:tcPr>
          <w:p w:rsidR="0DA906C1" w:rsidP="0DA906C1" w:rsidRDefault="0DA906C1" w14:paraId="189CB9F7" w14:textId="67BE7988">
            <w:pPr>
              <w:pStyle w:val="Normal"/>
              <w:jc w:val="center"/>
            </w:pPr>
            <w:r w:rsidR="0DA906C1">
              <w:rPr/>
              <w:t>22</w:t>
            </w:r>
          </w:p>
        </w:tc>
        <w:tc>
          <w:tcPr>
            <w:tcW w:w="1215" w:type="dxa"/>
            <w:tcMar/>
          </w:tcPr>
          <w:p w:rsidR="0DA906C1" w:rsidP="0DA906C1" w:rsidRDefault="0DA906C1" w14:paraId="2A09AB35" w14:textId="7A195BE0">
            <w:pPr>
              <w:pStyle w:val="Normal"/>
              <w:jc w:val="center"/>
            </w:pPr>
            <w:r w:rsidR="0DA906C1">
              <w:rPr/>
              <w:t>23</w:t>
            </w:r>
          </w:p>
        </w:tc>
        <w:tc>
          <w:tcPr>
            <w:tcW w:w="1185" w:type="dxa"/>
            <w:tcMar/>
          </w:tcPr>
          <w:p w:rsidR="0DA906C1" w:rsidP="0DA906C1" w:rsidRDefault="0DA906C1" w14:paraId="36B64510" w14:textId="06A1888E">
            <w:pPr>
              <w:pStyle w:val="Normal"/>
              <w:jc w:val="center"/>
            </w:pPr>
            <w:r w:rsidR="0DA906C1">
              <w:rPr/>
              <w:t>30</w:t>
            </w:r>
          </w:p>
        </w:tc>
        <w:tc>
          <w:tcPr>
            <w:tcW w:w="1155" w:type="dxa"/>
            <w:tcMar/>
          </w:tcPr>
          <w:p w:rsidR="0DA906C1" w:rsidP="0DA906C1" w:rsidRDefault="0DA906C1" w14:paraId="313B7D51" w14:textId="263ED63A">
            <w:pPr>
              <w:pStyle w:val="Normal"/>
              <w:jc w:val="center"/>
            </w:pPr>
            <w:r w:rsidR="0DA906C1">
              <w:rPr/>
              <w:t>23</w:t>
            </w:r>
          </w:p>
        </w:tc>
        <w:tc>
          <w:tcPr>
            <w:tcW w:w="1297" w:type="dxa"/>
            <w:tcMar/>
          </w:tcPr>
          <w:p w:rsidR="0DA906C1" w:rsidP="0DA906C1" w:rsidRDefault="0DA906C1" w14:paraId="67970B55" w14:textId="7DB37C55">
            <w:pPr>
              <w:pStyle w:val="Normal"/>
              <w:jc w:val="center"/>
            </w:pPr>
            <w:r w:rsidR="0DA906C1">
              <w:rPr/>
              <w:t>21</w:t>
            </w:r>
          </w:p>
        </w:tc>
        <w:tc>
          <w:tcPr>
            <w:tcW w:w="1945" w:type="dxa"/>
            <w:tcMar/>
          </w:tcPr>
          <w:p w:rsidR="0DA906C1" w:rsidP="0DA906C1" w:rsidRDefault="0DA906C1" w14:paraId="0308B9DC" w14:textId="3764FBD3">
            <w:pPr>
              <w:pStyle w:val="Normal"/>
              <w:jc w:val="center"/>
            </w:pPr>
            <w:r w:rsidR="0DA906C1">
              <w:rPr/>
              <w:t>$‭6,664.7‬0</w:t>
            </w:r>
          </w:p>
        </w:tc>
      </w:tr>
    </w:tbl>
    <w:p w:rsidR="7C5D4DE4" w:rsidP="7C5D4DE4" w:rsidRDefault="7C5D4DE4" w14:paraId="7455B5FF" w14:textId="08F91EF8">
      <w:pPr>
        <w:pStyle w:val="Normal"/>
        <w:ind w:firstLine="706"/>
        <w:jc w:val="center"/>
      </w:pPr>
    </w:p>
    <w:p w:rsidR="7C5D4DE4" w:rsidP="7C5D4DE4" w:rsidRDefault="7C5D4DE4" w14:paraId="37A560F8" w14:textId="7A34B523">
      <w:pPr>
        <w:pStyle w:val="Normal"/>
        <w:ind w:firstLine="706"/>
        <w:jc w:val="center"/>
      </w:pPr>
    </w:p>
    <w:p w:rsidR="69B3C6B1" w:rsidP="69B3C6B1" w:rsidRDefault="69B3C6B1" w14:paraId="26D2A878" w14:textId="35B8C983">
      <w:pPr>
        <w:pStyle w:val="Normal"/>
        <w:ind w:firstLine="706"/>
        <w:jc w:val="center"/>
      </w:pPr>
    </w:p>
    <w:p w:rsidR="69B3C6B1" w:rsidP="69B3C6B1" w:rsidRDefault="69B3C6B1" w14:paraId="0F1A38F6" w14:textId="26A22259">
      <w:pPr>
        <w:pStyle w:val="Normal"/>
        <w:ind w:firstLine="706"/>
        <w:jc w:val="center"/>
      </w:pPr>
    </w:p>
    <w:p w:rsidR="69B3C6B1" w:rsidP="69B3C6B1" w:rsidRDefault="69B3C6B1" w14:paraId="3A8070C2" w14:textId="346D7E89">
      <w:pPr>
        <w:pStyle w:val="Normal"/>
        <w:ind w:firstLine="706"/>
        <w:jc w:val="center"/>
      </w:pPr>
    </w:p>
    <w:p w:rsidR="2983EE9D" w:rsidP="2983EE9D" w:rsidRDefault="2983EE9D" w14:paraId="1C220ED0" w14:textId="468DE9EC">
      <w:pPr>
        <w:pStyle w:val="Normal"/>
        <w:ind w:firstLine="706"/>
        <w:jc w:val="center"/>
      </w:pPr>
    </w:p>
    <w:p w:rsidR="2983EE9D" w:rsidP="2983EE9D" w:rsidRDefault="2983EE9D" w14:paraId="51AE2960" w14:textId="1D3846BA">
      <w:pPr>
        <w:pStyle w:val="Normal"/>
        <w:ind w:firstLine="706"/>
        <w:jc w:val="center"/>
      </w:pPr>
    </w:p>
    <w:p w:rsidR="7C5D4DE4" w:rsidP="7C5D4DE4" w:rsidRDefault="7C5D4DE4" w14:paraId="32F94FC2" w14:textId="25642657">
      <w:pPr>
        <w:pStyle w:val="Normal"/>
        <w:ind w:firstLine="706"/>
        <w:jc w:val="center"/>
      </w:pPr>
      <w:r w:rsidR="7C5D4DE4">
        <w:rPr/>
        <w:t>Table 3.</w:t>
      </w:r>
    </w:p>
    <w:p w:rsidR="7C5D4DE4" w:rsidP="7C5D4DE4" w:rsidRDefault="7C5D4DE4" w14:paraId="2E1952D0" w14:textId="4A406A4F">
      <w:pPr>
        <w:pStyle w:val="Normal"/>
        <w:ind w:firstLine="706"/>
        <w:jc w:val="center"/>
      </w:pPr>
      <w:r w:rsidR="7C5D4DE4">
        <w:rPr/>
        <w:t>Hourly Rates for Project team</w:t>
      </w:r>
    </w:p>
    <w:p w:rsidR="7C5D4DE4" w:rsidP="7C5D4DE4" w:rsidRDefault="7C5D4DE4" w14:paraId="20616E56" w14:textId="6BF9838C">
      <w:pPr>
        <w:pStyle w:val="Normal"/>
        <w:ind w:firstLine="706"/>
        <w:jc w:val="center"/>
      </w:pPr>
      <w:r w:rsidR="7C5D4DE4">
        <w:rPr/>
        <w:t>based on glassdoor.com average salaries for</w:t>
      </w:r>
    </w:p>
    <w:p w:rsidR="7C5D4DE4" w:rsidP="7C5D4DE4" w:rsidRDefault="7C5D4DE4" w14:paraId="101B8978" w14:textId="29AE5EDD">
      <w:pPr>
        <w:pStyle w:val="Normal"/>
        <w:ind w:firstLine="706"/>
        <w:jc w:val="center"/>
      </w:pPr>
      <w:r w:rsidR="7C5D4DE4">
        <w:rPr/>
        <w:t>Washington DC locality.</w:t>
      </w:r>
    </w:p>
    <w:p w:rsidR="7C5D4DE4" w:rsidP="7C5D4DE4" w:rsidRDefault="7C5D4DE4" w14:paraId="6314B664" w14:textId="05BF4DF1">
      <w:pPr>
        <w:pStyle w:val="Normal"/>
        <w:ind w:firstLine="706"/>
        <w:jc w:val="center"/>
      </w:pPr>
    </w:p>
    <w:tbl>
      <w:tblPr>
        <w:tblStyle w:val="TableGrid"/>
        <w:tblW w:w="0" w:type="auto"/>
        <w:jc w:val="center"/>
        <w:tblInd w:w="0" w:type="dxa"/>
        <w:tblLayout w:type="fixed"/>
        <w:tblLook w:val="06A0" w:firstRow="1" w:lastRow="0" w:firstColumn="1" w:lastColumn="0" w:noHBand="1" w:noVBand="1"/>
      </w:tblPr>
      <w:tblGrid>
        <w:gridCol w:w="5041"/>
        <w:gridCol w:w="5041"/>
      </w:tblGrid>
      <w:tr w:rsidR="7C5D4DE4" w:rsidTr="69B3C6B1" w14:paraId="363326E9">
        <w:tc>
          <w:tcPr>
            <w:tcW w:w="5041" w:type="dxa"/>
            <w:tcMar/>
          </w:tcPr>
          <w:p w:rsidR="7C5D4DE4" w:rsidP="7C5D4DE4" w:rsidRDefault="7C5D4DE4" w14:paraId="7BA19DFA" w14:textId="64172E47">
            <w:pPr>
              <w:pStyle w:val="Normal"/>
            </w:pPr>
            <w:r w:rsidR="7C5D4DE4">
              <w:rPr/>
              <w:t>Role</w:t>
            </w:r>
          </w:p>
        </w:tc>
        <w:tc>
          <w:tcPr>
            <w:tcW w:w="5041" w:type="dxa"/>
            <w:tcMar/>
          </w:tcPr>
          <w:p w:rsidR="7C5D4DE4" w:rsidP="7C5D4DE4" w:rsidRDefault="7C5D4DE4" w14:paraId="344E0C56" w14:textId="388D880F">
            <w:pPr>
              <w:pStyle w:val="Normal"/>
            </w:pPr>
            <w:r w:rsidR="7C5D4DE4">
              <w:rPr/>
              <w:t>Expected hourly cost</w:t>
            </w:r>
          </w:p>
        </w:tc>
      </w:tr>
      <w:tr w:rsidR="7C5D4DE4" w:rsidTr="69B3C6B1" w14:paraId="22735663">
        <w:tc>
          <w:tcPr>
            <w:tcW w:w="5041" w:type="dxa"/>
            <w:tcMar/>
          </w:tcPr>
          <w:p w:rsidR="7C5D4DE4" w:rsidP="7C5D4DE4" w:rsidRDefault="7C5D4DE4" w14:paraId="2CB25DFC" w14:textId="442C4B52">
            <w:pPr>
              <w:pStyle w:val="Normal"/>
            </w:pPr>
            <w:r w:rsidR="7C5D4DE4">
              <w:rPr/>
              <w:t>Project Manager</w:t>
            </w:r>
          </w:p>
        </w:tc>
        <w:tc>
          <w:tcPr>
            <w:tcW w:w="5041" w:type="dxa"/>
            <w:tcMar/>
          </w:tcPr>
          <w:p w:rsidR="7C5D4DE4" w:rsidP="7C5D4DE4" w:rsidRDefault="7C5D4DE4" w14:paraId="17EBD459" w14:textId="32D21470">
            <w:pPr>
              <w:pStyle w:val="Normal"/>
            </w:pPr>
            <w:r w:rsidR="7C5D4DE4">
              <w:rPr/>
              <w:t>$46.99</w:t>
            </w:r>
          </w:p>
        </w:tc>
      </w:tr>
      <w:tr w:rsidR="7C5D4DE4" w:rsidTr="69B3C6B1" w14:paraId="3863FC60">
        <w:tc>
          <w:tcPr>
            <w:tcW w:w="5041" w:type="dxa"/>
            <w:tcMar/>
          </w:tcPr>
          <w:p w:rsidR="7C5D4DE4" w:rsidP="7C5D4DE4" w:rsidRDefault="7C5D4DE4" w14:paraId="68CF313C" w14:textId="722CC806">
            <w:pPr>
              <w:pStyle w:val="Normal"/>
            </w:pPr>
            <w:r w:rsidR="7C5D4DE4">
              <w:rPr/>
              <w:t>User Interaction Engineer</w:t>
            </w:r>
          </w:p>
        </w:tc>
        <w:tc>
          <w:tcPr>
            <w:tcW w:w="5041" w:type="dxa"/>
            <w:tcMar/>
          </w:tcPr>
          <w:p w:rsidR="7C5D4DE4" w:rsidP="7C5D4DE4" w:rsidRDefault="7C5D4DE4" w14:paraId="750E158B" w14:textId="43C09C1F">
            <w:pPr>
              <w:pStyle w:val="Normal"/>
            </w:pPr>
            <w:r w:rsidR="7C5D4DE4">
              <w:rPr/>
              <w:t>$40.60</w:t>
            </w:r>
          </w:p>
        </w:tc>
      </w:tr>
      <w:tr w:rsidR="7C5D4DE4" w:rsidTr="69B3C6B1" w14:paraId="7436265C">
        <w:tc>
          <w:tcPr>
            <w:tcW w:w="5041" w:type="dxa"/>
            <w:tcMar/>
          </w:tcPr>
          <w:p w:rsidR="7C5D4DE4" w:rsidP="7C5D4DE4" w:rsidRDefault="7C5D4DE4" w14:paraId="235261B5" w14:textId="28EF17F5">
            <w:pPr>
              <w:pStyle w:val="Normal"/>
            </w:pPr>
            <w:r w:rsidR="7C5D4DE4">
              <w:rPr/>
              <w:t>Technical Writer</w:t>
            </w:r>
          </w:p>
        </w:tc>
        <w:tc>
          <w:tcPr>
            <w:tcW w:w="5041" w:type="dxa"/>
            <w:tcMar/>
          </w:tcPr>
          <w:p w:rsidR="7C5D4DE4" w:rsidP="7C5D4DE4" w:rsidRDefault="7C5D4DE4" w14:paraId="70B3E878" w14:textId="6FCD6DD9">
            <w:pPr>
              <w:pStyle w:val="Normal"/>
            </w:pPr>
            <w:r w:rsidR="7C5D4DE4">
              <w:rPr/>
              <w:t>$31.96</w:t>
            </w:r>
          </w:p>
        </w:tc>
      </w:tr>
      <w:tr w:rsidR="7C5D4DE4" w:rsidTr="69B3C6B1" w14:paraId="2B9B3BCE">
        <w:tc>
          <w:tcPr>
            <w:tcW w:w="5041" w:type="dxa"/>
            <w:tcMar/>
          </w:tcPr>
          <w:p w:rsidR="7C5D4DE4" w:rsidP="7C5D4DE4" w:rsidRDefault="7C5D4DE4" w14:paraId="321CED02" w14:textId="7C4A27EC">
            <w:pPr>
              <w:pStyle w:val="Normal"/>
            </w:pPr>
            <w:r w:rsidR="7C5D4DE4">
              <w:rPr/>
              <w:t>Software Engineer</w:t>
            </w:r>
          </w:p>
        </w:tc>
        <w:tc>
          <w:tcPr>
            <w:tcW w:w="5041" w:type="dxa"/>
            <w:tcMar/>
          </w:tcPr>
          <w:p w:rsidR="7C5D4DE4" w:rsidP="7C5D4DE4" w:rsidRDefault="7C5D4DE4" w14:paraId="7CCE8FD6" w14:textId="23A8607B">
            <w:pPr>
              <w:pStyle w:val="Normal"/>
            </w:pPr>
            <w:r w:rsidR="69B3C6B1">
              <w:rPr/>
              <w:t>$49.95</w:t>
            </w:r>
          </w:p>
        </w:tc>
      </w:tr>
      <w:tr w:rsidR="7C5D4DE4" w:rsidTr="69B3C6B1" w14:paraId="424B8D0F">
        <w:tc>
          <w:tcPr>
            <w:tcW w:w="5041" w:type="dxa"/>
            <w:tcMar/>
          </w:tcPr>
          <w:p w:rsidR="7C5D4DE4" w:rsidP="7C5D4DE4" w:rsidRDefault="7C5D4DE4" w14:paraId="447CD54C" w14:textId="1ABBC8EB">
            <w:pPr>
              <w:pStyle w:val="Normal"/>
            </w:pPr>
            <w:r w:rsidR="7C5D4DE4">
              <w:rPr/>
              <w:t>Test Engineer</w:t>
            </w:r>
          </w:p>
        </w:tc>
        <w:tc>
          <w:tcPr>
            <w:tcW w:w="5041" w:type="dxa"/>
            <w:tcMar/>
          </w:tcPr>
          <w:p w:rsidR="7C5D4DE4" w:rsidP="7C5D4DE4" w:rsidRDefault="7C5D4DE4" w14:paraId="3BE8C6F6" w14:textId="4368E999">
            <w:pPr>
              <w:pStyle w:val="Normal"/>
            </w:pPr>
            <w:r w:rsidR="7C5D4DE4">
              <w:rPr/>
              <w:t>$43.75</w:t>
            </w:r>
          </w:p>
        </w:tc>
      </w:tr>
      <w:tr w:rsidR="7C5D4DE4" w:rsidTr="69B3C6B1" w14:paraId="3B2EF4EE">
        <w:tc>
          <w:tcPr>
            <w:tcW w:w="5041" w:type="dxa"/>
            <w:tcMar/>
          </w:tcPr>
          <w:p w:rsidR="7C5D4DE4" w:rsidP="7C5D4DE4" w:rsidRDefault="7C5D4DE4" w14:paraId="39985C19" w14:textId="2DD92FA4">
            <w:pPr>
              <w:pStyle w:val="Normal"/>
            </w:pPr>
            <w:r w:rsidR="7C5D4DE4">
              <w:rPr/>
              <w:t>Integration Engineer</w:t>
            </w:r>
          </w:p>
        </w:tc>
        <w:tc>
          <w:tcPr>
            <w:tcW w:w="5041" w:type="dxa"/>
            <w:tcMar/>
          </w:tcPr>
          <w:p w:rsidR="7C5D4DE4" w:rsidP="7C5D4DE4" w:rsidRDefault="7C5D4DE4" w14:paraId="720C5B03" w14:textId="1F5B57A1">
            <w:pPr>
              <w:pStyle w:val="Normal"/>
            </w:pPr>
            <w:r w:rsidR="0DA906C1">
              <w:rPr/>
              <w:t>$46.95</w:t>
            </w:r>
          </w:p>
        </w:tc>
      </w:tr>
    </w:tbl>
    <w:p w:rsidR="7C5D4DE4" w:rsidP="7C5D4DE4" w:rsidRDefault="7C5D4DE4" w14:paraId="2B8DCCF3" w14:textId="52884A82">
      <w:pPr>
        <w:pStyle w:val="Normal"/>
        <w:ind w:firstLine="706"/>
        <w:jc w:val="center"/>
      </w:pPr>
    </w:p>
    <w:p w:rsidR="0DA906C1" w:rsidP="0DA906C1" w:rsidRDefault="0DA906C1" w14:paraId="6BBA70DA" w14:textId="5D2CF55B">
      <w:pPr>
        <w:pStyle w:val="Normal"/>
        <w:ind w:firstLine="706"/>
        <w:jc w:val="center"/>
      </w:pPr>
    </w:p>
    <w:p w:rsidR="69B3C6B1" w:rsidP="69B3C6B1" w:rsidRDefault="69B3C6B1" w14:paraId="0419A00C" w14:textId="6E9406C6">
      <w:pPr>
        <w:pStyle w:val="Normal"/>
        <w:ind w:firstLine="706"/>
        <w:jc w:val="center"/>
      </w:pPr>
    </w:p>
    <w:p w:rsidR="69B3C6B1" w:rsidP="69B3C6B1" w:rsidRDefault="69B3C6B1" w14:paraId="0EC0CE3C" w14:textId="76321E72">
      <w:pPr>
        <w:pStyle w:val="Normal"/>
        <w:ind w:firstLine="706"/>
        <w:jc w:val="center"/>
      </w:pPr>
    </w:p>
    <w:p w:rsidR="69B3C6B1" w:rsidP="69B3C6B1" w:rsidRDefault="69B3C6B1" w14:paraId="67CEC7CB" w14:textId="17E1B70B">
      <w:pPr>
        <w:pStyle w:val="Normal"/>
        <w:ind w:firstLine="706"/>
        <w:jc w:val="center"/>
      </w:pPr>
    </w:p>
    <w:p w:rsidR="69B3C6B1" w:rsidP="69B3C6B1" w:rsidRDefault="69B3C6B1" w14:paraId="673D284D" w14:textId="68035332">
      <w:pPr>
        <w:pStyle w:val="Normal"/>
        <w:ind w:firstLine="706"/>
        <w:jc w:val="center"/>
      </w:pPr>
    </w:p>
    <w:p w:rsidR="69B3C6B1" w:rsidP="69B3C6B1" w:rsidRDefault="69B3C6B1" w14:paraId="4248390E" w14:textId="0E9BF6EF">
      <w:pPr>
        <w:pStyle w:val="Normal"/>
        <w:ind w:firstLine="706"/>
        <w:jc w:val="center"/>
      </w:pPr>
    </w:p>
    <w:p w:rsidR="69B3C6B1" w:rsidP="69B3C6B1" w:rsidRDefault="69B3C6B1" w14:paraId="746521D4" w14:textId="698DD575">
      <w:pPr>
        <w:pStyle w:val="Normal"/>
        <w:ind w:firstLine="706"/>
        <w:jc w:val="center"/>
      </w:pPr>
    </w:p>
    <w:p w:rsidR="69B3C6B1" w:rsidP="69B3C6B1" w:rsidRDefault="69B3C6B1" w14:paraId="20C00DE7" w14:textId="0BFC8C2D">
      <w:pPr>
        <w:pStyle w:val="Normal"/>
        <w:ind w:firstLine="706"/>
        <w:jc w:val="center"/>
      </w:pPr>
    </w:p>
    <w:p w:rsidR="69B3C6B1" w:rsidP="69B3C6B1" w:rsidRDefault="69B3C6B1" w14:paraId="4C97A5A6" w14:textId="450FF61C">
      <w:pPr>
        <w:pStyle w:val="Normal"/>
        <w:ind w:firstLine="706"/>
        <w:jc w:val="center"/>
      </w:pPr>
    </w:p>
    <w:p w:rsidR="69B3C6B1" w:rsidP="69B3C6B1" w:rsidRDefault="69B3C6B1" w14:paraId="4E75DD1F" w14:textId="071F4749">
      <w:pPr>
        <w:pStyle w:val="Normal"/>
        <w:ind w:firstLine="706"/>
        <w:jc w:val="center"/>
      </w:pPr>
    </w:p>
    <w:p w:rsidR="69B3C6B1" w:rsidP="69B3C6B1" w:rsidRDefault="69B3C6B1" w14:paraId="2953149C" w14:textId="3133DD43">
      <w:pPr>
        <w:pStyle w:val="Normal"/>
        <w:ind w:firstLine="706"/>
        <w:jc w:val="center"/>
      </w:pPr>
    </w:p>
    <w:p w:rsidR="69B3C6B1" w:rsidP="69B3C6B1" w:rsidRDefault="69B3C6B1" w14:paraId="463FD4C0" w14:textId="6FC082FA">
      <w:pPr>
        <w:pStyle w:val="Normal"/>
        <w:ind w:firstLine="706"/>
        <w:jc w:val="center"/>
      </w:pPr>
    </w:p>
    <w:p w:rsidR="69B3C6B1" w:rsidP="69B3C6B1" w:rsidRDefault="69B3C6B1" w14:paraId="4B3A356A" w14:textId="72644BFF">
      <w:pPr>
        <w:pStyle w:val="Normal"/>
        <w:ind w:firstLine="706"/>
        <w:jc w:val="center"/>
      </w:pPr>
    </w:p>
    <w:p w:rsidR="69B3C6B1" w:rsidP="69B3C6B1" w:rsidRDefault="69B3C6B1" w14:paraId="2C31AA79" w14:textId="25CDF623">
      <w:pPr>
        <w:pStyle w:val="Normal"/>
        <w:ind w:firstLine="706"/>
        <w:jc w:val="center"/>
      </w:pPr>
    </w:p>
    <w:p w:rsidR="69B3C6B1" w:rsidP="69B3C6B1" w:rsidRDefault="69B3C6B1" w14:paraId="768873DD" w14:textId="6DDD83F0">
      <w:pPr>
        <w:pStyle w:val="Normal"/>
        <w:ind w:firstLine="706"/>
        <w:jc w:val="center"/>
      </w:pPr>
    </w:p>
    <w:p w:rsidR="69B3C6B1" w:rsidP="69B3C6B1" w:rsidRDefault="69B3C6B1" w14:paraId="0085617C" w14:textId="7F6C59FE">
      <w:pPr>
        <w:pStyle w:val="Normal"/>
        <w:ind w:firstLine="706"/>
        <w:jc w:val="center"/>
      </w:pPr>
    </w:p>
    <w:p w:rsidR="69B3C6B1" w:rsidP="69B3C6B1" w:rsidRDefault="69B3C6B1" w14:paraId="5BC36F52" w14:textId="5F72BE28">
      <w:pPr>
        <w:pStyle w:val="Normal"/>
        <w:ind w:firstLine="706"/>
        <w:jc w:val="center"/>
      </w:pPr>
    </w:p>
    <w:p w:rsidR="69B3C6B1" w:rsidP="69B3C6B1" w:rsidRDefault="69B3C6B1" w14:paraId="5A66188F" w14:textId="30AB1BC7">
      <w:pPr>
        <w:pStyle w:val="Normal"/>
        <w:ind w:firstLine="706"/>
        <w:jc w:val="center"/>
      </w:pPr>
    </w:p>
    <w:p w:rsidR="69B3C6B1" w:rsidP="69B3C6B1" w:rsidRDefault="69B3C6B1" w14:paraId="3D9E2819" w14:textId="5BC82A39">
      <w:pPr>
        <w:pStyle w:val="Normal"/>
        <w:ind w:firstLine="706"/>
        <w:jc w:val="center"/>
      </w:pPr>
    </w:p>
    <w:p w:rsidR="69B3C6B1" w:rsidP="69B3C6B1" w:rsidRDefault="69B3C6B1" w14:paraId="6729DB41" w14:textId="3E6F93E9">
      <w:pPr>
        <w:pStyle w:val="Normal"/>
        <w:ind w:firstLine="706"/>
        <w:jc w:val="center"/>
      </w:pPr>
    </w:p>
    <w:p w:rsidR="69B3C6B1" w:rsidP="69B3C6B1" w:rsidRDefault="69B3C6B1" w14:paraId="61EB1A21" w14:textId="560BB90A">
      <w:pPr>
        <w:pStyle w:val="Normal"/>
        <w:ind w:firstLine="706"/>
        <w:jc w:val="center"/>
      </w:pPr>
    </w:p>
    <w:p w:rsidR="69B3C6B1" w:rsidP="69B3C6B1" w:rsidRDefault="69B3C6B1" w14:paraId="278AB06E" w14:textId="44122EB7">
      <w:pPr>
        <w:pStyle w:val="Normal"/>
        <w:ind w:firstLine="706"/>
        <w:jc w:val="center"/>
      </w:pPr>
    </w:p>
    <w:p w:rsidR="69B3C6B1" w:rsidP="69B3C6B1" w:rsidRDefault="69B3C6B1" w14:paraId="4FCCB2C1" w14:textId="77C584F2">
      <w:pPr>
        <w:pStyle w:val="Normal"/>
        <w:ind w:firstLine="706"/>
        <w:jc w:val="center"/>
      </w:pPr>
    </w:p>
    <w:p w:rsidR="69B3C6B1" w:rsidP="69B3C6B1" w:rsidRDefault="69B3C6B1" w14:paraId="7B982D20" w14:textId="75EE5A10">
      <w:pPr>
        <w:pStyle w:val="Normal"/>
        <w:ind w:firstLine="706"/>
        <w:jc w:val="center"/>
      </w:pPr>
    </w:p>
    <w:p w:rsidR="69B3C6B1" w:rsidP="69B3C6B1" w:rsidRDefault="69B3C6B1" w14:paraId="02FEC5E5" w14:textId="5C6D2370">
      <w:pPr>
        <w:pStyle w:val="Normal"/>
        <w:ind w:firstLine="706"/>
        <w:jc w:val="center"/>
      </w:pPr>
    </w:p>
    <w:p w:rsidR="69B3C6B1" w:rsidP="69B3C6B1" w:rsidRDefault="69B3C6B1" w14:paraId="665E8F90" w14:textId="72BD47D2">
      <w:pPr>
        <w:pStyle w:val="Normal"/>
        <w:ind w:firstLine="706"/>
        <w:jc w:val="center"/>
      </w:pPr>
    </w:p>
    <w:p w:rsidR="69B3C6B1" w:rsidP="69B3C6B1" w:rsidRDefault="69B3C6B1" w14:paraId="0CEAED27" w14:textId="49B8CD8A">
      <w:pPr>
        <w:pStyle w:val="Normal"/>
        <w:ind w:firstLine="706"/>
        <w:jc w:val="center"/>
      </w:pPr>
    </w:p>
    <w:p w:rsidR="69B3C6B1" w:rsidP="69B3C6B1" w:rsidRDefault="69B3C6B1" w14:paraId="3E8E6F8F" w14:textId="12F78DB7">
      <w:pPr>
        <w:pStyle w:val="Normal"/>
        <w:ind w:firstLine="706"/>
        <w:jc w:val="center"/>
      </w:pPr>
    </w:p>
    <w:p w:rsidR="69B3C6B1" w:rsidP="69B3C6B1" w:rsidRDefault="69B3C6B1" w14:paraId="3F59E012" w14:textId="2BD014EF">
      <w:pPr>
        <w:pStyle w:val="Normal"/>
        <w:ind w:firstLine="706"/>
        <w:jc w:val="center"/>
      </w:pPr>
    </w:p>
    <w:p w:rsidR="69B3C6B1" w:rsidP="69B3C6B1" w:rsidRDefault="69B3C6B1" w14:paraId="5A9C0092" w14:textId="4365E2D3">
      <w:pPr>
        <w:pStyle w:val="Normal"/>
        <w:ind w:firstLine="706"/>
        <w:jc w:val="center"/>
      </w:pPr>
    </w:p>
    <w:p w:rsidR="69B3C6B1" w:rsidP="69B3C6B1" w:rsidRDefault="69B3C6B1" w14:paraId="711BEBAB" w14:textId="47193729">
      <w:pPr>
        <w:pStyle w:val="Normal"/>
        <w:ind w:firstLine="706"/>
        <w:jc w:val="center"/>
      </w:pPr>
    </w:p>
    <w:p w:rsidR="69B3C6B1" w:rsidP="69B3C6B1" w:rsidRDefault="69B3C6B1" w14:paraId="5628485F" w14:textId="37B59266">
      <w:pPr>
        <w:pStyle w:val="Normal"/>
        <w:ind w:firstLine="706"/>
        <w:jc w:val="center"/>
      </w:pPr>
    </w:p>
    <w:p w:rsidR="69B3C6B1" w:rsidP="69B3C6B1" w:rsidRDefault="69B3C6B1" w14:paraId="2C4C8BB9" w14:textId="753F48E4">
      <w:pPr>
        <w:pStyle w:val="Normal"/>
        <w:ind w:firstLine="706"/>
        <w:jc w:val="center"/>
      </w:pPr>
    </w:p>
    <w:p w:rsidR="0DA906C1" w:rsidP="0DA906C1" w:rsidRDefault="0DA906C1" w14:paraId="5200422D" w14:textId="40C1349A">
      <w:pPr>
        <w:pStyle w:val="Normal"/>
        <w:ind w:firstLine="706"/>
        <w:jc w:val="left"/>
      </w:pPr>
      <w:r w:rsidR="0DA906C1">
        <w:rPr/>
        <w:t>References</w:t>
      </w:r>
      <w:r w:rsidR="0DA906C1">
        <w:rPr/>
        <w:t xml:space="preserve"> </w:t>
      </w:r>
    </w:p>
    <w:p w:rsidR="0DA906C1" w:rsidP="0DA906C1" w:rsidRDefault="0DA906C1" w14:paraId="352F4DB0" w14:textId="11F62A7A">
      <w:pPr>
        <w:pStyle w:val="Normal"/>
        <w:ind w:firstLine="706"/>
        <w:jc w:val="left"/>
      </w:pPr>
    </w:p>
    <w:p w:rsidR="0DA906C1" w:rsidP="0DA906C1" w:rsidRDefault="0DA906C1" w14:paraId="673F0079" w14:textId="339232D7">
      <w:pPr>
        <w:ind w:left="240" w:hanging="240"/>
        <w:jc w:val="left"/>
      </w:pPr>
      <w:r w:rsidRPr="0DA906C1" w:rsidR="0DA906C1">
        <w:rPr>
          <w:rFonts w:ascii="Times New Roman" w:hAnsi="Times New Roman" w:eastAsia="Times New Roman" w:cs="Times New Roman"/>
          <w:b w:val="0"/>
          <w:bCs w:val="0"/>
          <w:i w:val="0"/>
          <w:iCs w:val="0"/>
          <w:noProof w:val="0"/>
          <w:color w:val="333333"/>
          <w:sz w:val="24"/>
          <w:szCs w:val="24"/>
          <w:lang w:val="en-US"/>
        </w:rPr>
        <w:t xml:space="preserve">Company Salaries. (n.d.). Retrieved from </w:t>
      </w:r>
      <w:hyperlink r:id="R40d07d4275874f72">
        <w:r w:rsidRPr="0DA906C1" w:rsidR="0DA906C1">
          <w:rPr>
            <w:rStyle w:val="Hyperlink"/>
            <w:rFonts w:ascii="Times New Roman" w:hAnsi="Times New Roman" w:eastAsia="Times New Roman" w:cs="Times New Roman"/>
            <w:b w:val="0"/>
            <w:bCs w:val="0"/>
            <w:i w:val="0"/>
            <w:iCs w:val="0"/>
            <w:noProof w:val="0"/>
            <w:color w:val="333333"/>
            <w:sz w:val="24"/>
            <w:szCs w:val="24"/>
            <w:lang w:val="en-US"/>
          </w:rPr>
          <w:t>http://www.glassdoor.com/salaries</w:t>
        </w:r>
      </w:hyperlink>
      <w:r w:rsidRPr="0DA906C1" w:rsidR="0DA906C1">
        <w:rPr>
          <w:rFonts w:ascii="Times New Roman" w:hAnsi="Times New Roman" w:eastAsia="Times New Roman" w:cs="Times New Roman"/>
          <w:b w:val="0"/>
          <w:bCs w:val="0"/>
          <w:i w:val="0"/>
          <w:iCs w:val="0"/>
          <w:noProof w:val="0"/>
          <w:color w:val="333333"/>
          <w:sz w:val="24"/>
          <w:szCs w:val="24"/>
          <w:lang w:val="en-US"/>
        </w:rPr>
        <w:t>.</w:t>
      </w:r>
    </w:p>
    <w:p w:rsidR="0DA906C1" w:rsidP="0DA906C1" w:rsidRDefault="0DA906C1" w14:paraId="40ABB281" w14:textId="7512EA76">
      <w:pPr>
        <w:pStyle w:val="Normal"/>
        <w:ind w:firstLine="706"/>
        <w:jc w:val="left"/>
      </w:pPr>
      <w:r>
        <w:br/>
      </w:r>
    </w:p>
    <w:sectPr w:rsidRPr="00A356D0" w:rsidR="004B3FAE" w:rsidSect="00FE0E80">
      <w:headerReference w:type="default" r:id="rId7"/>
      <w:footerReference w:type="default" r:id="rId8"/>
      <w:headerReference w:type="first" r:id="rId9"/>
      <w:pgSz w:w="12242" w:h="15842" w:orient="portrait" w:code="1"/>
      <w:pgMar w:top="720" w:right="1080" w:bottom="720" w:left="1080" w:header="936" w:footer="936"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5384" w:rsidRDefault="00795384" w14:paraId="3874226B" w14:textId="77777777">
      <w:r>
        <w:separator/>
      </w:r>
    </w:p>
  </w:endnote>
  <w:endnote w:type="continuationSeparator" w:id="0">
    <w:p w:rsidR="00795384" w:rsidRDefault="00795384" w14:paraId="2D9776F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96485E" w:rsidR="00C3046B" w:rsidP="0096485E" w:rsidRDefault="00C3046B" w14:paraId="02AB7DCD" w14:textId="7414A494">
    <w:pPr>
      <w:pStyle w:val="Footer"/>
      <w:tabs>
        <w:tab w:val="clear" w:pos="9360"/>
        <w:tab w:val="right" w:pos="9900"/>
      </w:tabs>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5384" w:rsidRDefault="00795384" w14:paraId="41CC9541" w14:textId="77777777">
      <w:r>
        <w:separator/>
      </w:r>
    </w:p>
  </w:footnote>
  <w:footnote w:type="continuationSeparator" w:id="0">
    <w:p w:rsidR="00795384" w:rsidRDefault="00795384" w14:paraId="2B2E2E0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59F1" w:rsidP="006D59F1" w:rsidRDefault="006D59F1" w14:paraId="7D4B3568" w14:textId="494CE059">
    <w:pPr>
      <w:spacing w:line="480" w:lineRule="auto"/>
    </w:pPr>
    <w:r>
      <w:t>Phase II Document</w:t>
    </w:r>
  </w:p>
  <w:p w:rsidR="00FE0E80" w:rsidRDefault="00FE0E80" w14:paraId="640D3933" w14:textId="5062E72B">
    <w:pPr>
      <w:pStyle w:val="Header"/>
      <w:jc w:val="right"/>
    </w:pPr>
    <w:r>
      <w:tab/>
    </w:r>
    <w:r>
      <w:tab/>
    </w:r>
    <w:r>
      <w:tab/>
    </w:r>
    <w:r>
      <w:tab/>
    </w:r>
    <w:r>
      <w:fldChar w:fldCharType="begin"/>
    </w:r>
    <w:r>
      <w:instrText xml:space="preserve"> PAGE   \* MERGEFORMAT </w:instrText>
    </w:r>
    <w:r>
      <w:fldChar w:fldCharType="separate"/>
    </w:r>
    <w:r w:rsidR="00FE0176">
      <w:rPr>
        <w:noProof/>
      </w:rPr>
      <w:t>9</w:t>
    </w:r>
    <w:r>
      <w:rPr>
        <w:noProof/>
      </w:rPr>
      <w:fldChar w:fldCharType="end"/>
    </w:r>
  </w:p>
  <w:p w:rsidR="00C3046B" w:rsidRDefault="00C3046B" w14:paraId="6FC3D44D"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0E80" w:rsidP="00FE0E80" w:rsidRDefault="00FE0E80" w14:paraId="09497CA5" w14:textId="77CDD6F1">
    <w:pPr>
      <w:spacing w:line="480" w:lineRule="auto"/>
    </w:pPr>
    <w:r>
      <w:t xml:space="preserve">Running Head: </w:t>
    </w:r>
    <w:r w:rsidR="006D59F1">
      <w:t>Phase II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FB"/>
    <w:multiLevelType w:val="multilevel"/>
    <w:tmpl w:val="E540659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1A2FBD"/>
    <w:multiLevelType w:val="hybridMultilevel"/>
    <w:tmpl w:val="53345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D54B3"/>
    <w:multiLevelType w:val="hybridMultilevel"/>
    <w:tmpl w:val="DCC4CED0"/>
    <w:lvl w:ilvl="0" w:tplc="B48844BE">
      <w:start w:val="1"/>
      <w:numFmt w:val="decimal"/>
      <w:pStyle w:val="Numbers1"/>
      <w:lvlText w:val="%1."/>
      <w:lvlJc w:val="left"/>
      <w:pPr>
        <w:tabs>
          <w:tab w:val="num" w:pos="1080"/>
        </w:tabs>
        <w:ind w:left="1080" w:hanging="360"/>
      </w:pPr>
      <w:rPr>
        <w:rFonts w:hint="default"/>
        <w:b w:val="0"/>
        <w:i w:val="0"/>
        <w:color w:val="000000"/>
        <w:sz w:val="20"/>
        <w:szCs w:val="20"/>
      </w:rPr>
    </w:lvl>
    <w:lvl w:ilvl="1" w:tplc="04090003">
      <w:start w:val="1"/>
      <w:numFmt w:val="bullet"/>
      <w:lvlText w:val="o"/>
      <w:lvlJc w:val="left"/>
      <w:pPr>
        <w:tabs>
          <w:tab w:val="num" w:pos="720"/>
        </w:tabs>
        <w:ind w:left="720" w:hanging="360"/>
      </w:pPr>
      <w:rPr>
        <w:rFonts w:hint="default" w:ascii="Courier New" w:hAnsi="Courier New" w:cs="Courier New"/>
      </w:rPr>
    </w:lvl>
    <w:lvl w:ilvl="2" w:tplc="04090005" w:tentative="1">
      <w:start w:val="1"/>
      <w:numFmt w:val="bullet"/>
      <w:lvlText w:val=""/>
      <w:lvlJc w:val="left"/>
      <w:pPr>
        <w:tabs>
          <w:tab w:val="num" w:pos="1440"/>
        </w:tabs>
        <w:ind w:left="1440" w:hanging="360"/>
      </w:pPr>
      <w:rPr>
        <w:rFonts w:hint="default" w:ascii="Wingdings" w:hAnsi="Wingdings"/>
      </w:rPr>
    </w:lvl>
    <w:lvl w:ilvl="3" w:tplc="04090001" w:tentative="1">
      <w:start w:val="1"/>
      <w:numFmt w:val="bullet"/>
      <w:lvlText w:val=""/>
      <w:lvlJc w:val="left"/>
      <w:pPr>
        <w:tabs>
          <w:tab w:val="num" w:pos="2160"/>
        </w:tabs>
        <w:ind w:left="2160" w:hanging="360"/>
      </w:pPr>
      <w:rPr>
        <w:rFonts w:hint="default" w:ascii="Symbol" w:hAnsi="Symbol"/>
      </w:rPr>
    </w:lvl>
    <w:lvl w:ilvl="4" w:tplc="04090003" w:tentative="1">
      <w:start w:val="1"/>
      <w:numFmt w:val="bullet"/>
      <w:lvlText w:val="o"/>
      <w:lvlJc w:val="left"/>
      <w:pPr>
        <w:tabs>
          <w:tab w:val="num" w:pos="2880"/>
        </w:tabs>
        <w:ind w:left="2880" w:hanging="360"/>
      </w:pPr>
      <w:rPr>
        <w:rFonts w:hint="default" w:ascii="Courier New" w:hAnsi="Courier New" w:cs="Courier New"/>
      </w:rPr>
    </w:lvl>
    <w:lvl w:ilvl="5" w:tplc="04090005" w:tentative="1">
      <w:start w:val="1"/>
      <w:numFmt w:val="bullet"/>
      <w:lvlText w:val=""/>
      <w:lvlJc w:val="left"/>
      <w:pPr>
        <w:tabs>
          <w:tab w:val="num" w:pos="3600"/>
        </w:tabs>
        <w:ind w:left="3600" w:hanging="360"/>
      </w:pPr>
      <w:rPr>
        <w:rFonts w:hint="default" w:ascii="Wingdings" w:hAnsi="Wingdings"/>
      </w:rPr>
    </w:lvl>
    <w:lvl w:ilvl="6" w:tplc="04090001" w:tentative="1">
      <w:start w:val="1"/>
      <w:numFmt w:val="bullet"/>
      <w:lvlText w:val=""/>
      <w:lvlJc w:val="left"/>
      <w:pPr>
        <w:tabs>
          <w:tab w:val="num" w:pos="4320"/>
        </w:tabs>
        <w:ind w:left="4320" w:hanging="360"/>
      </w:pPr>
      <w:rPr>
        <w:rFonts w:hint="default" w:ascii="Symbol" w:hAnsi="Symbol"/>
      </w:rPr>
    </w:lvl>
    <w:lvl w:ilvl="7" w:tplc="04090003" w:tentative="1">
      <w:start w:val="1"/>
      <w:numFmt w:val="bullet"/>
      <w:lvlText w:val="o"/>
      <w:lvlJc w:val="left"/>
      <w:pPr>
        <w:tabs>
          <w:tab w:val="num" w:pos="5040"/>
        </w:tabs>
        <w:ind w:left="5040" w:hanging="360"/>
      </w:pPr>
      <w:rPr>
        <w:rFonts w:hint="default" w:ascii="Courier New" w:hAnsi="Courier New" w:cs="Courier New"/>
      </w:rPr>
    </w:lvl>
    <w:lvl w:ilvl="8" w:tplc="04090005" w:tentative="1">
      <w:start w:val="1"/>
      <w:numFmt w:val="bullet"/>
      <w:lvlText w:val=""/>
      <w:lvlJc w:val="left"/>
      <w:pPr>
        <w:tabs>
          <w:tab w:val="num" w:pos="5760"/>
        </w:tabs>
        <w:ind w:left="5760" w:hanging="360"/>
      </w:pPr>
      <w:rPr>
        <w:rFonts w:hint="default" w:ascii="Wingdings" w:hAnsi="Wingdings"/>
      </w:rPr>
    </w:lvl>
  </w:abstractNum>
  <w:abstractNum w:abstractNumId="3" w15:restartNumberingAfterBreak="0">
    <w:nsid w:val="0B283F2D"/>
    <w:multiLevelType w:val="multilevel"/>
    <w:tmpl w:val="A9AE1BF8"/>
    <w:lvl w:ilvl="0">
      <w:start w:val="1"/>
      <w:numFmt w:val="bullet"/>
      <w:lvlText w:val="o"/>
      <w:lvlJc w:val="left"/>
      <w:pPr>
        <w:tabs>
          <w:tab w:val="num" w:pos="1080"/>
        </w:tabs>
        <w:ind w:left="1080" w:hanging="360"/>
      </w:pPr>
      <w:rPr>
        <w:rFonts w:hint="default" w:ascii="Courier New" w:hAnsi="Courier New" w:cs="Courier New"/>
        <w:color w:val="auto"/>
      </w:rPr>
    </w:lvl>
    <w:lvl w:ilvl="1" w:tentative="1">
      <w:start w:val="1"/>
      <w:numFmt w:val="bullet"/>
      <w:lvlText w:val="o"/>
      <w:lvlJc w:val="left"/>
      <w:pPr>
        <w:tabs>
          <w:tab w:val="num" w:pos="2160"/>
        </w:tabs>
        <w:ind w:left="2160" w:hanging="360"/>
      </w:pPr>
      <w:rPr>
        <w:rFonts w:hint="default" w:ascii="Courier New" w:hAnsi="Courier New"/>
      </w:rPr>
    </w:lvl>
    <w:lvl w:ilvl="2" w:tentative="1">
      <w:start w:val="1"/>
      <w:numFmt w:val="bullet"/>
      <w:lvlText w:val=""/>
      <w:lvlJc w:val="left"/>
      <w:pPr>
        <w:tabs>
          <w:tab w:val="num" w:pos="2880"/>
        </w:tabs>
        <w:ind w:left="2880" w:hanging="360"/>
      </w:pPr>
      <w:rPr>
        <w:rFonts w:hint="default" w:ascii="Wingdings" w:hAnsi="Wingdings"/>
      </w:rPr>
    </w:lvl>
    <w:lvl w:ilvl="3" w:tentative="1">
      <w:start w:val="1"/>
      <w:numFmt w:val="bullet"/>
      <w:lvlText w:val=""/>
      <w:lvlJc w:val="left"/>
      <w:pPr>
        <w:tabs>
          <w:tab w:val="num" w:pos="3600"/>
        </w:tabs>
        <w:ind w:left="3600" w:hanging="360"/>
      </w:pPr>
      <w:rPr>
        <w:rFonts w:hint="default" w:ascii="Symbol" w:hAnsi="Symbol"/>
      </w:rPr>
    </w:lvl>
    <w:lvl w:ilvl="4" w:tentative="1">
      <w:start w:val="1"/>
      <w:numFmt w:val="bullet"/>
      <w:lvlText w:val="o"/>
      <w:lvlJc w:val="left"/>
      <w:pPr>
        <w:tabs>
          <w:tab w:val="num" w:pos="4320"/>
        </w:tabs>
        <w:ind w:left="4320" w:hanging="360"/>
      </w:pPr>
      <w:rPr>
        <w:rFonts w:hint="default" w:ascii="Courier New" w:hAnsi="Courier New"/>
      </w:rPr>
    </w:lvl>
    <w:lvl w:ilvl="5" w:tentative="1">
      <w:start w:val="1"/>
      <w:numFmt w:val="bullet"/>
      <w:lvlText w:val=""/>
      <w:lvlJc w:val="left"/>
      <w:pPr>
        <w:tabs>
          <w:tab w:val="num" w:pos="5040"/>
        </w:tabs>
        <w:ind w:left="5040" w:hanging="360"/>
      </w:pPr>
      <w:rPr>
        <w:rFonts w:hint="default" w:ascii="Wingdings" w:hAnsi="Wingdings"/>
      </w:rPr>
    </w:lvl>
    <w:lvl w:ilvl="6" w:tentative="1">
      <w:start w:val="1"/>
      <w:numFmt w:val="bullet"/>
      <w:lvlText w:val=""/>
      <w:lvlJc w:val="left"/>
      <w:pPr>
        <w:tabs>
          <w:tab w:val="num" w:pos="5760"/>
        </w:tabs>
        <w:ind w:left="5760" w:hanging="360"/>
      </w:pPr>
      <w:rPr>
        <w:rFonts w:hint="default" w:ascii="Symbol" w:hAnsi="Symbol"/>
      </w:rPr>
    </w:lvl>
    <w:lvl w:ilvl="7" w:tentative="1">
      <w:start w:val="1"/>
      <w:numFmt w:val="bullet"/>
      <w:lvlText w:val="o"/>
      <w:lvlJc w:val="left"/>
      <w:pPr>
        <w:tabs>
          <w:tab w:val="num" w:pos="6480"/>
        </w:tabs>
        <w:ind w:left="6480" w:hanging="360"/>
      </w:pPr>
      <w:rPr>
        <w:rFonts w:hint="default" w:ascii="Courier New" w:hAnsi="Courier New"/>
      </w:rPr>
    </w:lvl>
    <w:lvl w:ilvl="8" w:tentative="1">
      <w:start w:val="1"/>
      <w:numFmt w:val="bullet"/>
      <w:lvlText w:val=""/>
      <w:lvlJc w:val="left"/>
      <w:pPr>
        <w:tabs>
          <w:tab w:val="num" w:pos="7200"/>
        </w:tabs>
        <w:ind w:left="7200" w:hanging="360"/>
      </w:pPr>
      <w:rPr>
        <w:rFonts w:hint="default" w:ascii="Wingdings" w:hAnsi="Wingdings"/>
      </w:rPr>
    </w:lvl>
  </w:abstractNum>
  <w:abstractNum w:abstractNumId="4" w15:restartNumberingAfterBreak="0">
    <w:nsid w:val="1E7F2950"/>
    <w:multiLevelType w:val="hybridMultilevel"/>
    <w:tmpl w:val="2AC63AEE"/>
    <w:lvl w:ilvl="0" w:tplc="04090001">
      <w:start w:val="1"/>
      <w:numFmt w:val="bullet"/>
      <w:lvlText w:val=""/>
      <w:lvlJc w:val="left"/>
      <w:pPr>
        <w:tabs>
          <w:tab w:val="num" w:pos="1428"/>
        </w:tabs>
        <w:ind w:left="1428" w:hanging="360"/>
      </w:pPr>
      <w:rPr>
        <w:rFonts w:hint="default" w:ascii="Symbol" w:hAnsi="Symbol"/>
      </w:rPr>
    </w:lvl>
    <w:lvl w:ilvl="1" w:tplc="04090003" w:tentative="1">
      <w:start w:val="1"/>
      <w:numFmt w:val="bullet"/>
      <w:lvlText w:val="o"/>
      <w:lvlJc w:val="left"/>
      <w:pPr>
        <w:tabs>
          <w:tab w:val="num" w:pos="2148"/>
        </w:tabs>
        <w:ind w:left="2148" w:hanging="360"/>
      </w:pPr>
      <w:rPr>
        <w:rFonts w:hint="default" w:ascii="Courier New" w:hAnsi="Courier New" w:cs="Courier New"/>
      </w:rPr>
    </w:lvl>
    <w:lvl w:ilvl="2" w:tplc="04090005" w:tentative="1">
      <w:start w:val="1"/>
      <w:numFmt w:val="bullet"/>
      <w:lvlText w:val=""/>
      <w:lvlJc w:val="left"/>
      <w:pPr>
        <w:tabs>
          <w:tab w:val="num" w:pos="2868"/>
        </w:tabs>
        <w:ind w:left="2868" w:hanging="360"/>
      </w:pPr>
      <w:rPr>
        <w:rFonts w:hint="default" w:ascii="Wingdings" w:hAnsi="Wingdings"/>
      </w:rPr>
    </w:lvl>
    <w:lvl w:ilvl="3" w:tplc="04090001" w:tentative="1">
      <w:start w:val="1"/>
      <w:numFmt w:val="bullet"/>
      <w:lvlText w:val=""/>
      <w:lvlJc w:val="left"/>
      <w:pPr>
        <w:tabs>
          <w:tab w:val="num" w:pos="3588"/>
        </w:tabs>
        <w:ind w:left="3588" w:hanging="360"/>
      </w:pPr>
      <w:rPr>
        <w:rFonts w:hint="default" w:ascii="Symbol" w:hAnsi="Symbol"/>
      </w:rPr>
    </w:lvl>
    <w:lvl w:ilvl="4" w:tplc="04090003" w:tentative="1">
      <w:start w:val="1"/>
      <w:numFmt w:val="bullet"/>
      <w:lvlText w:val="o"/>
      <w:lvlJc w:val="left"/>
      <w:pPr>
        <w:tabs>
          <w:tab w:val="num" w:pos="4308"/>
        </w:tabs>
        <w:ind w:left="4308" w:hanging="360"/>
      </w:pPr>
      <w:rPr>
        <w:rFonts w:hint="default" w:ascii="Courier New" w:hAnsi="Courier New" w:cs="Courier New"/>
      </w:rPr>
    </w:lvl>
    <w:lvl w:ilvl="5" w:tplc="04090005" w:tentative="1">
      <w:start w:val="1"/>
      <w:numFmt w:val="bullet"/>
      <w:lvlText w:val=""/>
      <w:lvlJc w:val="left"/>
      <w:pPr>
        <w:tabs>
          <w:tab w:val="num" w:pos="5028"/>
        </w:tabs>
        <w:ind w:left="5028" w:hanging="360"/>
      </w:pPr>
      <w:rPr>
        <w:rFonts w:hint="default" w:ascii="Wingdings" w:hAnsi="Wingdings"/>
      </w:rPr>
    </w:lvl>
    <w:lvl w:ilvl="6" w:tplc="04090001" w:tentative="1">
      <w:start w:val="1"/>
      <w:numFmt w:val="bullet"/>
      <w:lvlText w:val=""/>
      <w:lvlJc w:val="left"/>
      <w:pPr>
        <w:tabs>
          <w:tab w:val="num" w:pos="5748"/>
        </w:tabs>
        <w:ind w:left="5748" w:hanging="360"/>
      </w:pPr>
      <w:rPr>
        <w:rFonts w:hint="default" w:ascii="Symbol" w:hAnsi="Symbol"/>
      </w:rPr>
    </w:lvl>
    <w:lvl w:ilvl="7" w:tplc="04090003" w:tentative="1">
      <w:start w:val="1"/>
      <w:numFmt w:val="bullet"/>
      <w:lvlText w:val="o"/>
      <w:lvlJc w:val="left"/>
      <w:pPr>
        <w:tabs>
          <w:tab w:val="num" w:pos="6468"/>
        </w:tabs>
        <w:ind w:left="6468" w:hanging="360"/>
      </w:pPr>
      <w:rPr>
        <w:rFonts w:hint="default" w:ascii="Courier New" w:hAnsi="Courier New" w:cs="Courier New"/>
      </w:rPr>
    </w:lvl>
    <w:lvl w:ilvl="8" w:tplc="04090005" w:tentative="1">
      <w:start w:val="1"/>
      <w:numFmt w:val="bullet"/>
      <w:lvlText w:val=""/>
      <w:lvlJc w:val="left"/>
      <w:pPr>
        <w:tabs>
          <w:tab w:val="num" w:pos="7188"/>
        </w:tabs>
        <w:ind w:left="7188" w:hanging="360"/>
      </w:pPr>
      <w:rPr>
        <w:rFonts w:hint="default" w:ascii="Wingdings" w:hAnsi="Wingdings"/>
      </w:rPr>
    </w:lvl>
  </w:abstractNum>
  <w:abstractNum w:abstractNumId="5" w15:restartNumberingAfterBreak="0">
    <w:nsid w:val="24337714"/>
    <w:multiLevelType w:val="hybridMultilevel"/>
    <w:tmpl w:val="1F30C912"/>
    <w:lvl w:ilvl="0" w:tplc="3D08CC7A">
      <w:start w:val="1"/>
      <w:numFmt w:val="bullet"/>
      <w:pStyle w:val="Bullets3"/>
      <w:lvlText w:val=""/>
      <w:lvlJc w:val="left"/>
      <w:pPr>
        <w:tabs>
          <w:tab w:val="num" w:pos="1080"/>
        </w:tabs>
        <w:ind w:left="1080" w:hanging="360"/>
      </w:pPr>
      <w:rPr>
        <w:rFonts w:hint="default" w:ascii="Symbol" w:hAnsi="Symbol"/>
        <w:b w:val="0"/>
        <w:i w:val="0"/>
        <w:color w:val="000000"/>
        <w:sz w:val="20"/>
        <w:szCs w:val="20"/>
      </w:rPr>
    </w:lvl>
    <w:lvl w:ilvl="1" w:tplc="04090003">
      <w:start w:val="1"/>
      <w:numFmt w:val="bullet"/>
      <w:lvlText w:val="o"/>
      <w:lvlJc w:val="left"/>
      <w:pPr>
        <w:tabs>
          <w:tab w:val="num" w:pos="720"/>
        </w:tabs>
        <w:ind w:left="720" w:hanging="360"/>
      </w:pPr>
      <w:rPr>
        <w:rFonts w:hint="default" w:ascii="Courier New" w:hAnsi="Courier New" w:cs="Courier New"/>
      </w:rPr>
    </w:lvl>
    <w:lvl w:ilvl="2" w:tplc="04090005" w:tentative="1">
      <w:start w:val="1"/>
      <w:numFmt w:val="bullet"/>
      <w:lvlText w:val=""/>
      <w:lvlJc w:val="left"/>
      <w:pPr>
        <w:tabs>
          <w:tab w:val="num" w:pos="1440"/>
        </w:tabs>
        <w:ind w:left="1440" w:hanging="360"/>
      </w:pPr>
      <w:rPr>
        <w:rFonts w:hint="default" w:ascii="Wingdings" w:hAnsi="Wingdings"/>
      </w:rPr>
    </w:lvl>
    <w:lvl w:ilvl="3" w:tplc="04090001" w:tentative="1">
      <w:start w:val="1"/>
      <w:numFmt w:val="bullet"/>
      <w:lvlText w:val=""/>
      <w:lvlJc w:val="left"/>
      <w:pPr>
        <w:tabs>
          <w:tab w:val="num" w:pos="2160"/>
        </w:tabs>
        <w:ind w:left="2160" w:hanging="360"/>
      </w:pPr>
      <w:rPr>
        <w:rFonts w:hint="default" w:ascii="Symbol" w:hAnsi="Symbol"/>
      </w:rPr>
    </w:lvl>
    <w:lvl w:ilvl="4" w:tplc="04090003" w:tentative="1">
      <w:start w:val="1"/>
      <w:numFmt w:val="bullet"/>
      <w:lvlText w:val="o"/>
      <w:lvlJc w:val="left"/>
      <w:pPr>
        <w:tabs>
          <w:tab w:val="num" w:pos="2880"/>
        </w:tabs>
        <w:ind w:left="2880" w:hanging="360"/>
      </w:pPr>
      <w:rPr>
        <w:rFonts w:hint="default" w:ascii="Courier New" w:hAnsi="Courier New" w:cs="Courier New"/>
      </w:rPr>
    </w:lvl>
    <w:lvl w:ilvl="5" w:tplc="04090005" w:tentative="1">
      <w:start w:val="1"/>
      <w:numFmt w:val="bullet"/>
      <w:lvlText w:val=""/>
      <w:lvlJc w:val="left"/>
      <w:pPr>
        <w:tabs>
          <w:tab w:val="num" w:pos="3600"/>
        </w:tabs>
        <w:ind w:left="3600" w:hanging="360"/>
      </w:pPr>
      <w:rPr>
        <w:rFonts w:hint="default" w:ascii="Wingdings" w:hAnsi="Wingdings"/>
      </w:rPr>
    </w:lvl>
    <w:lvl w:ilvl="6" w:tplc="04090001" w:tentative="1">
      <w:start w:val="1"/>
      <w:numFmt w:val="bullet"/>
      <w:lvlText w:val=""/>
      <w:lvlJc w:val="left"/>
      <w:pPr>
        <w:tabs>
          <w:tab w:val="num" w:pos="4320"/>
        </w:tabs>
        <w:ind w:left="4320" w:hanging="360"/>
      </w:pPr>
      <w:rPr>
        <w:rFonts w:hint="default" w:ascii="Symbol" w:hAnsi="Symbol"/>
      </w:rPr>
    </w:lvl>
    <w:lvl w:ilvl="7" w:tplc="04090003" w:tentative="1">
      <w:start w:val="1"/>
      <w:numFmt w:val="bullet"/>
      <w:lvlText w:val="o"/>
      <w:lvlJc w:val="left"/>
      <w:pPr>
        <w:tabs>
          <w:tab w:val="num" w:pos="5040"/>
        </w:tabs>
        <w:ind w:left="5040" w:hanging="360"/>
      </w:pPr>
      <w:rPr>
        <w:rFonts w:hint="default" w:ascii="Courier New" w:hAnsi="Courier New" w:cs="Courier New"/>
      </w:rPr>
    </w:lvl>
    <w:lvl w:ilvl="8" w:tplc="04090005" w:tentative="1">
      <w:start w:val="1"/>
      <w:numFmt w:val="bullet"/>
      <w:lvlText w:val=""/>
      <w:lvlJc w:val="left"/>
      <w:pPr>
        <w:tabs>
          <w:tab w:val="num" w:pos="5760"/>
        </w:tabs>
        <w:ind w:left="5760" w:hanging="360"/>
      </w:pPr>
      <w:rPr>
        <w:rFonts w:hint="default" w:ascii="Wingdings" w:hAnsi="Wingdings"/>
      </w:rPr>
    </w:lvl>
  </w:abstractNum>
  <w:abstractNum w:abstractNumId="6" w15:restartNumberingAfterBreak="0">
    <w:nsid w:val="27B464D0"/>
    <w:multiLevelType w:val="hybridMultilevel"/>
    <w:tmpl w:val="0AC81C38"/>
    <w:lvl w:ilvl="0" w:tplc="DF22D176">
      <w:start w:val="1"/>
      <w:numFmt w:val="decimal"/>
      <w:pStyle w:val="Numbers2"/>
      <w:lvlText w:val="%1."/>
      <w:lvlJc w:val="left"/>
      <w:pPr>
        <w:tabs>
          <w:tab w:val="num" w:pos="1080"/>
        </w:tabs>
        <w:ind w:left="1080" w:hanging="360"/>
      </w:pPr>
      <w:rPr>
        <w:rFonts w:hint="default"/>
        <w:b w:val="0"/>
        <w:i w:val="0"/>
        <w:color w:val="000000"/>
        <w:sz w:val="20"/>
        <w:szCs w:val="20"/>
      </w:rPr>
    </w:lvl>
    <w:lvl w:ilvl="1" w:tplc="04090003">
      <w:start w:val="1"/>
      <w:numFmt w:val="bullet"/>
      <w:lvlText w:val="o"/>
      <w:lvlJc w:val="left"/>
      <w:pPr>
        <w:tabs>
          <w:tab w:val="num" w:pos="720"/>
        </w:tabs>
        <w:ind w:left="720" w:hanging="360"/>
      </w:pPr>
      <w:rPr>
        <w:rFonts w:hint="default" w:ascii="Courier New" w:hAnsi="Courier New" w:cs="Courier New"/>
      </w:rPr>
    </w:lvl>
    <w:lvl w:ilvl="2" w:tplc="04090005" w:tentative="1">
      <w:start w:val="1"/>
      <w:numFmt w:val="bullet"/>
      <w:lvlText w:val=""/>
      <w:lvlJc w:val="left"/>
      <w:pPr>
        <w:tabs>
          <w:tab w:val="num" w:pos="1440"/>
        </w:tabs>
        <w:ind w:left="1440" w:hanging="360"/>
      </w:pPr>
      <w:rPr>
        <w:rFonts w:hint="default" w:ascii="Wingdings" w:hAnsi="Wingdings"/>
      </w:rPr>
    </w:lvl>
    <w:lvl w:ilvl="3" w:tplc="04090001" w:tentative="1">
      <w:start w:val="1"/>
      <w:numFmt w:val="bullet"/>
      <w:lvlText w:val=""/>
      <w:lvlJc w:val="left"/>
      <w:pPr>
        <w:tabs>
          <w:tab w:val="num" w:pos="2160"/>
        </w:tabs>
        <w:ind w:left="2160" w:hanging="360"/>
      </w:pPr>
      <w:rPr>
        <w:rFonts w:hint="default" w:ascii="Symbol" w:hAnsi="Symbol"/>
      </w:rPr>
    </w:lvl>
    <w:lvl w:ilvl="4" w:tplc="04090003" w:tentative="1">
      <w:start w:val="1"/>
      <w:numFmt w:val="bullet"/>
      <w:lvlText w:val="o"/>
      <w:lvlJc w:val="left"/>
      <w:pPr>
        <w:tabs>
          <w:tab w:val="num" w:pos="2880"/>
        </w:tabs>
        <w:ind w:left="2880" w:hanging="360"/>
      </w:pPr>
      <w:rPr>
        <w:rFonts w:hint="default" w:ascii="Courier New" w:hAnsi="Courier New" w:cs="Courier New"/>
      </w:rPr>
    </w:lvl>
    <w:lvl w:ilvl="5" w:tplc="04090005" w:tentative="1">
      <w:start w:val="1"/>
      <w:numFmt w:val="bullet"/>
      <w:lvlText w:val=""/>
      <w:lvlJc w:val="left"/>
      <w:pPr>
        <w:tabs>
          <w:tab w:val="num" w:pos="3600"/>
        </w:tabs>
        <w:ind w:left="3600" w:hanging="360"/>
      </w:pPr>
      <w:rPr>
        <w:rFonts w:hint="default" w:ascii="Wingdings" w:hAnsi="Wingdings"/>
      </w:rPr>
    </w:lvl>
    <w:lvl w:ilvl="6" w:tplc="04090001" w:tentative="1">
      <w:start w:val="1"/>
      <w:numFmt w:val="bullet"/>
      <w:lvlText w:val=""/>
      <w:lvlJc w:val="left"/>
      <w:pPr>
        <w:tabs>
          <w:tab w:val="num" w:pos="4320"/>
        </w:tabs>
        <w:ind w:left="4320" w:hanging="360"/>
      </w:pPr>
      <w:rPr>
        <w:rFonts w:hint="default" w:ascii="Symbol" w:hAnsi="Symbol"/>
      </w:rPr>
    </w:lvl>
    <w:lvl w:ilvl="7" w:tplc="04090003" w:tentative="1">
      <w:start w:val="1"/>
      <w:numFmt w:val="bullet"/>
      <w:lvlText w:val="o"/>
      <w:lvlJc w:val="left"/>
      <w:pPr>
        <w:tabs>
          <w:tab w:val="num" w:pos="5040"/>
        </w:tabs>
        <w:ind w:left="5040" w:hanging="360"/>
      </w:pPr>
      <w:rPr>
        <w:rFonts w:hint="default" w:ascii="Courier New" w:hAnsi="Courier New" w:cs="Courier New"/>
      </w:rPr>
    </w:lvl>
    <w:lvl w:ilvl="8" w:tplc="04090005" w:tentative="1">
      <w:start w:val="1"/>
      <w:numFmt w:val="bullet"/>
      <w:lvlText w:val=""/>
      <w:lvlJc w:val="left"/>
      <w:pPr>
        <w:tabs>
          <w:tab w:val="num" w:pos="5760"/>
        </w:tabs>
        <w:ind w:left="5760" w:hanging="360"/>
      </w:pPr>
      <w:rPr>
        <w:rFonts w:hint="default" w:ascii="Wingdings" w:hAnsi="Wingdings"/>
      </w:rPr>
    </w:lvl>
  </w:abstractNum>
  <w:abstractNum w:abstractNumId="7" w15:restartNumberingAfterBreak="0">
    <w:nsid w:val="28CC6018"/>
    <w:multiLevelType w:val="hybridMultilevel"/>
    <w:tmpl w:val="697E9076"/>
    <w:lvl w:ilvl="0" w:tplc="04090001">
      <w:start w:val="1"/>
      <w:numFmt w:val="bullet"/>
      <w:lvlText w:val=""/>
      <w:lvlJc w:val="left"/>
      <w:pPr>
        <w:tabs>
          <w:tab w:val="num" w:pos="1260"/>
        </w:tabs>
        <w:ind w:left="1260" w:hanging="360"/>
      </w:pPr>
      <w:rPr>
        <w:rFonts w:hint="default" w:ascii="Symbol" w:hAnsi="Symbol"/>
      </w:rPr>
    </w:lvl>
    <w:lvl w:ilvl="1" w:tplc="04090003">
      <w:start w:val="1"/>
      <w:numFmt w:val="bullet"/>
      <w:lvlText w:val="o"/>
      <w:lvlJc w:val="left"/>
      <w:pPr>
        <w:tabs>
          <w:tab w:val="num" w:pos="1980"/>
        </w:tabs>
        <w:ind w:left="1980" w:hanging="360"/>
      </w:pPr>
      <w:rPr>
        <w:rFonts w:hint="default" w:ascii="Courier New" w:hAnsi="Courier New" w:cs="Courier New"/>
      </w:rPr>
    </w:lvl>
    <w:lvl w:ilvl="2" w:tplc="04090005" w:tentative="1">
      <w:start w:val="1"/>
      <w:numFmt w:val="bullet"/>
      <w:lvlText w:val=""/>
      <w:lvlJc w:val="left"/>
      <w:pPr>
        <w:tabs>
          <w:tab w:val="num" w:pos="2700"/>
        </w:tabs>
        <w:ind w:left="2700" w:hanging="360"/>
      </w:pPr>
      <w:rPr>
        <w:rFonts w:hint="default" w:ascii="Wingdings" w:hAnsi="Wingdings"/>
      </w:rPr>
    </w:lvl>
    <w:lvl w:ilvl="3" w:tplc="04090001" w:tentative="1">
      <w:start w:val="1"/>
      <w:numFmt w:val="bullet"/>
      <w:lvlText w:val=""/>
      <w:lvlJc w:val="left"/>
      <w:pPr>
        <w:tabs>
          <w:tab w:val="num" w:pos="3420"/>
        </w:tabs>
        <w:ind w:left="3420" w:hanging="360"/>
      </w:pPr>
      <w:rPr>
        <w:rFonts w:hint="default" w:ascii="Symbol" w:hAnsi="Symbol"/>
      </w:rPr>
    </w:lvl>
    <w:lvl w:ilvl="4" w:tplc="04090003" w:tentative="1">
      <w:start w:val="1"/>
      <w:numFmt w:val="bullet"/>
      <w:lvlText w:val="o"/>
      <w:lvlJc w:val="left"/>
      <w:pPr>
        <w:tabs>
          <w:tab w:val="num" w:pos="4140"/>
        </w:tabs>
        <w:ind w:left="4140" w:hanging="360"/>
      </w:pPr>
      <w:rPr>
        <w:rFonts w:hint="default" w:ascii="Courier New" w:hAnsi="Courier New" w:cs="Courier New"/>
      </w:rPr>
    </w:lvl>
    <w:lvl w:ilvl="5" w:tplc="04090005" w:tentative="1">
      <w:start w:val="1"/>
      <w:numFmt w:val="bullet"/>
      <w:lvlText w:val=""/>
      <w:lvlJc w:val="left"/>
      <w:pPr>
        <w:tabs>
          <w:tab w:val="num" w:pos="4860"/>
        </w:tabs>
        <w:ind w:left="4860" w:hanging="360"/>
      </w:pPr>
      <w:rPr>
        <w:rFonts w:hint="default" w:ascii="Wingdings" w:hAnsi="Wingdings"/>
      </w:rPr>
    </w:lvl>
    <w:lvl w:ilvl="6" w:tplc="04090001" w:tentative="1">
      <w:start w:val="1"/>
      <w:numFmt w:val="bullet"/>
      <w:lvlText w:val=""/>
      <w:lvlJc w:val="left"/>
      <w:pPr>
        <w:tabs>
          <w:tab w:val="num" w:pos="5580"/>
        </w:tabs>
        <w:ind w:left="5580" w:hanging="360"/>
      </w:pPr>
      <w:rPr>
        <w:rFonts w:hint="default" w:ascii="Symbol" w:hAnsi="Symbol"/>
      </w:rPr>
    </w:lvl>
    <w:lvl w:ilvl="7" w:tplc="04090003" w:tentative="1">
      <w:start w:val="1"/>
      <w:numFmt w:val="bullet"/>
      <w:lvlText w:val="o"/>
      <w:lvlJc w:val="left"/>
      <w:pPr>
        <w:tabs>
          <w:tab w:val="num" w:pos="6300"/>
        </w:tabs>
        <w:ind w:left="6300" w:hanging="360"/>
      </w:pPr>
      <w:rPr>
        <w:rFonts w:hint="default" w:ascii="Courier New" w:hAnsi="Courier New" w:cs="Courier New"/>
      </w:rPr>
    </w:lvl>
    <w:lvl w:ilvl="8" w:tplc="04090005" w:tentative="1">
      <w:start w:val="1"/>
      <w:numFmt w:val="bullet"/>
      <w:lvlText w:val=""/>
      <w:lvlJc w:val="left"/>
      <w:pPr>
        <w:tabs>
          <w:tab w:val="num" w:pos="7020"/>
        </w:tabs>
        <w:ind w:left="7020" w:hanging="360"/>
      </w:pPr>
      <w:rPr>
        <w:rFonts w:hint="default" w:ascii="Wingdings" w:hAnsi="Wingdings"/>
      </w:rPr>
    </w:lvl>
  </w:abstractNum>
  <w:abstractNum w:abstractNumId="8" w15:restartNumberingAfterBreak="0">
    <w:nsid w:val="36CD1A9A"/>
    <w:multiLevelType w:val="hybridMultilevel"/>
    <w:tmpl w:val="65B2F398"/>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9" w15:restartNumberingAfterBreak="0">
    <w:nsid w:val="3F665F4F"/>
    <w:multiLevelType w:val="hybridMultilevel"/>
    <w:tmpl w:val="2FFC4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65D7B4D"/>
    <w:multiLevelType w:val="hybridMultilevel"/>
    <w:tmpl w:val="F730B8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8829F9"/>
    <w:multiLevelType w:val="hybridMultilevel"/>
    <w:tmpl w:val="EBCED0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575B4B"/>
    <w:multiLevelType w:val="hybridMultilevel"/>
    <w:tmpl w:val="DBE6CAC0"/>
    <w:lvl w:ilvl="0" w:tplc="D77C2744">
      <w:start w:val="1"/>
      <w:numFmt w:val="decimal"/>
      <w:pStyle w:val="Numbers3"/>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7BD154B1"/>
    <w:multiLevelType w:val="hybridMultilevel"/>
    <w:tmpl w:val="8DF472F6"/>
    <w:lvl w:ilvl="0" w:tplc="04090001">
      <w:start w:val="1"/>
      <w:numFmt w:val="bullet"/>
      <w:lvlText w:val=""/>
      <w:lvlJc w:val="left"/>
      <w:pPr>
        <w:tabs>
          <w:tab w:val="num" w:pos="1428"/>
        </w:tabs>
        <w:ind w:left="1428" w:hanging="360"/>
      </w:pPr>
      <w:rPr>
        <w:rFonts w:hint="default" w:ascii="Symbol" w:hAnsi="Symbol"/>
      </w:rPr>
    </w:lvl>
    <w:lvl w:ilvl="1" w:tplc="04090003">
      <w:start w:val="1"/>
      <w:numFmt w:val="bullet"/>
      <w:lvlText w:val="o"/>
      <w:lvlJc w:val="left"/>
      <w:pPr>
        <w:tabs>
          <w:tab w:val="num" w:pos="2148"/>
        </w:tabs>
        <w:ind w:left="2148" w:hanging="360"/>
      </w:pPr>
      <w:rPr>
        <w:rFonts w:hint="default" w:ascii="Courier New" w:hAnsi="Courier New" w:cs="Courier New"/>
      </w:rPr>
    </w:lvl>
    <w:lvl w:ilvl="2" w:tplc="04090005" w:tentative="1">
      <w:start w:val="1"/>
      <w:numFmt w:val="bullet"/>
      <w:lvlText w:val=""/>
      <w:lvlJc w:val="left"/>
      <w:pPr>
        <w:tabs>
          <w:tab w:val="num" w:pos="2868"/>
        </w:tabs>
        <w:ind w:left="2868" w:hanging="360"/>
      </w:pPr>
      <w:rPr>
        <w:rFonts w:hint="default" w:ascii="Wingdings" w:hAnsi="Wingdings"/>
      </w:rPr>
    </w:lvl>
    <w:lvl w:ilvl="3" w:tplc="04090001" w:tentative="1">
      <w:start w:val="1"/>
      <w:numFmt w:val="bullet"/>
      <w:lvlText w:val=""/>
      <w:lvlJc w:val="left"/>
      <w:pPr>
        <w:tabs>
          <w:tab w:val="num" w:pos="3588"/>
        </w:tabs>
        <w:ind w:left="3588" w:hanging="360"/>
      </w:pPr>
      <w:rPr>
        <w:rFonts w:hint="default" w:ascii="Symbol" w:hAnsi="Symbol"/>
      </w:rPr>
    </w:lvl>
    <w:lvl w:ilvl="4" w:tplc="04090003" w:tentative="1">
      <w:start w:val="1"/>
      <w:numFmt w:val="bullet"/>
      <w:lvlText w:val="o"/>
      <w:lvlJc w:val="left"/>
      <w:pPr>
        <w:tabs>
          <w:tab w:val="num" w:pos="4308"/>
        </w:tabs>
        <w:ind w:left="4308" w:hanging="360"/>
      </w:pPr>
      <w:rPr>
        <w:rFonts w:hint="default" w:ascii="Courier New" w:hAnsi="Courier New" w:cs="Courier New"/>
      </w:rPr>
    </w:lvl>
    <w:lvl w:ilvl="5" w:tplc="04090005" w:tentative="1">
      <w:start w:val="1"/>
      <w:numFmt w:val="bullet"/>
      <w:lvlText w:val=""/>
      <w:lvlJc w:val="left"/>
      <w:pPr>
        <w:tabs>
          <w:tab w:val="num" w:pos="5028"/>
        </w:tabs>
        <w:ind w:left="5028" w:hanging="360"/>
      </w:pPr>
      <w:rPr>
        <w:rFonts w:hint="default" w:ascii="Wingdings" w:hAnsi="Wingdings"/>
      </w:rPr>
    </w:lvl>
    <w:lvl w:ilvl="6" w:tplc="04090001" w:tentative="1">
      <w:start w:val="1"/>
      <w:numFmt w:val="bullet"/>
      <w:lvlText w:val=""/>
      <w:lvlJc w:val="left"/>
      <w:pPr>
        <w:tabs>
          <w:tab w:val="num" w:pos="5748"/>
        </w:tabs>
        <w:ind w:left="5748" w:hanging="360"/>
      </w:pPr>
      <w:rPr>
        <w:rFonts w:hint="default" w:ascii="Symbol" w:hAnsi="Symbol"/>
      </w:rPr>
    </w:lvl>
    <w:lvl w:ilvl="7" w:tplc="04090003" w:tentative="1">
      <w:start w:val="1"/>
      <w:numFmt w:val="bullet"/>
      <w:lvlText w:val="o"/>
      <w:lvlJc w:val="left"/>
      <w:pPr>
        <w:tabs>
          <w:tab w:val="num" w:pos="6468"/>
        </w:tabs>
        <w:ind w:left="6468" w:hanging="360"/>
      </w:pPr>
      <w:rPr>
        <w:rFonts w:hint="default" w:ascii="Courier New" w:hAnsi="Courier New" w:cs="Courier New"/>
      </w:rPr>
    </w:lvl>
    <w:lvl w:ilvl="8" w:tplc="04090005" w:tentative="1">
      <w:start w:val="1"/>
      <w:numFmt w:val="bullet"/>
      <w:lvlText w:val=""/>
      <w:lvlJc w:val="left"/>
      <w:pPr>
        <w:tabs>
          <w:tab w:val="num" w:pos="7188"/>
        </w:tabs>
        <w:ind w:left="7188" w:hanging="360"/>
      </w:pPr>
      <w:rPr>
        <w:rFonts w:hint="default" w:ascii="Wingdings" w:hAnsi="Wingdings"/>
      </w:rPr>
    </w:lvl>
  </w:abstractNum>
  <w:abstractNum w:abstractNumId="14" w15:restartNumberingAfterBreak="0">
    <w:nsid w:val="7F3570A1"/>
    <w:multiLevelType w:val="hybridMultilevel"/>
    <w:tmpl w:val="43685A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9">
    <w:abstractNumId w:val="16"/>
  </w:num>
  <w:num w:numId="18">
    <w:abstractNumId w:val="15"/>
  </w:num>
  <w:num w:numId="1">
    <w:abstractNumId w:val="0"/>
  </w:num>
  <w:num w:numId="2">
    <w:abstractNumId w:val="5"/>
  </w:num>
  <w:num w:numId="3">
    <w:abstractNumId w:val="2"/>
  </w:num>
  <w:num w:numId="4">
    <w:abstractNumId w:val="6"/>
  </w:num>
  <w:num w:numId="5">
    <w:abstractNumId w:val="12"/>
  </w:num>
  <w:num w:numId="6">
    <w:abstractNumId w:val="8"/>
  </w:num>
  <w:num w:numId="7">
    <w:abstractNumId w:val="3"/>
  </w:num>
  <w:num w:numId="8">
    <w:abstractNumId w:val="13"/>
  </w:num>
  <w:num w:numId="9">
    <w:abstractNumId w:val="7"/>
  </w:num>
  <w:num w:numId="10">
    <w:abstractNumId w:val="4"/>
  </w:num>
  <w:num w:numId="11">
    <w:abstractNumId w:val="1"/>
  </w:num>
  <w:num w:numId="12">
    <w:abstractNumId w:val="9"/>
  </w:num>
  <w:num w:numId="13">
    <w:abstractNumId w:val="11"/>
  </w:num>
  <w:num w:numId="14">
    <w:abstractNumId w:val="14"/>
  </w:num>
  <w:num w:numId="15">
    <w:abstractNumId w:val="10"/>
  </w:num>
  <w:num w:numId="16">
    <w:abstractNumId w:val="0"/>
  </w:num>
  <w:num w:numId="1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150"/>
  <w:displayBackgroundShape/>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6"/>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C29"/>
    <w:rsid w:val="00001783"/>
    <w:rsid w:val="00003A2C"/>
    <w:rsid w:val="00003F11"/>
    <w:rsid w:val="00006D58"/>
    <w:rsid w:val="000131AE"/>
    <w:rsid w:val="000171AD"/>
    <w:rsid w:val="0001770A"/>
    <w:rsid w:val="00026C6B"/>
    <w:rsid w:val="00030210"/>
    <w:rsid w:val="000375A2"/>
    <w:rsid w:val="000425EC"/>
    <w:rsid w:val="000509EA"/>
    <w:rsid w:val="00055B00"/>
    <w:rsid w:val="0005622B"/>
    <w:rsid w:val="00061B62"/>
    <w:rsid w:val="00066731"/>
    <w:rsid w:val="000703B7"/>
    <w:rsid w:val="00072011"/>
    <w:rsid w:val="0007422E"/>
    <w:rsid w:val="000852D2"/>
    <w:rsid w:val="00087E50"/>
    <w:rsid w:val="000927F6"/>
    <w:rsid w:val="000933AF"/>
    <w:rsid w:val="0009403D"/>
    <w:rsid w:val="000A5946"/>
    <w:rsid w:val="000A73F7"/>
    <w:rsid w:val="000B0E3F"/>
    <w:rsid w:val="000B3C29"/>
    <w:rsid w:val="000B6273"/>
    <w:rsid w:val="000B627D"/>
    <w:rsid w:val="000B7723"/>
    <w:rsid w:val="000C072C"/>
    <w:rsid w:val="000C5F45"/>
    <w:rsid w:val="000D5110"/>
    <w:rsid w:val="000E2889"/>
    <w:rsid w:val="000E579B"/>
    <w:rsid w:val="000F23E2"/>
    <w:rsid w:val="000F2C9D"/>
    <w:rsid w:val="000F2F52"/>
    <w:rsid w:val="000F4964"/>
    <w:rsid w:val="000F4A39"/>
    <w:rsid w:val="00100135"/>
    <w:rsid w:val="00104136"/>
    <w:rsid w:val="00104CAF"/>
    <w:rsid w:val="001055E0"/>
    <w:rsid w:val="00107958"/>
    <w:rsid w:val="00113210"/>
    <w:rsid w:val="001170CE"/>
    <w:rsid w:val="00117AFC"/>
    <w:rsid w:val="001226BB"/>
    <w:rsid w:val="001265EC"/>
    <w:rsid w:val="00132E74"/>
    <w:rsid w:val="00141C3F"/>
    <w:rsid w:val="001428D9"/>
    <w:rsid w:val="00146C61"/>
    <w:rsid w:val="0015401B"/>
    <w:rsid w:val="00156569"/>
    <w:rsid w:val="00157780"/>
    <w:rsid w:val="001648B8"/>
    <w:rsid w:val="00174B0C"/>
    <w:rsid w:val="00182407"/>
    <w:rsid w:val="001843DD"/>
    <w:rsid w:val="00184431"/>
    <w:rsid w:val="00191147"/>
    <w:rsid w:val="001914EB"/>
    <w:rsid w:val="0019304B"/>
    <w:rsid w:val="0019748E"/>
    <w:rsid w:val="001B19F5"/>
    <w:rsid w:val="001B1BA6"/>
    <w:rsid w:val="001B1D3F"/>
    <w:rsid w:val="001B27EC"/>
    <w:rsid w:val="001B29C9"/>
    <w:rsid w:val="001B6634"/>
    <w:rsid w:val="001B6C69"/>
    <w:rsid w:val="001E3504"/>
    <w:rsid w:val="001E6EF2"/>
    <w:rsid w:val="001F2D79"/>
    <w:rsid w:val="001F695D"/>
    <w:rsid w:val="001F6BBB"/>
    <w:rsid w:val="001F77E5"/>
    <w:rsid w:val="001F7D0E"/>
    <w:rsid w:val="00201B7A"/>
    <w:rsid w:val="00205F3C"/>
    <w:rsid w:val="002165CA"/>
    <w:rsid w:val="00226A82"/>
    <w:rsid w:val="002404D7"/>
    <w:rsid w:val="00240678"/>
    <w:rsid w:val="00241CDC"/>
    <w:rsid w:val="002434E9"/>
    <w:rsid w:val="00245621"/>
    <w:rsid w:val="00245ECF"/>
    <w:rsid w:val="002500C3"/>
    <w:rsid w:val="00260911"/>
    <w:rsid w:val="0026199E"/>
    <w:rsid w:val="00261A41"/>
    <w:rsid w:val="00274552"/>
    <w:rsid w:val="00277326"/>
    <w:rsid w:val="00280D5D"/>
    <w:rsid w:val="002829F5"/>
    <w:rsid w:val="00282F34"/>
    <w:rsid w:val="00284896"/>
    <w:rsid w:val="00286B30"/>
    <w:rsid w:val="0028796E"/>
    <w:rsid w:val="00287FBA"/>
    <w:rsid w:val="00290737"/>
    <w:rsid w:val="0029251A"/>
    <w:rsid w:val="00292BD3"/>
    <w:rsid w:val="002A052A"/>
    <w:rsid w:val="002A1F64"/>
    <w:rsid w:val="002A27A7"/>
    <w:rsid w:val="002B3369"/>
    <w:rsid w:val="002B3A8B"/>
    <w:rsid w:val="002C2692"/>
    <w:rsid w:val="002C5BA0"/>
    <w:rsid w:val="002D18AD"/>
    <w:rsid w:val="002D5EB2"/>
    <w:rsid w:val="002E1FF4"/>
    <w:rsid w:val="002E3921"/>
    <w:rsid w:val="002E5232"/>
    <w:rsid w:val="002F2B71"/>
    <w:rsid w:val="002F501F"/>
    <w:rsid w:val="002F51EA"/>
    <w:rsid w:val="00301D01"/>
    <w:rsid w:val="00304AB9"/>
    <w:rsid w:val="00306350"/>
    <w:rsid w:val="00315C14"/>
    <w:rsid w:val="00317F8F"/>
    <w:rsid w:val="0032173D"/>
    <w:rsid w:val="00323649"/>
    <w:rsid w:val="00324BC5"/>
    <w:rsid w:val="00327F02"/>
    <w:rsid w:val="00330BC8"/>
    <w:rsid w:val="00331387"/>
    <w:rsid w:val="00332030"/>
    <w:rsid w:val="00342871"/>
    <w:rsid w:val="00342977"/>
    <w:rsid w:val="00343100"/>
    <w:rsid w:val="00346A00"/>
    <w:rsid w:val="00363015"/>
    <w:rsid w:val="003748FE"/>
    <w:rsid w:val="00377E64"/>
    <w:rsid w:val="00377FC6"/>
    <w:rsid w:val="00383D6E"/>
    <w:rsid w:val="00384FA2"/>
    <w:rsid w:val="003906BA"/>
    <w:rsid w:val="00392E77"/>
    <w:rsid w:val="003A3269"/>
    <w:rsid w:val="003A474B"/>
    <w:rsid w:val="003B4F0A"/>
    <w:rsid w:val="003B7BF6"/>
    <w:rsid w:val="003D221A"/>
    <w:rsid w:val="003D2349"/>
    <w:rsid w:val="003D4087"/>
    <w:rsid w:val="003D4A69"/>
    <w:rsid w:val="003F3DD5"/>
    <w:rsid w:val="003F63C6"/>
    <w:rsid w:val="004008D9"/>
    <w:rsid w:val="00401386"/>
    <w:rsid w:val="0040386A"/>
    <w:rsid w:val="004154D0"/>
    <w:rsid w:val="00420768"/>
    <w:rsid w:val="00423C6F"/>
    <w:rsid w:val="0043150A"/>
    <w:rsid w:val="004336DC"/>
    <w:rsid w:val="004345DE"/>
    <w:rsid w:val="00434B93"/>
    <w:rsid w:val="00437654"/>
    <w:rsid w:val="0045055E"/>
    <w:rsid w:val="00451D8A"/>
    <w:rsid w:val="004530B4"/>
    <w:rsid w:val="00460B38"/>
    <w:rsid w:val="004767D6"/>
    <w:rsid w:val="00477DD6"/>
    <w:rsid w:val="00480108"/>
    <w:rsid w:val="00480729"/>
    <w:rsid w:val="00481E2D"/>
    <w:rsid w:val="00486E18"/>
    <w:rsid w:val="004A467A"/>
    <w:rsid w:val="004A7DB3"/>
    <w:rsid w:val="004B26C5"/>
    <w:rsid w:val="004B3FAE"/>
    <w:rsid w:val="004B4F37"/>
    <w:rsid w:val="004B54F3"/>
    <w:rsid w:val="004C1A36"/>
    <w:rsid w:val="004C22E3"/>
    <w:rsid w:val="004D2E15"/>
    <w:rsid w:val="004D4A14"/>
    <w:rsid w:val="004D72A0"/>
    <w:rsid w:val="004E093A"/>
    <w:rsid w:val="004E1828"/>
    <w:rsid w:val="004E320F"/>
    <w:rsid w:val="004E6230"/>
    <w:rsid w:val="004E6D75"/>
    <w:rsid w:val="004F2808"/>
    <w:rsid w:val="005066EA"/>
    <w:rsid w:val="005111D1"/>
    <w:rsid w:val="00517F17"/>
    <w:rsid w:val="005248A6"/>
    <w:rsid w:val="00527A2D"/>
    <w:rsid w:val="00527C48"/>
    <w:rsid w:val="00530D65"/>
    <w:rsid w:val="00531FA0"/>
    <w:rsid w:val="005349CE"/>
    <w:rsid w:val="005457CB"/>
    <w:rsid w:val="00546205"/>
    <w:rsid w:val="005478C1"/>
    <w:rsid w:val="005512BC"/>
    <w:rsid w:val="00553735"/>
    <w:rsid w:val="00556A01"/>
    <w:rsid w:val="00557A66"/>
    <w:rsid w:val="00560247"/>
    <w:rsid w:val="0056080A"/>
    <w:rsid w:val="00561983"/>
    <w:rsid w:val="00561A77"/>
    <w:rsid w:val="005634F6"/>
    <w:rsid w:val="00573784"/>
    <w:rsid w:val="0057518E"/>
    <w:rsid w:val="005776D9"/>
    <w:rsid w:val="00577F86"/>
    <w:rsid w:val="0058306B"/>
    <w:rsid w:val="005836D1"/>
    <w:rsid w:val="00592B68"/>
    <w:rsid w:val="005A01B8"/>
    <w:rsid w:val="005A0EBC"/>
    <w:rsid w:val="005A11FA"/>
    <w:rsid w:val="005A4104"/>
    <w:rsid w:val="005A62BD"/>
    <w:rsid w:val="005A76D9"/>
    <w:rsid w:val="005B3322"/>
    <w:rsid w:val="005B7166"/>
    <w:rsid w:val="005C4490"/>
    <w:rsid w:val="005C5F31"/>
    <w:rsid w:val="005D1D6F"/>
    <w:rsid w:val="005D2D28"/>
    <w:rsid w:val="005D3DF3"/>
    <w:rsid w:val="005D4E61"/>
    <w:rsid w:val="005E04D9"/>
    <w:rsid w:val="005E1D6F"/>
    <w:rsid w:val="005E5C45"/>
    <w:rsid w:val="005E6E57"/>
    <w:rsid w:val="005F4864"/>
    <w:rsid w:val="005F5628"/>
    <w:rsid w:val="005F7176"/>
    <w:rsid w:val="00600259"/>
    <w:rsid w:val="00601E95"/>
    <w:rsid w:val="006067B2"/>
    <w:rsid w:val="006133A8"/>
    <w:rsid w:val="006135BF"/>
    <w:rsid w:val="00613C04"/>
    <w:rsid w:val="00617511"/>
    <w:rsid w:val="0062022F"/>
    <w:rsid w:val="00622823"/>
    <w:rsid w:val="0062341A"/>
    <w:rsid w:val="0062663F"/>
    <w:rsid w:val="00631182"/>
    <w:rsid w:val="006317E1"/>
    <w:rsid w:val="00634A8E"/>
    <w:rsid w:val="00640D45"/>
    <w:rsid w:val="006470CE"/>
    <w:rsid w:val="0066576B"/>
    <w:rsid w:val="00671035"/>
    <w:rsid w:val="006723A1"/>
    <w:rsid w:val="006757A5"/>
    <w:rsid w:val="0067680B"/>
    <w:rsid w:val="00684484"/>
    <w:rsid w:val="00694BC3"/>
    <w:rsid w:val="00695DCF"/>
    <w:rsid w:val="006A70D9"/>
    <w:rsid w:val="006B7E69"/>
    <w:rsid w:val="006C6237"/>
    <w:rsid w:val="006C6568"/>
    <w:rsid w:val="006D23DA"/>
    <w:rsid w:val="006D59F1"/>
    <w:rsid w:val="006D6027"/>
    <w:rsid w:val="006D6103"/>
    <w:rsid w:val="006E077D"/>
    <w:rsid w:val="006E5BFC"/>
    <w:rsid w:val="006E695D"/>
    <w:rsid w:val="006F1465"/>
    <w:rsid w:val="006F4DAD"/>
    <w:rsid w:val="006F62BA"/>
    <w:rsid w:val="00700FA8"/>
    <w:rsid w:val="007048FB"/>
    <w:rsid w:val="00713503"/>
    <w:rsid w:val="00726C87"/>
    <w:rsid w:val="007511F1"/>
    <w:rsid w:val="00753719"/>
    <w:rsid w:val="00753B24"/>
    <w:rsid w:val="007546FC"/>
    <w:rsid w:val="0075658A"/>
    <w:rsid w:val="00762D3F"/>
    <w:rsid w:val="007637A3"/>
    <w:rsid w:val="00763A6A"/>
    <w:rsid w:val="0077149E"/>
    <w:rsid w:val="00781351"/>
    <w:rsid w:val="00784AD0"/>
    <w:rsid w:val="00785D4A"/>
    <w:rsid w:val="00787C22"/>
    <w:rsid w:val="00791587"/>
    <w:rsid w:val="00791B55"/>
    <w:rsid w:val="00795384"/>
    <w:rsid w:val="00796ADD"/>
    <w:rsid w:val="007979E4"/>
    <w:rsid w:val="007A1A14"/>
    <w:rsid w:val="007A49D1"/>
    <w:rsid w:val="007A6244"/>
    <w:rsid w:val="007B1E30"/>
    <w:rsid w:val="007B2C57"/>
    <w:rsid w:val="007B379F"/>
    <w:rsid w:val="007B3F55"/>
    <w:rsid w:val="007B5229"/>
    <w:rsid w:val="007B7312"/>
    <w:rsid w:val="007C007A"/>
    <w:rsid w:val="007C47E8"/>
    <w:rsid w:val="007C6750"/>
    <w:rsid w:val="007C79DA"/>
    <w:rsid w:val="007D53E9"/>
    <w:rsid w:val="007D5DA4"/>
    <w:rsid w:val="007E055E"/>
    <w:rsid w:val="007E38B4"/>
    <w:rsid w:val="007E46B5"/>
    <w:rsid w:val="007F75A9"/>
    <w:rsid w:val="007F7E2D"/>
    <w:rsid w:val="00800D81"/>
    <w:rsid w:val="00803862"/>
    <w:rsid w:val="00817501"/>
    <w:rsid w:val="00820343"/>
    <w:rsid w:val="00826E92"/>
    <w:rsid w:val="00835EB1"/>
    <w:rsid w:val="00837E86"/>
    <w:rsid w:val="008429B2"/>
    <w:rsid w:val="00846B67"/>
    <w:rsid w:val="00850749"/>
    <w:rsid w:val="00855E98"/>
    <w:rsid w:val="00855F6D"/>
    <w:rsid w:val="00873882"/>
    <w:rsid w:val="0087582B"/>
    <w:rsid w:val="008811FB"/>
    <w:rsid w:val="00886189"/>
    <w:rsid w:val="00887554"/>
    <w:rsid w:val="008969EC"/>
    <w:rsid w:val="008A0D2D"/>
    <w:rsid w:val="008A3304"/>
    <w:rsid w:val="008A53D9"/>
    <w:rsid w:val="008B2195"/>
    <w:rsid w:val="008B3F49"/>
    <w:rsid w:val="008B69CC"/>
    <w:rsid w:val="008C10CD"/>
    <w:rsid w:val="008C1FD2"/>
    <w:rsid w:val="008C5432"/>
    <w:rsid w:val="008C6356"/>
    <w:rsid w:val="008E6147"/>
    <w:rsid w:val="008F482F"/>
    <w:rsid w:val="008F5A0C"/>
    <w:rsid w:val="009005FB"/>
    <w:rsid w:val="00901683"/>
    <w:rsid w:val="0090309B"/>
    <w:rsid w:val="00903F69"/>
    <w:rsid w:val="00905BF3"/>
    <w:rsid w:val="0090688B"/>
    <w:rsid w:val="00911140"/>
    <w:rsid w:val="00923401"/>
    <w:rsid w:val="00925C04"/>
    <w:rsid w:val="009260BA"/>
    <w:rsid w:val="00932A47"/>
    <w:rsid w:val="00944FA6"/>
    <w:rsid w:val="00951E9B"/>
    <w:rsid w:val="00954008"/>
    <w:rsid w:val="0095672A"/>
    <w:rsid w:val="0096485E"/>
    <w:rsid w:val="00966E13"/>
    <w:rsid w:val="00973FD3"/>
    <w:rsid w:val="009847F8"/>
    <w:rsid w:val="009903EE"/>
    <w:rsid w:val="009942B3"/>
    <w:rsid w:val="009A1617"/>
    <w:rsid w:val="009B1FC7"/>
    <w:rsid w:val="009B73DA"/>
    <w:rsid w:val="009B7B0F"/>
    <w:rsid w:val="009C687F"/>
    <w:rsid w:val="009D3C31"/>
    <w:rsid w:val="009D640B"/>
    <w:rsid w:val="009E4744"/>
    <w:rsid w:val="009E5569"/>
    <w:rsid w:val="009E68A7"/>
    <w:rsid w:val="009F070D"/>
    <w:rsid w:val="009F0CE3"/>
    <w:rsid w:val="009F2B6D"/>
    <w:rsid w:val="00A0685D"/>
    <w:rsid w:val="00A13102"/>
    <w:rsid w:val="00A30D9F"/>
    <w:rsid w:val="00A32985"/>
    <w:rsid w:val="00A34FC9"/>
    <w:rsid w:val="00A356D0"/>
    <w:rsid w:val="00A3751B"/>
    <w:rsid w:val="00A40231"/>
    <w:rsid w:val="00A44F5E"/>
    <w:rsid w:val="00A458E0"/>
    <w:rsid w:val="00A65CE0"/>
    <w:rsid w:val="00A70347"/>
    <w:rsid w:val="00A72E85"/>
    <w:rsid w:val="00A7407D"/>
    <w:rsid w:val="00A803FA"/>
    <w:rsid w:val="00A83856"/>
    <w:rsid w:val="00A85AE2"/>
    <w:rsid w:val="00A93171"/>
    <w:rsid w:val="00A93A6E"/>
    <w:rsid w:val="00A95F2F"/>
    <w:rsid w:val="00AA3248"/>
    <w:rsid w:val="00AA3D7E"/>
    <w:rsid w:val="00AA6CAD"/>
    <w:rsid w:val="00AB41BD"/>
    <w:rsid w:val="00AB5E15"/>
    <w:rsid w:val="00AC0306"/>
    <w:rsid w:val="00AC6161"/>
    <w:rsid w:val="00AD4FEB"/>
    <w:rsid w:val="00AD615B"/>
    <w:rsid w:val="00AE36A6"/>
    <w:rsid w:val="00AF4727"/>
    <w:rsid w:val="00AF60F1"/>
    <w:rsid w:val="00B0078F"/>
    <w:rsid w:val="00B03745"/>
    <w:rsid w:val="00B03C3A"/>
    <w:rsid w:val="00B15C28"/>
    <w:rsid w:val="00B16279"/>
    <w:rsid w:val="00B17F14"/>
    <w:rsid w:val="00B30F68"/>
    <w:rsid w:val="00B37D94"/>
    <w:rsid w:val="00B42583"/>
    <w:rsid w:val="00B50BA3"/>
    <w:rsid w:val="00B53E94"/>
    <w:rsid w:val="00B5579C"/>
    <w:rsid w:val="00B60055"/>
    <w:rsid w:val="00B6767D"/>
    <w:rsid w:val="00B67935"/>
    <w:rsid w:val="00B718ED"/>
    <w:rsid w:val="00B734E7"/>
    <w:rsid w:val="00B7365D"/>
    <w:rsid w:val="00B7590C"/>
    <w:rsid w:val="00B80F4D"/>
    <w:rsid w:val="00B80FC1"/>
    <w:rsid w:val="00B86A63"/>
    <w:rsid w:val="00B90763"/>
    <w:rsid w:val="00B91479"/>
    <w:rsid w:val="00B9629F"/>
    <w:rsid w:val="00B969AA"/>
    <w:rsid w:val="00B97D0F"/>
    <w:rsid w:val="00BA1900"/>
    <w:rsid w:val="00BA2CB2"/>
    <w:rsid w:val="00BA4E22"/>
    <w:rsid w:val="00BB415E"/>
    <w:rsid w:val="00BB5CA7"/>
    <w:rsid w:val="00BC328B"/>
    <w:rsid w:val="00BC50DA"/>
    <w:rsid w:val="00BC5861"/>
    <w:rsid w:val="00BC6C94"/>
    <w:rsid w:val="00BD4A86"/>
    <w:rsid w:val="00BD508B"/>
    <w:rsid w:val="00BF13E4"/>
    <w:rsid w:val="00BF25DD"/>
    <w:rsid w:val="00BF2BEB"/>
    <w:rsid w:val="00BF50A4"/>
    <w:rsid w:val="00BF7684"/>
    <w:rsid w:val="00C04826"/>
    <w:rsid w:val="00C06515"/>
    <w:rsid w:val="00C06946"/>
    <w:rsid w:val="00C0746F"/>
    <w:rsid w:val="00C124DB"/>
    <w:rsid w:val="00C127AB"/>
    <w:rsid w:val="00C16F30"/>
    <w:rsid w:val="00C236DB"/>
    <w:rsid w:val="00C3046B"/>
    <w:rsid w:val="00C3051B"/>
    <w:rsid w:val="00C31BC1"/>
    <w:rsid w:val="00C433C2"/>
    <w:rsid w:val="00C4385E"/>
    <w:rsid w:val="00C474DB"/>
    <w:rsid w:val="00C47F1E"/>
    <w:rsid w:val="00C5055F"/>
    <w:rsid w:val="00C506BF"/>
    <w:rsid w:val="00C54E4D"/>
    <w:rsid w:val="00C57CA3"/>
    <w:rsid w:val="00C61CF7"/>
    <w:rsid w:val="00C6432F"/>
    <w:rsid w:val="00C73276"/>
    <w:rsid w:val="00C7344B"/>
    <w:rsid w:val="00C74760"/>
    <w:rsid w:val="00C77F4F"/>
    <w:rsid w:val="00C82078"/>
    <w:rsid w:val="00C84046"/>
    <w:rsid w:val="00C84615"/>
    <w:rsid w:val="00C8479B"/>
    <w:rsid w:val="00C85E40"/>
    <w:rsid w:val="00C93127"/>
    <w:rsid w:val="00C94A76"/>
    <w:rsid w:val="00C95146"/>
    <w:rsid w:val="00C97DFC"/>
    <w:rsid w:val="00CA0371"/>
    <w:rsid w:val="00CA69E0"/>
    <w:rsid w:val="00CB07BF"/>
    <w:rsid w:val="00CB39CC"/>
    <w:rsid w:val="00CC2B19"/>
    <w:rsid w:val="00CC58F8"/>
    <w:rsid w:val="00CC79C7"/>
    <w:rsid w:val="00CE4615"/>
    <w:rsid w:val="00CF0759"/>
    <w:rsid w:val="00D0193F"/>
    <w:rsid w:val="00D11A98"/>
    <w:rsid w:val="00D1674C"/>
    <w:rsid w:val="00D21703"/>
    <w:rsid w:val="00D24944"/>
    <w:rsid w:val="00D26B0B"/>
    <w:rsid w:val="00D31451"/>
    <w:rsid w:val="00D351C7"/>
    <w:rsid w:val="00D42D7E"/>
    <w:rsid w:val="00D5724E"/>
    <w:rsid w:val="00D657EE"/>
    <w:rsid w:val="00D65D08"/>
    <w:rsid w:val="00D6625A"/>
    <w:rsid w:val="00D66482"/>
    <w:rsid w:val="00D80CCD"/>
    <w:rsid w:val="00D8161D"/>
    <w:rsid w:val="00D856BB"/>
    <w:rsid w:val="00D85E80"/>
    <w:rsid w:val="00D935E8"/>
    <w:rsid w:val="00D948CF"/>
    <w:rsid w:val="00DA1F10"/>
    <w:rsid w:val="00DA3599"/>
    <w:rsid w:val="00DA3ABA"/>
    <w:rsid w:val="00DA3E38"/>
    <w:rsid w:val="00DA407A"/>
    <w:rsid w:val="00DA5412"/>
    <w:rsid w:val="00DA6B67"/>
    <w:rsid w:val="00DB7C8C"/>
    <w:rsid w:val="00DC0FB9"/>
    <w:rsid w:val="00DD1140"/>
    <w:rsid w:val="00DD391A"/>
    <w:rsid w:val="00DD3D01"/>
    <w:rsid w:val="00DE3CEA"/>
    <w:rsid w:val="00DE65C1"/>
    <w:rsid w:val="00DF1639"/>
    <w:rsid w:val="00DF2743"/>
    <w:rsid w:val="00E0148D"/>
    <w:rsid w:val="00E033B3"/>
    <w:rsid w:val="00E2168A"/>
    <w:rsid w:val="00E250EC"/>
    <w:rsid w:val="00E26171"/>
    <w:rsid w:val="00E312E4"/>
    <w:rsid w:val="00E320A6"/>
    <w:rsid w:val="00E33CDF"/>
    <w:rsid w:val="00E373FA"/>
    <w:rsid w:val="00E47ACF"/>
    <w:rsid w:val="00E524CE"/>
    <w:rsid w:val="00E54B10"/>
    <w:rsid w:val="00E551FF"/>
    <w:rsid w:val="00E56178"/>
    <w:rsid w:val="00E615C5"/>
    <w:rsid w:val="00E63DF6"/>
    <w:rsid w:val="00E67630"/>
    <w:rsid w:val="00E76AA6"/>
    <w:rsid w:val="00E87552"/>
    <w:rsid w:val="00E91404"/>
    <w:rsid w:val="00E95FC2"/>
    <w:rsid w:val="00EA0139"/>
    <w:rsid w:val="00EA1145"/>
    <w:rsid w:val="00EB0740"/>
    <w:rsid w:val="00EB3AF2"/>
    <w:rsid w:val="00EB40EF"/>
    <w:rsid w:val="00EB5FF8"/>
    <w:rsid w:val="00EC0DC3"/>
    <w:rsid w:val="00EC22E6"/>
    <w:rsid w:val="00EC4CF3"/>
    <w:rsid w:val="00EE2195"/>
    <w:rsid w:val="00EE3175"/>
    <w:rsid w:val="00EE60BD"/>
    <w:rsid w:val="00EF4BA5"/>
    <w:rsid w:val="00F03C3F"/>
    <w:rsid w:val="00F43E37"/>
    <w:rsid w:val="00F45047"/>
    <w:rsid w:val="00F45BA0"/>
    <w:rsid w:val="00F46B4A"/>
    <w:rsid w:val="00F5073B"/>
    <w:rsid w:val="00F54221"/>
    <w:rsid w:val="00F55EF4"/>
    <w:rsid w:val="00F6132A"/>
    <w:rsid w:val="00F65A02"/>
    <w:rsid w:val="00F8493D"/>
    <w:rsid w:val="00F86ABA"/>
    <w:rsid w:val="00F8743F"/>
    <w:rsid w:val="00F93EF4"/>
    <w:rsid w:val="00FA0210"/>
    <w:rsid w:val="00FA15A6"/>
    <w:rsid w:val="00FA77CD"/>
    <w:rsid w:val="00FB04DF"/>
    <w:rsid w:val="00FB0DE3"/>
    <w:rsid w:val="00FB5BF7"/>
    <w:rsid w:val="00FB6AD5"/>
    <w:rsid w:val="00FC793A"/>
    <w:rsid w:val="00FD1818"/>
    <w:rsid w:val="00FD575C"/>
    <w:rsid w:val="00FD7422"/>
    <w:rsid w:val="00FE0176"/>
    <w:rsid w:val="00FE0E80"/>
    <w:rsid w:val="00FE2C1E"/>
    <w:rsid w:val="00FE415D"/>
    <w:rsid w:val="00FE470F"/>
    <w:rsid w:val="00FF13CA"/>
    <w:rsid w:val="00FF4489"/>
    <w:rsid w:val="0DA906C1"/>
    <w:rsid w:val="2983EE9D"/>
    <w:rsid w:val="69B3C6B1"/>
    <w:rsid w:val="7C5D4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2D92A4"/>
  <w15:chartTrackingRefBased/>
  <w15:docId w15:val="{8880E2BD-9387-4968-8FBF-8B2F5FF30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4D2E15"/>
    <w:rPr>
      <w:sz w:val="24"/>
      <w:szCs w:val="24"/>
      <w:lang w:val="en-US" w:eastAsia="en-US"/>
    </w:rPr>
  </w:style>
  <w:style w:type="paragraph" w:styleId="Heading1">
    <w:name w:val="heading 1"/>
    <w:basedOn w:val="Normal"/>
    <w:next w:val="BodyText"/>
    <w:qFormat/>
    <w:rsid w:val="00E0148D"/>
    <w:pPr>
      <w:keepNext/>
      <w:widowControl w:val="0"/>
      <w:numPr>
        <w:numId w:val="1"/>
      </w:numPr>
      <w:shd w:val="clear" w:color="auto" w:fill="E6E6E6"/>
      <w:spacing w:before="400" w:after="120" w:line="240" w:lineRule="atLeast"/>
      <w:outlineLvl w:val="0"/>
    </w:pPr>
    <w:rPr>
      <w:rFonts w:ascii="Arial" w:hAnsi="Arial"/>
      <w:b/>
      <w:szCs w:val="20"/>
    </w:rPr>
  </w:style>
  <w:style w:type="paragraph" w:styleId="Heading2">
    <w:name w:val="heading 2"/>
    <w:basedOn w:val="Heading1"/>
    <w:next w:val="BodyText"/>
    <w:qFormat/>
    <w:rsid w:val="00E0148D"/>
    <w:pPr>
      <w:numPr>
        <w:ilvl w:val="1"/>
      </w:numPr>
      <w:shd w:val="clear" w:color="auto" w:fill="auto"/>
      <w:tabs>
        <w:tab w:val="num" w:pos="360"/>
      </w:tabs>
      <w:spacing w:before="200"/>
      <w:outlineLvl w:val="1"/>
    </w:pPr>
    <w:rPr>
      <w:sz w:val="20"/>
    </w:rPr>
  </w:style>
  <w:style w:type="paragraph" w:styleId="Heading3">
    <w:name w:val="heading 3"/>
    <w:basedOn w:val="Heading2"/>
    <w:next w:val="BodyText"/>
    <w:qFormat/>
    <w:rsid w:val="000C072C"/>
    <w:pPr>
      <w:numPr>
        <w:ilvl w:val="2"/>
      </w:numPr>
      <w:tabs>
        <w:tab w:val="num" w:pos="360"/>
      </w:tabs>
      <w:ind w:left="907" w:hanging="547"/>
      <w:outlineLvl w:val="2"/>
    </w:pPr>
    <w:rPr>
      <w:i/>
    </w:rPr>
  </w:style>
  <w:style w:type="paragraph" w:styleId="Heading4">
    <w:name w:val="heading 4"/>
    <w:basedOn w:val="Heading3"/>
    <w:next w:val="BodyText"/>
    <w:qFormat/>
    <w:rsid w:val="006757A5"/>
    <w:pPr>
      <w:numPr>
        <w:ilvl w:val="3"/>
      </w:numPr>
      <w:tabs>
        <w:tab w:val="left" w:pos="1080"/>
      </w:tabs>
      <w:ind w:left="1080" w:hanging="360"/>
      <w:outlineLvl w:val="3"/>
    </w:pPr>
  </w:style>
  <w:style w:type="paragraph" w:styleId="Heading5">
    <w:name w:val="heading 5"/>
    <w:basedOn w:val="Heading4"/>
    <w:next w:val="BodyText"/>
    <w:qFormat/>
    <w:rsid w:val="00E0148D"/>
    <w:pPr>
      <w:numPr>
        <w:ilvl w:val="4"/>
      </w:numPr>
      <w:tabs>
        <w:tab w:val="clear" w:pos="1080"/>
        <w:tab w:val="left" w:pos="1800"/>
      </w:tabs>
      <w:outlineLvl w:val="4"/>
    </w:pPr>
    <w:rPr>
      <w:b w:val="0"/>
    </w:rPr>
  </w:style>
  <w:style w:type="paragraph" w:styleId="Heading6">
    <w:name w:val="heading 6"/>
    <w:basedOn w:val="Normal"/>
    <w:next w:val="Normal"/>
    <w:qFormat/>
    <w:rsid w:val="00205F3C"/>
    <w:pPr>
      <w:widowControl w:val="0"/>
      <w:spacing w:before="240" w:after="60" w:line="240" w:lineRule="atLeast"/>
      <w:ind w:left="2880"/>
      <w:outlineLvl w:val="5"/>
    </w:pPr>
    <w:rPr>
      <w:i/>
      <w:sz w:val="22"/>
      <w:szCs w:val="20"/>
    </w:rPr>
  </w:style>
  <w:style w:type="paragraph" w:styleId="Heading7">
    <w:name w:val="heading 7"/>
    <w:basedOn w:val="Normal"/>
    <w:next w:val="Normal"/>
    <w:qFormat/>
    <w:rsid w:val="00205F3C"/>
    <w:pPr>
      <w:widowControl w:val="0"/>
      <w:spacing w:before="240" w:after="60" w:line="240" w:lineRule="atLeast"/>
      <w:ind w:left="2880"/>
      <w:outlineLvl w:val="6"/>
    </w:pPr>
    <w:rPr>
      <w:sz w:val="20"/>
      <w:szCs w:val="20"/>
    </w:rPr>
  </w:style>
  <w:style w:type="paragraph" w:styleId="Heading8">
    <w:name w:val="heading 8"/>
    <w:basedOn w:val="Normal"/>
    <w:next w:val="Normal"/>
    <w:qFormat/>
    <w:rsid w:val="00205F3C"/>
    <w:pPr>
      <w:widowControl w:val="0"/>
      <w:spacing w:before="240" w:after="60" w:line="240" w:lineRule="atLeast"/>
      <w:ind w:left="2880"/>
      <w:outlineLvl w:val="7"/>
    </w:pPr>
    <w:rPr>
      <w:i/>
      <w:sz w:val="20"/>
      <w:szCs w:val="20"/>
    </w:rPr>
  </w:style>
  <w:style w:type="paragraph" w:styleId="Heading9">
    <w:name w:val="heading 9"/>
    <w:basedOn w:val="Normal"/>
    <w:next w:val="Normal"/>
    <w:qFormat/>
    <w:rsid w:val="00205F3C"/>
    <w:pPr>
      <w:widowControl w:val="0"/>
      <w:spacing w:before="240" w:after="60" w:line="240" w:lineRule="atLeast"/>
      <w:ind w:left="2880"/>
      <w:outlineLvl w:val="8"/>
    </w:pPr>
    <w:rPr>
      <w:b/>
      <w:i/>
      <w:sz w:val="18"/>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DPOOversight" w:customStyle="1">
    <w:name w:val="ADPO Oversight"/>
    <w:basedOn w:val="Normal"/>
    <w:next w:val="Normal"/>
    <w:link w:val="ADPOOversightChar"/>
    <w:semiHidden/>
    <w:rsid w:val="004D2E15"/>
    <w:pPr>
      <w:pBdr>
        <w:bottom w:val="single" w:color="auto" w:sz="8" w:space="1"/>
      </w:pBdr>
      <w:tabs>
        <w:tab w:val="center" w:pos="4680"/>
        <w:tab w:val="right" w:pos="9360"/>
      </w:tabs>
      <w:jc w:val="center"/>
    </w:pPr>
    <w:rPr>
      <w:rFonts w:ascii="Arial" w:hAnsi="Arial"/>
      <w:sz w:val="36"/>
    </w:rPr>
  </w:style>
  <w:style w:type="paragraph" w:styleId="DocInfoBox" w:customStyle="1">
    <w:name w:val="Doc Info Box"/>
    <w:semiHidden/>
    <w:rsid w:val="004D2E15"/>
    <w:rPr>
      <w:rFonts w:ascii="Arial" w:hAnsi="Arial"/>
      <w:sz w:val="24"/>
      <w:szCs w:val="24"/>
      <w:lang w:val="en-US" w:eastAsia="en-US"/>
    </w:rPr>
  </w:style>
  <w:style w:type="paragraph" w:styleId="DocumentTitle" w:customStyle="1">
    <w:name w:val="Document Title"/>
    <w:basedOn w:val="Normal"/>
    <w:next w:val="Spacer"/>
    <w:semiHidden/>
    <w:rsid w:val="00DD3D01"/>
    <w:pPr>
      <w:spacing w:before="320"/>
      <w:jc w:val="center"/>
    </w:pPr>
    <w:rPr>
      <w:rFonts w:ascii="Arial" w:hAnsi="Arial"/>
      <w:sz w:val="48"/>
    </w:rPr>
  </w:style>
  <w:style w:type="paragraph" w:styleId="Footer">
    <w:name w:val="footer"/>
    <w:basedOn w:val="Normal"/>
    <w:semiHidden/>
    <w:rsid w:val="00820343"/>
    <w:pPr>
      <w:tabs>
        <w:tab w:val="center" w:pos="4680"/>
        <w:tab w:val="right" w:pos="9360"/>
      </w:tabs>
    </w:pPr>
    <w:rPr>
      <w:rFonts w:ascii="Arial" w:hAnsi="Arial"/>
      <w:sz w:val="16"/>
    </w:rPr>
  </w:style>
  <w:style w:type="paragraph" w:styleId="PreparedFor" w:customStyle="1">
    <w:name w:val="Prepared For"/>
    <w:semiHidden/>
    <w:rsid w:val="004D2E15"/>
    <w:pPr>
      <w:jc w:val="center"/>
    </w:pPr>
    <w:rPr>
      <w:rFonts w:ascii="Arial" w:hAnsi="Arial"/>
      <w:sz w:val="22"/>
      <w:szCs w:val="24"/>
      <w:lang w:val="en-US" w:eastAsia="en-US"/>
    </w:rPr>
  </w:style>
  <w:style w:type="paragraph" w:styleId="ProjectManager" w:customStyle="1">
    <w:name w:val="Project Manager"/>
    <w:next w:val="Spacer"/>
    <w:semiHidden/>
    <w:rsid w:val="0077149E"/>
    <w:pPr>
      <w:spacing w:before="200"/>
      <w:jc w:val="center"/>
    </w:pPr>
    <w:rPr>
      <w:rFonts w:ascii="Arial" w:hAnsi="Arial"/>
      <w:sz w:val="22"/>
      <w:szCs w:val="24"/>
      <w:lang w:val="en-US" w:eastAsia="en-US"/>
    </w:rPr>
  </w:style>
  <w:style w:type="paragraph" w:styleId="ProjectTitle" w:customStyle="1">
    <w:name w:val="Project Title"/>
    <w:next w:val="ProjectManager"/>
    <w:semiHidden/>
    <w:rsid w:val="00DD3D01"/>
    <w:pPr>
      <w:spacing w:before="400" w:after="40"/>
      <w:jc w:val="center"/>
    </w:pPr>
    <w:rPr>
      <w:rFonts w:ascii="Arial" w:hAnsi="Arial"/>
      <w:sz w:val="40"/>
      <w:szCs w:val="24"/>
      <w:lang w:val="en-US" w:eastAsia="en-US"/>
    </w:rPr>
  </w:style>
  <w:style w:type="paragraph" w:styleId="Spacer" w:customStyle="1">
    <w:name w:val="Spacer"/>
    <w:basedOn w:val="Normal"/>
    <w:semiHidden/>
    <w:rsid w:val="004D2E15"/>
    <w:pPr>
      <w:jc w:val="center"/>
    </w:pPr>
    <w:rPr>
      <w:rFonts w:ascii="Arial" w:hAnsi="Arial"/>
      <w:sz w:val="32"/>
    </w:rPr>
  </w:style>
  <w:style w:type="paragraph" w:styleId="BalloonText">
    <w:name w:val="Balloon Text"/>
    <w:basedOn w:val="Normal"/>
    <w:semiHidden/>
    <w:rsid w:val="004D2E15"/>
    <w:rPr>
      <w:rFonts w:ascii="Tahoma" w:hAnsi="Tahoma" w:cs="Tahoma"/>
      <w:sz w:val="16"/>
      <w:szCs w:val="16"/>
    </w:rPr>
  </w:style>
  <w:style w:type="character" w:styleId="ADPOOversightChar" w:customStyle="1">
    <w:name w:val="ADPO Oversight Char"/>
    <w:link w:val="ADPOOversight"/>
    <w:rsid w:val="004D2E15"/>
    <w:rPr>
      <w:rFonts w:ascii="Arial" w:hAnsi="Arial"/>
      <w:sz w:val="36"/>
      <w:szCs w:val="24"/>
      <w:lang w:val="en-US" w:eastAsia="en-US" w:bidi="ar-SA"/>
    </w:rPr>
  </w:style>
  <w:style w:type="paragraph" w:styleId="Header">
    <w:name w:val="header"/>
    <w:basedOn w:val="Normal"/>
    <w:link w:val="HeaderChar"/>
    <w:uiPriority w:val="99"/>
    <w:rsid w:val="004D2E15"/>
    <w:pPr>
      <w:tabs>
        <w:tab w:val="center" w:pos="4320"/>
        <w:tab w:val="right" w:pos="8640"/>
      </w:tabs>
    </w:pPr>
  </w:style>
  <w:style w:type="paragraph" w:styleId="StylePreparedForBold" w:customStyle="1">
    <w:name w:val="Style Prepared For + Bold"/>
    <w:basedOn w:val="PreparedFor"/>
    <w:semiHidden/>
    <w:rsid w:val="004D2E15"/>
    <w:rPr>
      <w:b/>
      <w:bCs/>
      <w:sz w:val="24"/>
    </w:rPr>
  </w:style>
  <w:style w:type="character" w:styleId="CommentReference">
    <w:name w:val="annotation reference"/>
    <w:semiHidden/>
    <w:rsid w:val="003B4F0A"/>
    <w:rPr>
      <w:sz w:val="16"/>
      <w:szCs w:val="16"/>
    </w:rPr>
  </w:style>
  <w:style w:type="paragraph" w:styleId="CommentText">
    <w:name w:val="annotation text"/>
    <w:basedOn w:val="Normal"/>
    <w:semiHidden/>
    <w:rsid w:val="003B4F0A"/>
    <w:pPr>
      <w:widowControl w:val="0"/>
      <w:spacing w:line="240" w:lineRule="atLeast"/>
    </w:pPr>
    <w:rPr>
      <w:sz w:val="20"/>
      <w:szCs w:val="20"/>
    </w:rPr>
  </w:style>
  <w:style w:type="paragraph" w:styleId="CommentSubject">
    <w:name w:val="annotation subject"/>
    <w:basedOn w:val="CommentText"/>
    <w:next w:val="CommentText"/>
    <w:semiHidden/>
    <w:rsid w:val="003B4F0A"/>
    <w:rPr>
      <w:b/>
      <w:bCs/>
    </w:rPr>
  </w:style>
  <w:style w:type="paragraph" w:styleId="Title">
    <w:name w:val="Title"/>
    <w:basedOn w:val="Normal"/>
    <w:next w:val="Normal"/>
    <w:qFormat/>
    <w:rsid w:val="00AA3248"/>
    <w:pPr>
      <w:widowControl w:val="0"/>
      <w:spacing w:before="120" w:after="240"/>
      <w:jc w:val="center"/>
    </w:pPr>
    <w:rPr>
      <w:rFonts w:ascii="Arial" w:hAnsi="Arial"/>
      <w:b/>
      <w:sz w:val="36"/>
      <w:szCs w:val="20"/>
    </w:rPr>
  </w:style>
  <w:style w:type="paragraph" w:styleId="TOC1">
    <w:name w:val="toc 1"/>
    <w:basedOn w:val="Normal"/>
    <w:next w:val="Normal"/>
    <w:semiHidden/>
    <w:rsid w:val="001B6634"/>
    <w:pPr>
      <w:keepLines/>
      <w:widowControl w:val="0"/>
      <w:tabs>
        <w:tab w:val="left" w:pos="270"/>
        <w:tab w:val="right" w:leader="dot" w:pos="9360"/>
      </w:tabs>
      <w:spacing w:before="120" w:after="60" w:line="240" w:lineRule="atLeast"/>
      <w:ind w:right="720"/>
    </w:pPr>
    <w:rPr>
      <w:rFonts w:ascii="Arial" w:hAnsi="Arial"/>
      <w:noProof/>
      <w:sz w:val="20"/>
      <w:szCs w:val="20"/>
    </w:rPr>
  </w:style>
  <w:style w:type="paragraph" w:styleId="Bullets1" w:customStyle="1">
    <w:name w:val="Bullets 1"/>
    <w:basedOn w:val="BodyText"/>
    <w:rsid w:val="00CE4615"/>
    <w:pPr>
      <w:tabs>
        <w:tab w:val="num" w:pos="1440"/>
      </w:tabs>
      <w:spacing w:after="60"/>
      <w:ind w:left="1440" w:hanging="360"/>
    </w:pPr>
  </w:style>
  <w:style w:type="paragraph" w:styleId="TOC2">
    <w:name w:val="toc 2"/>
    <w:basedOn w:val="Normal"/>
    <w:next w:val="Normal"/>
    <w:semiHidden/>
    <w:rsid w:val="003B4F0A"/>
    <w:pPr>
      <w:widowControl w:val="0"/>
      <w:tabs>
        <w:tab w:val="left" w:pos="900"/>
        <w:tab w:val="right" w:leader="dot" w:pos="9360"/>
      </w:tabs>
      <w:spacing w:line="240" w:lineRule="atLeast"/>
      <w:ind w:left="432" w:right="720"/>
    </w:pPr>
    <w:rPr>
      <w:noProof/>
      <w:sz w:val="20"/>
      <w:szCs w:val="20"/>
    </w:rPr>
  </w:style>
  <w:style w:type="paragraph" w:styleId="TOC3">
    <w:name w:val="toc 3"/>
    <w:basedOn w:val="Normal"/>
    <w:next w:val="Normal"/>
    <w:semiHidden/>
    <w:rsid w:val="003B4F0A"/>
    <w:pPr>
      <w:widowControl w:val="0"/>
      <w:tabs>
        <w:tab w:val="left" w:pos="1620"/>
        <w:tab w:val="right" w:leader="dot" w:pos="9360"/>
      </w:tabs>
      <w:spacing w:line="240" w:lineRule="atLeast"/>
      <w:ind w:left="994"/>
    </w:pPr>
    <w:rPr>
      <w:noProof/>
      <w:sz w:val="20"/>
    </w:rPr>
  </w:style>
  <w:style w:type="paragraph" w:styleId="TOC4">
    <w:name w:val="toc 4"/>
    <w:basedOn w:val="Normal"/>
    <w:next w:val="Normal"/>
    <w:semiHidden/>
    <w:rsid w:val="003B4F0A"/>
    <w:pPr>
      <w:widowControl w:val="0"/>
      <w:tabs>
        <w:tab w:val="left" w:pos="2430"/>
        <w:tab w:val="right" w:leader="dot" w:pos="9350"/>
      </w:tabs>
      <w:spacing w:line="240" w:lineRule="atLeast"/>
      <w:ind w:left="1728"/>
    </w:pPr>
    <w:rPr>
      <w:noProof/>
      <w:sz w:val="20"/>
      <w:szCs w:val="20"/>
    </w:rPr>
  </w:style>
  <w:style w:type="paragraph" w:styleId="BodyText">
    <w:name w:val="Body Text"/>
    <w:basedOn w:val="Normal"/>
    <w:link w:val="BodyTextChar"/>
    <w:rsid w:val="00601E95"/>
    <w:pPr>
      <w:keepLines/>
      <w:widowControl w:val="0"/>
      <w:spacing w:after="120" w:line="240" w:lineRule="atLeast"/>
      <w:ind w:left="720"/>
    </w:pPr>
    <w:rPr>
      <w:sz w:val="20"/>
      <w:szCs w:val="20"/>
    </w:rPr>
  </w:style>
  <w:style w:type="paragraph" w:styleId="Text" w:customStyle="1">
    <w:name w:val="Text"/>
    <w:basedOn w:val="Normal"/>
    <w:semiHidden/>
    <w:rsid w:val="00D26B0B"/>
    <w:pPr>
      <w:keepLines/>
      <w:widowControl w:val="0"/>
      <w:overflowPunct w:val="0"/>
      <w:autoSpaceDE w:val="0"/>
      <w:autoSpaceDN w:val="0"/>
      <w:adjustRightInd w:val="0"/>
      <w:spacing w:after="110"/>
      <w:ind w:left="567"/>
      <w:textAlignment w:val="baseline"/>
    </w:pPr>
    <w:rPr>
      <w:rFonts w:ascii="Arial" w:hAnsi="Arial"/>
      <w:sz w:val="22"/>
      <w:szCs w:val="20"/>
      <w:lang w:val="fr-FR" w:eastAsia="fr-FR"/>
    </w:rPr>
  </w:style>
  <w:style w:type="paragraph" w:styleId="Section" w:customStyle="1">
    <w:name w:val="Section"/>
    <w:basedOn w:val="Normal"/>
    <w:semiHidden/>
    <w:rsid w:val="00D26B0B"/>
    <w:pPr>
      <w:keepLines/>
      <w:widowControl w:val="0"/>
      <w:tabs>
        <w:tab w:val="left" w:pos="720"/>
      </w:tabs>
      <w:overflowPunct w:val="0"/>
      <w:autoSpaceDE w:val="0"/>
      <w:autoSpaceDN w:val="0"/>
      <w:adjustRightInd w:val="0"/>
      <w:spacing w:before="220" w:after="110"/>
      <w:ind w:left="720" w:hanging="360"/>
      <w:textAlignment w:val="baseline"/>
    </w:pPr>
    <w:rPr>
      <w:rFonts w:ascii="Arial" w:hAnsi="Arial"/>
      <w:b/>
      <w:sz w:val="22"/>
      <w:szCs w:val="20"/>
      <w:lang w:val="fr-FR" w:eastAsia="fr-FR"/>
    </w:rPr>
  </w:style>
  <w:style w:type="paragraph" w:styleId="ItalicizedText" w:customStyle="1">
    <w:name w:val="Italicized Text"/>
    <w:basedOn w:val="Normal"/>
    <w:semiHidden/>
    <w:rsid w:val="00D26B0B"/>
    <w:pPr>
      <w:keepLines/>
      <w:widowControl w:val="0"/>
      <w:overflowPunct w:val="0"/>
      <w:autoSpaceDE w:val="0"/>
      <w:autoSpaceDN w:val="0"/>
      <w:adjustRightInd w:val="0"/>
      <w:spacing w:after="110"/>
      <w:ind w:left="567"/>
      <w:textAlignment w:val="baseline"/>
    </w:pPr>
    <w:rPr>
      <w:rFonts w:ascii="Arial" w:hAnsi="Arial"/>
      <w:i/>
      <w:sz w:val="22"/>
      <w:szCs w:val="20"/>
      <w:lang w:val="fr-FR" w:eastAsia="fr-FR"/>
    </w:rPr>
  </w:style>
  <w:style w:type="paragraph" w:styleId="Sub-section" w:customStyle="1">
    <w:name w:val="Sub-section"/>
    <w:basedOn w:val="Normal"/>
    <w:semiHidden/>
    <w:rsid w:val="00D26B0B"/>
    <w:pPr>
      <w:keepLines/>
      <w:widowControl w:val="0"/>
      <w:overflowPunct w:val="0"/>
      <w:autoSpaceDE w:val="0"/>
      <w:autoSpaceDN w:val="0"/>
      <w:adjustRightInd w:val="0"/>
      <w:spacing w:before="110" w:after="110"/>
      <w:ind w:left="964" w:hanging="397"/>
      <w:textAlignment w:val="baseline"/>
    </w:pPr>
    <w:rPr>
      <w:rFonts w:ascii="Arial" w:hAnsi="Arial"/>
      <w:b/>
      <w:sz w:val="22"/>
      <w:szCs w:val="20"/>
      <w:lang w:val="fr-FR" w:eastAsia="fr-FR"/>
    </w:rPr>
  </w:style>
  <w:style w:type="paragraph" w:styleId="ItalicizedTableText" w:customStyle="1">
    <w:name w:val="Italicized Table Text"/>
    <w:basedOn w:val="Normal"/>
    <w:semiHidden/>
    <w:rsid w:val="00D26B0B"/>
    <w:pPr>
      <w:widowControl w:val="0"/>
      <w:overflowPunct w:val="0"/>
      <w:autoSpaceDE w:val="0"/>
      <w:autoSpaceDN w:val="0"/>
      <w:adjustRightInd w:val="0"/>
      <w:textAlignment w:val="baseline"/>
    </w:pPr>
    <w:rPr>
      <w:rFonts w:ascii="Arial" w:hAnsi="Arial"/>
      <w:i/>
      <w:sz w:val="20"/>
      <w:szCs w:val="20"/>
      <w:lang w:val="fr-FR" w:eastAsia="fr-FR"/>
    </w:rPr>
  </w:style>
  <w:style w:type="paragraph" w:styleId="Bullets2" w:customStyle="1">
    <w:name w:val="Bullets 2"/>
    <w:basedOn w:val="BodyText"/>
    <w:rsid w:val="00CE4615"/>
    <w:pPr>
      <w:tabs>
        <w:tab w:val="num" w:pos="2160"/>
      </w:tabs>
      <w:spacing w:after="60"/>
      <w:ind w:left="2160" w:hanging="360"/>
    </w:pPr>
  </w:style>
  <w:style w:type="paragraph" w:styleId="Caption">
    <w:name w:val="caption"/>
    <w:basedOn w:val="Normal"/>
    <w:next w:val="Normal"/>
    <w:qFormat/>
    <w:rsid w:val="00CB07BF"/>
    <w:pPr>
      <w:keepNext/>
      <w:widowControl w:val="0"/>
      <w:spacing w:before="300" w:after="200" w:line="240" w:lineRule="atLeast"/>
      <w:jc w:val="center"/>
    </w:pPr>
    <w:rPr>
      <w:bCs/>
      <w:sz w:val="20"/>
      <w:szCs w:val="20"/>
    </w:rPr>
  </w:style>
  <w:style w:type="paragraph" w:styleId="Bullets3" w:customStyle="1">
    <w:name w:val="Bullets 3"/>
    <w:basedOn w:val="BodyText"/>
    <w:rsid w:val="00CE4615"/>
    <w:pPr>
      <w:numPr>
        <w:numId w:val="2"/>
      </w:numPr>
      <w:tabs>
        <w:tab w:val="clear" w:pos="1080"/>
        <w:tab w:val="num" w:pos="2880"/>
      </w:tabs>
      <w:spacing w:after="60"/>
      <w:ind w:left="2880"/>
    </w:pPr>
  </w:style>
  <w:style w:type="paragraph" w:styleId="DocumentMap">
    <w:name w:val="Document Map"/>
    <w:basedOn w:val="Normal"/>
    <w:semiHidden/>
    <w:rsid w:val="003B4F0A"/>
    <w:pPr>
      <w:widowControl w:val="0"/>
      <w:shd w:val="clear" w:color="auto" w:fill="000080"/>
      <w:spacing w:line="240" w:lineRule="atLeast"/>
    </w:pPr>
    <w:rPr>
      <w:rFonts w:ascii="Tahoma" w:hAnsi="Tahoma"/>
      <w:sz w:val="20"/>
      <w:szCs w:val="20"/>
    </w:rPr>
  </w:style>
  <w:style w:type="paragraph" w:styleId="Legend" w:customStyle="1">
    <w:name w:val="Legend"/>
    <w:rsid w:val="003B4F0A"/>
    <w:pPr>
      <w:spacing w:before="200" w:after="200"/>
    </w:pPr>
    <w:rPr>
      <w:rFonts w:ascii="Arial" w:hAnsi="Arial"/>
      <w:color w:val="0000FF"/>
      <w:sz w:val="16"/>
      <w:szCs w:val="16"/>
      <w:lang w:val="en-US" w:eastAsia="en-US"/>
    </w:rPr>
  </w:style>
  <w:style w:type="paragraph" w:styleId="TableHeader" w:customStyle="1">
    <w:name w:val="Table Header"/>
    <w:basedOn w:val="Normal"/>
    <w:rsid w:val="003B4F0A"/>
    <w:pPr>
      <w:keepNext/>
      <w:spacing w:before="60" w:after="60"/>
    </w:pPr>
    <w:rPr>
      <w:rFonts w:ascii="Arial" w:hAnsi="Arial" w:cs="Arial"/>
      <w:b/>
      <w:sz w:val="20"/>
      <w:szCs w:val="20"/>
    </w:rPr>
  </w:style>
  <w:style w:type="paragraph" w:styleId="TableBoldCell" w:customStyle="1">
    <w:name w:val="Table Bold Cell"/>
    <w:basedOn w:val="Normal"/>
    <w:rsid w:val="003B4F0A"/>
    <w:pPr>
      <w:keepNext/>
      <w:spacing w:before="60" w:after="60"/>
    </w:pPr>
    <w:rPr>
      <w:rFonts w:ascii="Arial" w:hAnsi="Arial"/>
      <w:b/>
      <w:bCs/>
      <w:sz w:val="20"/>
      <w:szCs w:val="20"/>
    </w:rPr>
  </w:style>
  <w:style w:type="paragraph" w:styleId="TableText" w:customStyle="1">
    <w:name w:val="Table Text"/>
    <w:basedOn w:val="Normal"/>
    <w:rsid w:val="003B4F0A"/>
    <w:pPr>
      <w:spacing w:before="60" w:after="60"/>
    </w:pPr>
    <w:rPr>
      <w:sz w:val="20"/>
      <w:szCs w:val="20"/>
    </w:rPr>
  </w:style>
  <w:style w:type="paragraph" w:styleId="TOC5">
    <w:name w:val="toc 5"/>
    <w:basedOn w:val="Normal"/>
    <w:next w:val="Normal"/>
    <w:semiHidden/>
    <w:rsid w:val="003B4F0A"/>
    <w:pPr>
      <w:widowControl w:val="0"/>
      <w:spacing w:line="240" w:lineRule="atLeast"/>
      <w:ind w:left="800"/>
    </w:pPr>
    <w:rPr>
      <w:sz w:val="20"/>
      <w:szCs w:val="20"/>
    </w:rPr>
  </w:style>
  <w:style w:type="paragraph" w:styleId="TOC6">
    <w:name w:val="toc 6"/>
    <w:basedOn w:val="Normal"/>
    <w:next w:val="Normal"/>
    <w:semiHidden/>
    <w:rsid w:val="003B4F0A"/>
    <w:pPr>
      <w:widowControl w:val="0"/>
      <w:spacing w:line="240" w:lineRule="atLeast"/>
      <w:ind w:left="1000"/>
    </w:pPr>
    <w:rPr>
      <w:sz w:val="20"/>
      <w:szCs w:val="20"/>
    </w:rPr>
  </w:style>
  <w:style w:type="character" w:styleId="Note" w:customStyle="1">
    <w:name w:val="Note"/>
    <w:rsid w:val="00D351C7"/>
    <w:rPr>
      <w:rFonts w:ascii="Arial" w:hAnsi="Arial" w:cs="Arial"/>
      <w:b/>
      <w:color w:val="000000"/>
      <w:sz w:val="20"/>
    </w:rPr>
  </w:style>
  <w:style w:type="paragraph" w:styleId="Numbers1" w:customStyle="1">
    <w:name w:val="Numbers 1"/>
    <w:basedOn w:val="BodyText"/>
    <w:rsid w:val="00CE4615"/>
    <w:pPr>
      <w:numPr>
        <w:numId w:val="3"/>
      </w:numPr>
      <w:tabs>
        <w:tab w:val="clear" w:pos="1080"/>
        <w:tab w:val="num" w:pos="1440"/>
      </w:tabs>
      <w:spacing w:after="60"/>
      <w:ind w:left="1440"/>
    </w:pPr>
  </w:style>
  <w:style w:type="paragraph" w:styleId="Numbers2" w:customStyle="1">
    <w:name w:val="Numbers 2"/>
    <w:basedOn w:val="BodyText"/>
    <w:rsid w:val="00CE4615"/>
    <w:pPr>
      <w:numPr>
        <w:numId w:val="4"/>
      </w:numPr>
      <w:tabs>
        <w:tab w:val="clear" w:pos="1080"/>
        <w:tab w:val="num" w:pos="2160"/>
      </w:tabs>
      <w:spacing w:after="60"/>
      <w:ind w:left="2160"/>
    </w:pPr>
  </w:style>
  <w:style w:type="paragraph" w:styleId="Numbers3" w:customStyle="1">
    <w:name w:val="Numbers 3"/>
    <w:basedOn w:val="BodyText"/>
    <w:rsid w:val="00CE4615"/>
    <w:pPr>
      <w:numPr>
        <w:numId w:val="5"/>
      </w:numPr>
      <w:tabs>
        <w:tab w:val="clear" w:pos="1080"/>
        <w:tab w:val="num" w:pos="2880"/>
      </w:tabs>
      <w:spacing w:after="60"/>
      <w:ind w:left="2880"/>
    </w:pPr>
  </w:style>
  <w:style w:type="character" w:styleId="Hidden" w:customStyle="1">
    <w:name w:val="Hidden"/>
    <w:rsid w:val="00FC793A"/>
    <w:rPr>
      <w:rFonts w:ascii="Times New Roman" w:hAnsi="Times New Roman"/>
      <w:i/>
      <w:dstrike w:val="0"/>
      <w:vanish/>
      <w:color w:val="808080"/>
      <w:sz w:val="20"/>
      <w:szCs w:val="20"/>
      <w:vertAlign w:val="baseline"/>
    </w:rPr>
  </w:style>
  <w:style w:type="character" w:styleId="HTMLCode">
    <w:name w:val="HTML Code"/>
    <w:rsid w:val="00AA6CAD"/>
    <w:rPr>
      <w:rFonts w:ascii="Courier New" w:hAnsi="Courier New" w:eastAsia="Times New Roman" w:cs="Courier New"/>
      <w:sz w:val="20"/>
      <w:szCs w:val="20"/>
    </w:rPr>
  </w:style>
  <w:style w:type="character" w:styleId="Hyperlink">
    <w:name w:val="Hyperlink"/>
    <w:rsid w:val="00EF4BA5"/>
    <w:rPr>
      <w:color w:val="0000FF"/>
      <w:u w:val="single"/>
    </w:rPr>
  </w:style>
  <w:style w:type="paragraph" w:styleId="TableofFigures">
    <w:name w:val="table of figures"/>
    <w:basedOn w:val="Normal"/>
    <w:next w:val="Normal"/>
    <w:semiHidden/>
    <w:rsid w:val="001055E0"/>
    <w:pPr>
      <w:tabs>
        <w:tab w:val="right" w:leader="dot" w:pos="9360"/>
      </w:tabs>
      <w:ind w:right="720"/>
    </w:pPr>
    <w:rPr>
      <w:sz w:val="20"/>
      <w:szCs w:val="20"/>
    </w:rPr>
  </w:style>
  <w:style w:type="paragraph" w:styleId="InfoBlue" w:customStyle="1">
    <w:name w:val="InfoBlue"/>
    <w:basedOn w:val="Normal"/>
    <w:next w:val="BodyText"/>
    <w:link w:val="InfoBlueChar"/>
    <w:autoRedefine/>
    <w:rsid w:val="00146C61"/>
    <w:pPr>
      <w:widowControl w:val="0"/>
      <w:spacing w:after="40" w:line="240" w:lineRule="atLeast"/>
      <w:ind w:left="720" w:right="720"/>
    </w:pPr>
    <w:rPr>
      <w:color w:val="0000FF"/>
      <w:sz w:val="20"/>
      <w:szCs w:val="20"/>
    </w:rPr>
  </w:style>
  <w:style w:type="character" w:styleId="InfoBlueChar" w:customStyle="1">
    <w:name w:val="InfoBlue Char"/>
    <w:link w:val="InfoBlue"/>
    <w:rsid w:val="00146C61"/>
    <w:rPr>
      <w:color w:val="0000FF"/>
      <w:lang w:val="en-US" w:eastAsia="en-US" w:bidi="ar-SA"/>
    </w:rPr>
  </w:style>
  <w:style w:type="paragraph" w:styleId="CaptionTopofSection" w:customStyle="1">
    <w:name w:val="Caption (Top of Section)"/>
    <w:basedOn w:val="Caption"/>
    <w:rsid w:val="00CB07BF"/>
    <w:pPr>
      <w:spacing w:before="0"/>
    </w:pPr>
  </w:style>
  <w:style w:type="paragraph" w:styleId="Footnote" w:customStyle="1">
    <w:name w:val="Footnote"/>
    <w:basedOn w:val="BodyText"/>
    <w:rsid w:val="00531FA0"/>
    <w:pPr>
      <w:ind w:left="0"/>
    </w:pPr>
    <w:rPr>
      <w:sz w:val="16"/>
    </w:rPr>
  </w:style>
  <w:style w:type="character" w:styleId="BodyTextChar" w:customStyle="1">
    <w:name w:val="Body Text Char"/>
    <w:link w:val="BodyText"/>
    <w:rsid w:val="00241CDC"/>
    <w:rPr>
      <w:lang w:val="en-US" w:eastAsia="en-US" w:bidi="ar-SA"/>
    </w:rPr>
  </w:style>
  <w:style w:type="table" w:styleId="TableGrid">
    <w:name w:val="Table Grid"/>
    <w:basedOn w:val="TableNormal"/>
    <w:rsid w:val="00E95FC2"/>
    <w:pPr>
      <w:widowControl w:val="0"/>
      <w:spacing w:line="240"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ph4" w:customStyle="1">
    <w:name w:val="Paragraph4"/>
    <w:basedOn w:val="Normal"/>
    <w:rsid w:val="007B5229"/>
    <w:pPr>
      <w:widowControl w:val="0"/>
      <w:spacing w:before="80"/>
      <w:ind w:left="2250"/>
      <w:jc w:val="both"/>
    </w:pPr>
    <w:rPr>
      <w:sz w:val="20"/>
      <w:szCs w:val="20"/>
    </w:rPr>
  </w:style>
  <w:style w:type="paragraph" w:styleId="infoblue0" w:customStyle="1">
    <w:name w:val="infoblue"/>
    <w:basedOn w:val="Normal"/>
    <w:rsid w:val="001F77E5"/>
    <w:pPr>
      <w:spacing w:after="120" w:line="240" w:lineRule="atLeast"/>
      <w:ind w:left="720"/>
    </w:pPr>
    <w:rPr>
      <w:i/>
      <w:iCs/>
      <w:color w:val="0000FF"/>
      <w:sz w:val="20"/>
      <w:szCs w:val="20"/>
    </w:rPr>
  </w:style>
  <w:style w:type="character" w:styleId="PageNumber">
    <w:name w:val="page number"/>
    <w:basedOn w:val="DefaultParagraphFont"/>
    <w:rsid w:val="00944FA6"/>
  </w:style>
  <w:style w:type="paragraph" w:styleId="FootnoteText">
    <w:name w:val="footnote text"/>
    <w:basedOn w:val="Normal"/>
    <w:semiHidden/>
    <w:rsid w:val="00787C22"/>
    <w:rPr>
      <w:sz w:val="20"/>
      <w:szCs w:val="20"/>
    </w:rPr>
  </w:style>
  <w:style w:type="character" w:styleId="UnresolvedMention1" w:customStyle="1">
    <w:name w:val="Unresolved Mention1"/>
    <w:uiPriority w:val="99"/>
    <w:semiHidden/>
    <w:unhideWhenUsed/>
    <w:rsid w:val="002B3369"/>
    <w:rPr>
      <w:color w:val="605E5C"/>
      <w:shd w:val="clear" w:color="auto" w:fill="E1DFDD"/>
    </w:rPr>
  </w:style>
  <w:style w:type="character" w:styleId="css-133coio" w:customStyle="1">
    <w:name w:val="css-133coio"/>
    <w:rsid w:val="00DF2743"/>
  </w:style>
  <w:style w:type="character" w:styleId="go" w:customStyle="1">
    <w:name w:val="go"/>
    <w:rsid w:val="00061B62"/>
  </w:style>
  <w:style w:type="character" w:styleId="gi" w:customStyle="1">
    <w:name w:val="gi"/>
    <w:rsid w:val="00061B62"/>
  </w:style>
  <w:style w:type="character" w:styleId="HeaderChar" w:customStyle="1">
    <w:name w:val="Header Char"/>
    <w:link w:val="Header"/>
    <w:uiPriority w:val="99"/>
    <w:rsid w:val="00EE3175"/>
    <w:rPr>
      <w:sz w:val="24"/>
      <w:szCs w:val="24"/>
    </w:rPr>
  </w:style>
  <w:style w:type="paragraph" w:styleId="ListParagraph">
    <w:name w:val="List Paragraph"/>
    <w:basedOn w:val="Normal"/>
    <w:uiPriority w:val="34"/>
    <w:qFormat/>
    <w:rsid w:val="00B37D94"/>
    <w:pPr>
      <w:ind w:left="720"/>
      <w:contextualSpacing/>
    </w:pPr>
  </w:style>
  <w:style w:type="character" w:styleId="occmedianmoduleoccmedianbasepaystylepaynumber" w:customStyle="1">
    <w:name w:val="occmedianmodule__occmedianbasepaystyle__paynumber"/>
    <w:basedOn w:val="DefaultParagraphFont"/>
    <w:rsid w:val="00A931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8671">
      <w:bodyDiv w:val="1"/>
      <w:marLeft w:val="0"/>
      <w:marRight w:val="0"/>
      <w:marTop w:val="0"/>
      <w:marBottom w:val="0"/>
      <w:divBdr>
        <w:top w:val="none" w:sz="0" w:space="0" w:color="auto"/>
        <w:left w:val="none" w:sz="0" w:space="0" w:color="auto"/>
        <w:bottom w:val="none" w:sz="0" w:space="0" w:color="auto"/>
        <w:right w:val="none" w:sz="0" w:space="0" w:color="auto"/>
      </w:divBdr>
      <w:divsChild>
        <w:div w:id="1188714349">
          <w:marLeft w:val="0"/>
          <w:marRight w:val="0"/>
          <w:marTop w:val="0"/>
          <w:marBottom w:val="0"/>
          <w:divBdr>
            <w:top w:val="none" w:sz="0" w:space="0" w:color="auto"/>
            <w:left w:val="none" w:sz="0" w:space="0" w:color="auto"/>
            <w:bottom w:val="none" w:sz="0" w:space="0" w:color="auto"/>
            <w:right w:val="none" w:sz="0" w:space="0" w:color="auto"/>
          </w:divBdr>
        </w:div>
      </w:divsChild>
    </w:div>
    <w:div w:id="181169807">
      <w:bodyDiv w:val="1"/>
      <w:marLeft w:val="0"/>
      <w:marRight w:val="0"/>
      <w:marTop w:val="0"/>
      <w:marBottom w:val="0"/>
      <w:divBdr>
        <w:top w:val="none" w:sz="0" w:space="0" w:color="auto"/>
        <w:left w:val="none" w:sz="0" w:space="0" w:color="auto"/>
        <w:bottom w:val="none" w:sz="0" w:space="0" w:color="auto"/>
        <w:right w:val="none" w:sz="0" w:space="0" w:color="auto"/>
      </w:divBdr>
    </w:div>
    <w:div w:id="227110625">
      <w:bodyDiv w:val="1"/>
      <w:marLeft w:val="0"/>
      <w:marRight w:val="0"/>
      <w:marTop w:val="0"/>
      <w:marBottom w:val="0"/>
      <w:divBdr>
        <w:top w:val="none" w:sz="0" w:space="0" w:color="auto"/>
        <w:left w:val="none" w:sz="0" w:space="0" w:color="auto"/>
        <w:bottom w:val="none" w:sz="0" w:space="0" w:color="auto"/>
        <w:right w:val="none" w:sz="0" w:space="0" w:color="auto"/>
      </w:divBdr>
      <w:divsChild>
        <w:div w:id="751895883">
          <w:marLeft w:val="0"/>
          <w:marRight w:val="0"/>
          <w:marTop w:val="0"/>
          <w:marBottom w:val="0"/>
          <w:divBdr>
            <w:top w:val="none" w:sz="0" w:space="0" w:color="auto"/>
            <w:left w:val="none" w:sz="0" w:space="0" w:color="auto"/>
            <w:bottom w:val="none" w:sz="0" w:space="0" w:color="auto"/>
            <w:right w:val="none" w:sz="0" w:space="0" w:color="auto"/>
          </w:divBdr>
        </w:div>
      </w:divsChild>
    </w:div>
    <w:div w:id="267741691">
      <w:bodyDiv w:val="1"/>
      <w:marLeft w:val="0"/>
      <w:marRight w:val="0"/>
      <w:marTop w:val="0"/>
      <w:marBottom w:val="0"/>
      <w:divBdr>
        <w:top w:val="none" w:sz="0" w:space="0" w:color="auto"/>
        <w:left w:val="none" w:sz="0" w:space="0" w:color="auto"/>
        <w:bottom w:val="none" w:sz="0" w:space="0" w:color="auto"/>
        <w:right w:val="none" w:sz="0" w:space="0" w:color="auto"/>
      </w:divBdr>
    </w:div>
    <w:div w:id="316692342">
      <w:bodyDiv w:val="1"/>
      <w:marLeft w:val="0"/>
      <w:marRight w:val="0"/>
      <w:marTop w:val="0"/>
      <w:marBottom w:val="0"/>
      <w:divBdr>
        <w:top w:val="none" w:sz="0" w:space="0" w:color="auto"/>
        <w:left w:val="none" w:sz="0" w:space="0" w:color="auto"/>
        <w:bottom w:val="none" w:sz="0" w:space="0" w:color="auto"/>
        <w:right w:val="none" w:sz="0" w:space="0" w:color="auto"/>
      </w:divBdr>
    </w:div>
    <w:div w:id="399598569">
      <w:bodyDiv w:val="1"/>
      <w:marLeft w:val="0"/>
      <w:marRight w:val="0"/>
      <w:marTop w:val="0"/>
      <w:marBottom w:val="0"/>
      <w:divBdr>
        <w:top w:val="none" w:sz="0" w:space="0" w:color="auto"/>
        <w:left w:val="none" w:sz="0" w:space="0" w:color="auto"/>
        <w:bottom w:val="none" w:sz="0" w:space="0" w:color="auto"/>
        <w:right w:val="none" w:sz="0" w:space="0" w:color="auto"/>
      </w:divBdr>
      <w:divsChild>
        <w:div w:id="1034232405">
          <w:marLeft w:val="0"/>
          <w:marRight w:val="0"/>
          <w:marTop w:val="0"/>
          <w:marBottom w:val="0"/>
          <w:divBdr>
            <w:top w:val="none" w:sz="0" w:space="0" w:color="auto"/>
            <w:left w:val="none" w:sz="0" w:space="0" w:color="auto"/>
            <w:bottom w:val="none" w:sz="0" w:space="0" w:color="auto"/>
            <w:right w:val="none" w:sz="0" w:space="0" w:color="auto"/>
          </w:divBdr>
        </w:div>
      </w:divsChild>
    </w:div>
    <w:div w:id="927612557">
      <w:bodyDiv w:val="1"/>
      <w:marLeft w:val="0"/>
      <w:marRight w:val="0"/>
      <w:marTop w:val="0"/>
      <w:marBottom w:val="0"/>
      <w:divBdr>
        <w:top w:val="none" w:sz="0" w:space="0" w:color="auto"/>
        <w:left w:val="none" w:sz="0" w:space="0" w:color="auto"/>
        <w:bottom w:val="none" w:sz="0" w:space="0" w:color="auto"/>
        <w:right w:val="none" w:sz="0" w:space="0" w:color="auto"/>
      </w:divBdr>
    </w:div>
    <w:div w:id="1109737067">
      <w:bodyDiv w:val="1"/>
      <w:marLeft w:val="0"/>
      <w:marRight w:val="0"/>
      <w:marTop w:val="0"/>
      <w:marBottom w:val="0"/>
      <w:divBdr>
        <w:top w:val="none" w:sz="0" w:space="0" w:color="auto"/>
        <w:left w:val="none" w:sz="0" w:space="0" w:color="auto"/>
        <w:bottom w:val="none" w:sz="0" w:space="0" w:color="auto"/>
        <w:right w:val="none" w:sz="0" w:space="0" w:color="auto"/>
      </w:divBdr>
      <w:divsChild>
        <w:div w:id="163932709">
          <w:marLeft w:val="0"/>
          <w:marRight w:val="0"/>
          <w:marTop w:val="0"/>
          <w:marBottom w:val="0"/>
          <w:divBdr>
            <w:top w:val="none" w:sz="0" w:space="0" w:color="auto"/>
            <w:left w:val="none" w:sz="0" w:space="0" w:color="auto"/>
            <w:bottom w:val="none" w:sz="0" w:space="0" w:color="auto"/>
            <w:right w:val="none" w:sz="0" w:space="0" w:color="auto"/>
          </w:divBdr>
        </w:div>
      </w:divsChild>
    </w:div>
    <w:div w:id="1234511033">
      <w:bodyDiv w:val="1"/>
      <w:marLeft w:val="0"/>
      <w:marRight w:val="0"/>
      <w:marTop w:val="0"/>
      <w:marBottom w:val="0"/>
      <w:divBdr>
        <w:top w:val="none" w:sz="0" w:space="0" w:color="auto"/>
        <w:left w:val="none" w:sz="0" w:space="0" w:color="auto"/>
        <w:bottom w:val="none" w:sz="0" w:space="0" w:color="auto"/>
        <w:right w:val="none" w:sz="0" w:space="0" w:color="auto"/>
      </w:divBdr>
    </w:div>
    <w:div w:id="1515219516">
      <w:bodyDiv w:val="1"/>
      <w:marLeft w:val="0"/>
      <w:marRight w:val="0"/>
      <w:marTop w:val="0"/>
      <w:marBottom w:val="0"/>
      <w:divBdr>
        <w:top w:val="none" w:sz="0" w:space="0" w:color="auto"/>
        <w:left w:val="none" w:sz="0" w:space="0" w:color="auto"/>
        <w:bottom w:val="none" w:sz="0" w:space="0" w:color="auto"/>
        <w:right w:val="none" w:sz="0" w:space="0" w:color="auto"/>
      </w:divBdr>
    </w:div>
    <w:div w:id="1585185503">
      <w:bodyDiv w:val="1"/>
      <w:marLeft w:val="0"/>
      <w:marRight w:val="0"/>
      <w:marTop w:val="0"/>
      <w:marBottom w:val="0"/>
      <w:divBdr>
        <w:top w:val="none" w:sz="0" w:space="0" w:color="auto"/>
        <w:left w:val="none" w:sz="0" w:space="0" w:color="auto"/>
        <w:bottom w:val="none" w:sz="0" w:space="0" w:color="auto"/>
        <w:right w:val="none" w:sz="0" w:space="0" w:color="auto"/>
      </w:divBdr>
      <w:divsChild>
        <w:div w:id="1084956453">
          <w:marLeft w:val="0"/>
          <w:marRight w:val="0"/>
          <w:marTop w:val="0"/>
          <w:marBottom w:val="0"/>
          <w:divBdr>
            <w:top w:val="none" w:sz="0" w:space="0" w:color="auto"/>
            <w:left w:val="none" w:sz="0" w:space="0" w:color="auto"/>
            <w:bottom w:val="none" w:sz="0" w:space="0" w:color="auto"/>
            <w:right w:val="none" w:sz="0" w:space="0" w:color="auto"/>
          </w:divBdr>
        </w:div>
      </w:divsChild>
    </w:div>
    <w:div w:id="1658220673">
      <w:bodyDiv w:val="1"/>
      <w:marLeft w:val="0"/>
      <w:marRight w:val="0"/>
      <w:marTop w:val="0"/>
      <w:marBottom w:val="0"/>
      <w:divBdr>
        <w:top w:val="none" w:sz="0" w:space="0" w:color="auto"/>
        <w:left w:val="none" w:sz="0" w:space="0" w:color="auto"/>
        <w:bottom w:val="none" w:sz="0" w:space="0" w:color="auto"/>
        <w:right w:val="none" w:sz="0" w:space="0" w:color="auto"/>
      </w:divBdr>
      <w:divsChild>
        <w:div w:id="1154300151">
          <w:marLeft w:val="0"/>
          <w:marRight w:val="0"/>
          <w:marTop w:val="0"/>
          <w:marBottom w:val="0"/>
          <w:divBdr>
            <w:top w:val="none" w:sz="0" w:space="0" w:color="auto"/>
            <w:left w:val="none" w:sz="0" w:space="0" w:color="auto"/>
            <w:bottom w:val="none" w:sz="0" w:space="0" w:color="auto"/>
            <w:right w:val="none" w:sz="0" w:space="0" w:color="auto"/>
          </w:divBdr>
          <w:divsChild>
            <w:div w:id="864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40239">
      <w:bodyDiv w:val="1"/>
      <w:marLeft w:val="0"/>
      <w:marRight w:val="0"/>
      <w:marTop w:val="0"/>
      <w:marBottom w:val="0"/>
      <w:divBdr>
        <w:top w:val="none" w:sz="0" w:space="0" w:color="auto"/>
        <w:left w:val="none" w:sz="0" w:space="0" w:color="auto"/>
        <w:bottom w:val="none" w:sz="0" w:space="0" w:color="auto"/>
        <w:right w:val="none" w:sz="0" w:space="0" w:color="auto"/>
      </w:divBdr>
      <w:divsChild>
        <w:div w:id="253056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header" Target="header2.xml" Id="rId9" /><Relationship Type="http://schemas.openxmlformats.org/officeDocument/2006/relationships/hyperlink" Target="http://www.glassdoor.com/salaries" TargetMode="External" Id="R40d07d4275874f72" /><Relationship Type="http://schemas.openxmlformats.org/officeDocument/2006/relationships/hyperlink" Target="http://localhost:8080" TargetMode="External" Id="Rb701642a853a4ed2" /><Relationship Type="http://schemas.openxmlformats.org/officeDocument/2006/relationships/hyperlink" Target="http://you_private_ip:8080" TargetMode="External" Id="R8ecb1f0355124578" /><Relationship Type="http://schemas.openxmlformats.org/officeDocument/2006/relationships/image" Target="/media/image.png" Id="Rbaad386044b44d84" /><Relationship Type="http://schemas.openxmlformats.org/officeDocument/2006/relationships/image" Target="/media/image2.png" Id="Rba932dc8dda04469" /><Relationship Type="http://schemas.openxmlformats.org/officeDocument/2006/relationships/image" Target="/media/image3.png" Id="R46c28525cc80478c" /><Relationship Type="http://schemas.openxmlformats.org/officeDocument/2006/relationships/image" Target="/media/image4.png" Id="R76b6b617b4fc4146" /><Relationship Type="http://schemas.openxmlformats.org/officeDocument/2006/relationships/image" Target="/media/image5.png" Id="Re526b99dd4d4477c" /><Relationship Type="http://schemas.openxmlformats.org/officeDocument/2006/relationships/image" Target="/media/image6.png" Id="Rd1b57ef2562d49dd" /><Relationship Type="http://schemas.openxmlformats.org/officeDocument/2006/relationships/image" Target="/media/image7.png" Id="R09d5c3b48ec14508" /></Relationships>
</file>

<file path=word/_rels/settings.xml.rels><?xml version="1.0" encoding="UTF-8" standalone="yes"?>
<Relationships xmlns="http://schemas.openxmlformats.org/package/2006/relationships"><Relationship Id="rId1" Type="http://schemas.openxmlformats.org/officeDocument/2006/relationships/attachedTemplate" Target="file:///C:\temp\304%20CommunicationPlan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304 CommunicationPlanTemplate1.dot</ap:Template>
  <ap:Application>Microsoft Office Word</ap:Application>
  <ap:DocSecurity>0</ap:DocSecurity>
  <ap:ScaleCrop>false</ap:ScaleCrop>
  <ap:Manager>&lt;Project/Manager Name&gt;</ap:Manager>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Communications Plan</dc:title>
  <dc:subject>&lt;Project/Title&gt;</dc:subject>
  <dc:creator>hamid.ainkorer</dc:creator>
  <keywords/>
  <dc:description/>
  <lastModifiedBy>Dave Batdorf</lastModifiedBy>
  <revision>8</revision>
  <lastPrinted>2019-11-01T17:43:00.0000000Z</lastPrinted>
  <dcterms:created xsi:type="dcterms:W3CDTF">2019-11-27T00:11:00.0000000Z</dcterms:created>
  <dcterms:modified xsi:type="dcterms:W3CDTF">2019-12-02T00:30:48.7172112Z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Owner">
    <vt:lpwstr>&lt;Owner Name&gt;</vt:lpwstr>
  </property>
  <property fmtid="{D5CDD505-2E9C-101B-9397-08002B2CF9AE}" pid="4" name="DocumentNumber">
    <vt:lpwstr>&lt;Document Number&gt;</vt:lpwstr>
  </property>
</Properties>
</file>